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351F5D" w:rsidP="00596658">
            <w:pPr>
              <w:pStyle w:val="ChapterTitle"/>
              <w:jc w:val="right"/>
              <w:rPr>
                <w:sz w:val="40"/>
              </w:rPr>
            </w:pPr>
            <w:r>
              <w:rPr>
                <w:sz w:val="40"/>
              </w:rPr>
              <w:t>Configuration Plan</w:t>
            </w:r>
          </w:p>
        </w:tc>
      </w:tr>
      <w:tr w:rsidR="006A310F" w:rsidTr="00596658">
        <w:trPr>
          <w:cantSplit/>
        </w:trPr>
        <w:tc>
          <w:tcPr>
            <w:tcW w:w="10188" w:type="dxa"/>
            <w:gridSpan w:val="2"/>
          </w:tcPr>
          <w:p w:rsidR="00351F5D" w:rsidRDefault="006A310F" w:rsidP="00351F5D">
            <w:pPr>
              <w:pStyle w:val="ProjectName"/>
              <w:jc w:val="right"/>
              <w:rPr>
                <w:rFonts w:ascii="Arial" w:hAnsi="Arial"/>
                <w:sz w:val="40"/>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351F5D">
              <w:rPr>
                <w:rFonts w:ascii="Arial" w:hAnsi="Arial"/>
                <w:sz w:val="40"/>
              </w:rPr>
              <w:t xml:space="preserve">Kế hoạch quản lý </w:t>
            </w:r>
          </w:p>
          <w:p w:rsidR="006A310F" w:rsidRDefault="00351F5D" w:rsidP="00351F5D">
            <w:pPr>
              <w:pStyle w:val="ProjectName"/>
              <w:jc w:val="right"/>
              <w:rPr>
                <w:noProof/>
                <w:sz w:val="16"/>
              </w:rPr>
            </w:pPr>
            <w:r>
              <w:rPr>
                <w:rFonts w:ascii="Arial" w:hAnsi="Arial"/>
                <w:sz w:val="40"/>
              </w:rPr>
              <w:t>cấu hình</w:t>
            </w:r>
          </w:p>
        </w:tc>
      </w:tr>
    </w:tbl>
    <w:p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0E1CCC">
            <w:pPr>
              <w:spacing w:before="60" w:after="60"/>
              <w:ind w:firstLine="0"/>
              <w:rPr>
                <w:b/>
                <w:sz w:val="24"/>
              </w:rPr>
            </w:pPr>
            <w:r>
              <w:rPr>
                <w:b/>
                <w:sz w:val="24"/>
              </w:rPr>
              <w:t>Thông tin dự án</w:t>
            </w:r>
          </w:p>
        </w:tc>
        <w:tc>
          <w:tcPr>
            <w:tcW w:w="2700" w:type="dxa"/>
            <w:tcBorders>
              <w:left w:val="nil"/>
              <w:bottom w:val="nil"/>
            </w:tcBorders>
          </w:tcPr>
          <w:p w:rsidR="006A310F" w:rsidRDefault="006A310F" w:rsidP="000E1CCC">
            <w:pPr>
              <w:spacing w:before="60" w:after="60"/>
              <w:ind w:firstLine="0"/>
            </w:pPr>
            <w:r>
              <w:rPr>
                <w:color w:val="0000FF"/>
              </w:rPr>
              <w:t xml:space="preserve">Tự học </w:t>
            </w:r>
            <w:r w:rsidR="00D65BFD">
              <w:rPr>
                <w:color w:val="0000FF"/>
              </w:rPr>
              <w:t>Toán 8</w:t>
            </w:r>
            <w:bookmarkStart w:id="1" w:name="_GoBack"/>
            <w:bookmarkEnd w:id="1"/>
            <w:r>
              <w:rPr>
                <w:vanish/>
                <w:color w:val="0000FF"/>
              </w:rPr>
              <w:t>Use this field if you have a preliminary AFE.</w:t>
            </w:r>
          </w:p>
        </w:tc>
        <w:tc>
          <w:tcPr>
            <w:tcW w:w="2070" w:type="dxa"/>
          </w:tcPr>
          <w:p w:rsidR="006A310F" w:rsidRDefault="006A310F" w:rsidP="000E1CC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DF0CAB" w:rsidP="000E1CCC">
            <w:pPr>
              <w:spacing w:before="60" w:after="60"/>
              <w:ind w:firstLine="0"/>
            </w:pPr>
            <w:r>
              <w:t>1.4.5</w:t>
            </w:r>
          </w:p>
        </w:tc>
      </w:tr>
      <w:tr w:rsidR="006A310F" w:rsidTr="00596658">
        <w:tc>
          <w:tcPr>
            <w:tcW w:w="2718" w:type="dxa"/>
          </w:tcPr>
          <w:p w:rsidR="006A310F" w:rsidRDefault="006A310F" w:rsidP="000E1CC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0305C" w:rsidP="000E1CCC">
            <w:pPr>
              <w:spacing w:before="60" w:after="60"/>
              <w:ind w:firstLine="0"/>
            </w:pPr>
            <w:r>
              <w:t>Võ Thành Phúc</w:t>
            </w:r>
          </w:p>
        </w:tc>
        <w:tc>
          <w:tcPr>
            <w:tcW w:w="2070" w:type="dxa"/>
          </w:tcPr>
          <w:p w:rsidR="006A310F" w:rsidRDefault="006A310F" w:rsidP="000E1CC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0E1CCC">
            <w:pPr>
              <w:spacing w:before="60" w:after="60"/>
              <w:ind w:firstLine="0"/>
            </w:pPr>
            <w:r>
              <w:t>Th</w:t>
            </w:r>
            <w:r w:rsidR="00C812F4">
              <w:t>ầy</w:t>
            </w:r>
            <w:r>
              <w:t xml:space="preserve"> Ngô Huy Biên</w:t>
            </w:r>
          </w:p>
        </w:tc>
      </w:tr>
      <w:tr w:rsidR="006A310F" w:rsidTr="00596658">
        <w:tc>
          <w:tcPr>
            <w:tcW w:w="2718" w:type="dxa"/>
          </w:tcPr>
          <w:p w:rsidR="006A310F" w:rsidRDefault="006A310F" w:rsidP="000E1CCC">
            <w:pPr>
              <w:spacing w:before="60" w:after="60"/>
              <w:ind w:firstLine="0"/>
              <w:jc w:val="right"/>
            </w:pPr>
            <w:r>
              <w:t>Nhóm thực hiện</w:t>
            </w:r>
          </w:p>
        </w:tc>
        <w:tc>
          <w:tcPr>
            <w:tcW w:w="2700" w:type="dxa"/>
          </w:tcPr>
          <w:p w:rsidR="006A310F" w:rsidRDefault="0060305C" w:rsidP="000E1CCC">
            <w:pPr>
              <w:spacing w:before="60" w:after="60"/>
              <w:ind w:firstLine="0"/>
            </w:pPr>
            <w:r>
              <w:t>21 + 22 + 23 + 24 + 25</w:t>
            </w:r>
          </w:p>
        </w:tc>
        <w:tc>
          <w:tcPr>
            <w:tcW w:w="2070" w:type="dxa"/>
          </w:tcPr>
          <w:p w:rsidR="006A310F" w:rsidRDefault="006A310F" w:rsidP="000E1CC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0E1CCC">
            <w:pPr>
              <w:spacing w:before="60" w:after="60"/>
              <w:ind w:firstLine="0"/>
            </w:pPr>
            <w:r>
              <w:t>13/06/2010</w:t>
            </w:r>
          </w:p>
        </w:tc>
      </w:tr>
      <w:tr w:rsidR="006A310F" w:rsidTr="00596658">
        <w:tc>
          <w:tcPr>
            <w:tcW w:w="2718" w:type="dxa"/>
          </w:tcPr>
          <w:p w:rsidR="006A310F" w:rsidRDefault="006A310F" w:rsidP="000E1CC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0E1CCC">
            <w:pPr>
              <w:spacing w:before="60" w:after="60"/>
              <w:ind w:firstLine="0"/>
            </w:pPr>
            <w:r>
              <w:t>5/04/2010</w:t>
            </w:r>
          </w:p>
        </w:tc>
        <w:tc>
          <w:tcPr>
            <w:tcW w:w="2070" w:type="dxa"/>
          </w:tcPr>
          <w:p w:rsidR="006A310F" w:rsidRDefault="006A310F" w:rsidP="000E1CCC">
            <w:pPr>
              <w:spacing w:before="60" w:after="60"/>
              <w:ind w:firstLine="0"/>
              <w:jc w:val="right"/>
            </w:pPr>
            <w:r>
              <w:t>Ngày kết thúc</w:t>
            </w:r>
          </w:p>
        </w:tc>
        <w:tc>
          <w:tcPr>
            <w:tcW w:w="2700" w:type="dxa"/>
          </w:tcPr>
          <w:p w:rsidR="006A310F" w:rsidRDefault="006A310F" w:rsidP="000E1CCC">
            <w:pPr>
              <w:spacing w:before="60" w:after="60"/>
              <w:ind w:firstLine="0"/>
            </w:pPr>
            <w:r>
              <w:t>31/05/2010</w:t>
            </w:r>
          </w:p>
        </w:tc>
      </w:tr>
    </w:tbl>
    <w:p w:rsidR="006A310F" w:rsidRDefault="006A310F" w:rsidP="006A310F">
      <w:pPr>
        <w:pStyle w:val="Footer"/>
        <w:tabs>
          <w:tab w:val="clear" w:pos="9360"/>
        </w:tabs>
      </w:pPr>
    </w:p>
    <w:bookmarkEnd w:id="0"/>
    <w:p w:rsidR="00C42271" w:rsidRDefault="00C42271" w:rsidP="00C42271">
      <w:pPr>
        <w:pStyle w:val="changelog"/>
      </w:pPr>
      <w:r w:rsidRPr="006C7AD2">
        <w:t>Tổng quan các chức năng được thay đổi</w:t>
      </w:r>
    </w:p>
    <w:p w:rsidR="00C42271" w:rsidRPr="004C3E86" w:rsidRDefault="00C42271" w:rsidP="00C42271">
      <w:pPr>
        <w:rPr>
          <w:lang w:eastAsia="ar-SA"/>
        </w:rPr>
      </w:pP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FE4BA4" w:rsidRDefault="00C42271" w:rsidP="000E1CCC">
            <w:pPr>
              <w:ind w:firstLine="0"/>
              <w:jc w:val="center"/>
              <w:rPr>
                <w:b/>
              </w:rPr>
            </w:pPr>
            <w:r w:rsidRPr="00FE4BA4">
              <w:rPr>
                <w:b/>
              </w:rPr>
              <w:t>Author</w:t>
            </w:r>
          </w:p>
        </w:tc>
      </w:tr>
      <w:tr w:rsidR="00C42271" w:rsidRPr="004C3E86" w:rsidTr="00C42271">
        <w:trPr>
          <w:trHeight w:val="840"/>
        </w:trPr>
        <w:tc>
          <w:tcPr>
            <w:tcW w:w="2304" w:type="dxa"/>
            <w:tcBorders>
              <w:top w:val="single" w:sz="4" w:space="0" w:color="000000"/>
              <w:left w:val="single" w:sz="4" w:space="0" w:color="000000"/>
            </w:tcBorders>
            <w:shd w:val="clear" w:color="auto" w:fill="auto"/>
          </w:tcPr>
          <w:p w:rsidR="00C42271" w:rsidRPr="004C3E86" w:rsidRDefault="00C42271" w:rsidP="000E1CCC">
            <w:pPr>
              <w:ind w:firstLine="0"/>
            </w:pPr>
            <w:r>
              <w:t>24/4/2010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1.0</w:t>
            </w:r>
          </w:p>
        </w:tc>
        <w:tc>
          <w:tcPr>
            <w:tcW w:w="3960" w:type="dxa"/>
            <w:tcBorders>
              <w:top w:val="single" w:sz="4" w:space="0" w:color="000000"/>
              <w:left w:val="single" w:sz="4" w:space="0" w:color="000000"/>
            </w:tcBorders>
            <w:shd w:val="clear" w:color="auto" w:fill="auto"/>
          </w:tcPr>
          <w:p w:rsidR="00C42271" w:rsidRPr="004C3E86" w:rsidRDefault="00C42271" w:rsidP="000E1CCC">
            <w:pPr>
              <w:ind w:firstLine="0"/>
            </w:pPr>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1.1</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1.2</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1.3</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mô tả 1 số hoạt động của quản lý cấu hình, còn 3.4; 3.5;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28/4/2010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Võ Thành Phúc</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4/5/2010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1.4.1</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2.2 (bổ sung sơ đồ mối quan hệ giữa các mẫu, mô tả nhóm mẫu), 3.1 (chỉnh sửa quy tắc đặt tên mẫu), 3.2 (quy tắc dùng thùng chứa)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6/5/2010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1.4.2</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rPr>
                <w:szCs w:val="24"/>
              </w:rPr>
            </w:pPr>
            <w:r>
              <w:t xml:space="preserve">Thêm mẫu: </w:t>
            </w:r>
            <w:r>
              <w:rPr>
                <w:szCs w:val="24"/>
              </w:rPr>
              <w:t>Source Code Change Log trong phần 2.2;</w:t>
            </w:r>
          </w:p>
          <w:p w:rsidR="00C42271" w:rsidRDefault="00C42271" w:rsidP="000E1CCC">
            <w:pPr>
              <w:ind w:firstLine="0"/>
              <w:rPr>
                <w:szCs w:val="24"/>
              </w:rPr>
            </w:pPr>
            <w:r>
              <w:rPr>
                <w:szCs w:val="24"/>
              </w:rPr>
              <w:t>sửa 3.1, 3.2 định danh + đặt tên mẫu cấu hình;</w:t>
            </w:r>
          </w:p>
          <w:p w:rsidR="00C42271" w:rsidRDefault="00C42271" w:rsidP="000E1CCC">
            <w:pPr>
              <w:ind w:firstLine="0"/>
              <w:rPr>
                <w:szCs w:val="24"/>
              </w:rPr>
            </w:pPr>
            <w:r>
              <w:rPr>
                <w:szCs w:val="24"/>
              </w:rPr>
              <w:t xml:space="preserve">thêm nội dung 3.5 Quản lý việc thay đổi </w:t>
            </w:r>
            <w:r>
              <w:rPr>
                <w:szCs w:val="24"/>
              </w:rPr>
              <w:lastRenderedPageBreak/>
              <w:t>phiên bản;</w:t>
            </w:r>
          </w:p>
          <w:p w:rsidR="00C42271" w:rsidRDefault="00C42271" w:rsidP="000E1CCC">
            <w:pPr>
              <w:ind w:firstLine="0"/>
              <w:rPr>
                <w:szCs w:val="24"/>
              </w:rPr>
            </w:pPr>
            <w:r>
              <w:rPr>
                <w:szCs w:val="24"/>
              </w:rPr>
              <w:t>thêm nội dung 3.6 báo cáo hiện trạng;</w:t>
            </w:r>
          </w:p>
          <w:p w:rsidR="00C42271" w:rsidRDefault="00C42271" w:rsidP="000E1CCC">
            <w:pPr>
              <w:ind w:firstLine="0"/>
            </w:pPr>
            <w:r>
              <w:rPr>
                <w:szCs w:val="24"/>
              </w:rPr>
              <w:t>thêm nội dung 3.5 thanh tra;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lastRenderedPageBreak/>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lastRenderedPageBreak/>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1.4.3</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Thêm phần 2 các pha phát triển của đề án;</w:t>
            </w:r>
          </w:p>
          <w:p w:rsidR="00C42271" w:rsidRDefault="00C42271" w:rsidP="000E1CCC">
            <w:pPr>
              <w:ind w:firstLine="0"/>
            </w:pPr>
            <w:r>
              <w:t>Chỉnh sửa nội dung của các mẫu (bỏ cái  gọi là nhóm mẫu – do hiểu lầm định nghĩa CI)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28573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Sửa lại phần 3.2 – các mẫu cấu hình;</w:t>
            </w:r>
          </w:p>
          <w:p w:rsidR="00C42271" w:rsidRDefault="00C42271" w:rsidP="000E1CCC">
            <w:pPr>
              <w:ind w:firstLine="0"/>
            </w:pPr>
            <w:r>
              <w:t>Thêm 3.3 - project baseline;</w:t>
            </w:r>
          </w:p>
          <w:p w:rsidR="00C42271" w:rsidRDefault="00C42271" w:rsidP="000E1CCC">
            <w:pPr>
              <w:ind w:firstLine="0"/>
            </w:pPr>
            <w:r>
              <w:t>Sửa 4.6 – báo cáo hiện trạng dự án;</w:t>
            </w:r>
          </w:p>
          <w:p w:rsidR="00C42271" w:rsidRDefault="00C42271" w:rsidP="000E1CCC">
            <w:pPr>
              <w:ind w:firstLine="0"/>
            </w:pPr>
            <w:r>
              <w:t>Sửa 4.7 – thanh tra cấu hình;</w:t>
            </w:r>
          </w:p>
          <w:p w:rsidR="00C42271" w:rsidRDefault="00C42271" w:rsidP="000E1CCC">
            <w:pPr>
              <w:ind w:firstLine="0"/>
            </w:pPr>
            <w:r>
              <w:t>Thêm 4.8 – milestone;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285731" w:rsidRPr="004C3E86" w:rsidTr="00E51A75">
        <w:trPr>
          <w:trHeight w:val="730"/>
        </w:trPr>
        <w:tc>
          <w:tcPr>
            <w:tcW w:w="2304"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19/5/2010</w:t>
            </w:r>
          </w:p>
        </w:tc>
        <w:tc>
          <w:tcPr>
            <w:tcW w:w="1236"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1.4.5</w:t>
            </w:r>
          </w:p>
        </w:tc>
        <w:tc>
          <w:tcPr>
            <w:tcW w:w="3960"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Chỉnh sửa lại các CI cho phù hợp.</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285731" w:rsidRDefault="00285731" w:rsidP="000E1CCC">
            <w:pPr>
              <w:ind w:firstLine="0"/>
            </w:pPr>
            <w:r>
              <w:t>Trương Ngọc Tuấn</w:t>
            </w:r>
          </w:p>
        </w:tc>
      </w:tr>
      <w:tr w:rsidR="00E51A75" w:rsidRPr="004C3E86" w:rsidTr="00C42271">
        <w:trPr>
          <w:trHeight w:val="730"/>
        </w:trPr>
        <w:tc>
          <w:tcPr>
            <w:tcW w:w="2304"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30/05/2010</w:t>
            </w:r>
          </w:p>
        </w:tc>
        <w:tc>
          <w:tcPr>
            <w:tcW w:w="1236"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1.5</w:t>
            </w:r>
          </w:p>
        </w:tc>
        <w:tc>
          <w:tcPr>
            <w:tcW w:w="3960"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Chỉnh sửa lại các sai sót trong tài liệu, chỉnh lại 1 ít nội dung của các CI</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E51A75" w:rsidRDefault="00E51A75" w:rsidP="000E1CCC">
            <w:pPr>
              <w:ind w:firstLine="0"/>
            </w:pPr>
            <w:r>
              <w:t>Trương Ngọc Tuấn</w:t>
            </w:r>
          </w:p>
        </w:tc>
      </w:tr>
    </w:tbl>
    <w:p w:rsidR="00C42271" w:rsidRDefault="00C42271" w:rsidP="00C42271">
      <w:pPr>
        <w:pStyle w:val="Header"/>
        <w:pBdr>
          <w:bottom w:val="none" w:sz="0" w:space="0" w:color="auto"/>
        </w:pBdr>
        <w:spacing w:after="0"/>
        <w:rPr>
          <w:sz w:val="16"/>
        </w:rPr>
      </w:pPr>
    </w:p>
    <w:p w:rsidR="00C42271" w:rsidRDefault="00C42271" w:rsidP="00C42271">
      <w:pPr>
        <w:pStyle w:val="BlockText"/>
        <w:jc w:val="right"/>
        <w:rPr>
          <w:noProof/>
          <w:sz w:val="20"/>
        </w:rPr>
      </w:pPr>
    </w:p>
    <w:p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imes New Roman" w:hAnsi="Times New Roman"/>
        </w:rPr>
      </w:sdtEndPr>
      <w:sdtContent>
        <w:p w:rsidR="00C42271" w:rsidRDefault="00C42271" w:rsidP="00C42271">
          <w:pPr>
            <w:pStyle w:val="TOCHeading"/>
          </w:pPr>
          <w:r>
            <w:t>Mục lục</w:t>
          </w:r>
        </w:p>
        <w:p w:rsidR="00C42271" w:rsidRPr="00EA376E" w:rsidRDefault="00C42271" w:rsidP="00C42271"/>
        <w:p w:rsidR="00B27F00" w:rsidRDefault="00275C18">
          <w:pPr>
            <w:pStyle w:val="TOC1"/>
            <w:tabs>
              <w:tab w:val="left" w:pos="1100"/>
            </w:tabs>
            <w:rPr>
              <w:rFonts w:asciiTheme="minorHAnsi" w:eastAsiaTheme="minorEastAsia" w:hAnsiTheme="minorHAnsi" w:cstheme="minorBidi"/>
              <w:noProof/>
              <w:szCs w:val="22"/>
            </w:rPr>
          </w:pPr>
          <w:r>
            <w:fldChar w:fldCharType="begin"/>
          </w:r>
          <w:r w:rsidR="00C42271">
            <w:instrText xml:space="preserve"> TOC \o "1-3" \h \z \u </w:instrText>
          </w:r>
          <w:r>
            <w:fldChar w:fldCharType="separate"/>
          </w:r>
          <w:hyperlink w:anchor="_Toc262979538" w:history="1">
            <w:r w:rsidR="00B27F00" w:rsidRPr="00227299">
              <w:rPr>
                <w:rStyle w:val="Hyperlink"/>
                <w:noProof/>
              </w:rPr>
              <w:t>1</w:t>
            </w:r>
            <w:r w:rsidR="00B27F00">
              <w:rPr>
                <w:rFonts w:asciiTheme="minorHAnsi" w:eastAsiaTheme="minorEastAsia" w:hAnsiTheme="minorHAnsi" w:cstheme="minorBidi"/>
                <w:noProof/>
                <w:szCs w:val="22"/>
              </w:rPr>
              <w:tab/>
            </w:r>
            <w:r w:rsidR="00B27F00" w:rsidRPr="00227299">
              <w:rPr>
                <w:rStyle w:val="Hyperlink"/>
                <w:noProof/>
              </w:rPr>
              <w:t>Giới thiệu (Introduction)</w:t>
            </w:r>
            <w:r w:rsidR="00B27F00">
              <w:rPr>
                <w:noProof/>
                <w:webHidden/>
              </w:rPr>
              <w:tab/>
            </w:r>
            <w:r>
              <w:rPr>
                <w:noProof/>
                <w:webHidden/>
              </w:rPr>
              <w:fldChar w:fldCharType="begin"/>
            </w:r>
            <w:r w:rsidR="00B27F00">
              <w:rPr>
                <w:noProof/>
                <w:webHidden/>
              </w:rPr>
              <w:instrText xml:space="preserve"> PAGEREF _Toc262979538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39" w:history="1">
            <w:r w:rsidR="00B27F00" w:rsidRPr="00227299">
              <w:rPr>
                <w:rStyle w:val="Hyperlink"/>
                <w:noProof/>
              </w:rPr>
              <w:t>1.1</w:t>
            </w:r>
            <w:r w:rsidR="00B27F00">
              <w:rPr>
                <w:rFonts w:asciiTheme="minorHAnsi" w:eastAsiaTheme="minorEastAsia" w:hAnsiTheme="minorHAnsi" w:cstheme="minorBidi"/>
                <w:noProof/>
                <w:szCs w:val="22"/>
              </w:rPr>
              <w:tab/>
            </w:r>
            <w:r w:rsidR="00B27F00" w:rsidRPr="00227299">
              <w:rPr>
                <w:rStyle w:val="Hyperlink"/>
                <w:noProof/>
              </w:rPr>
              <w:t>Mục đích (Purpose)</w:t>
            </w:r>
            <w:r w:rsidR="00B27F00">
              <w:rPr>
                <w:noProof/>
                <w:webHidden/>
              </w:rPr>
              <w:tab/>
            </w:r>
            <w:r>
              <w:rPr>
                <w:noProof/>
                <w:webHidden/>
              </w:rPr>
              <w:fldChar w:fldCharType="begin"/>
            </w:r>
            <w:r w:rsidR="00B27F00">
              <w:rPr>
                <w:noProof/>
                <w:webHidden/>
              </w:rPr>
              <w:instrText xml:space="preserve"> PAGEREF _Toc262979539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0" w:history="1">
            <w:r w:rsidR="00B27F00" w:rsidRPr="00227299">
              <w:rPr>
                <w:rStyle w:val="Hyperlink"/>
                <w:noProof/>
              </w:rPr>
              <w:t>1.2</w:t>
            </w:r>
            <w:r w:rsidR="00B27F00">
              <w:rPr>
                <w:rFonts w:asciiTheme="minorHAnsi" w:eastAsiaTheme="minorEastAsia" w:hAnsiTheme="minorHAnsi" w:cstheme="minorBidi"/>
                <w:noProof/>
                <w:szCs w:val="22"/>
              </w:rPr>
              <w:tab/>
            </w:r>
            <w:r w:rsidR="00B27F00" w:rsidRPr="00227299">
              <w:rPr>
                <w:rStyle w:val="Hyperlink"/>
                <w:noProof/>
              </w:rPr>
              <w:t>Phạm vi hoạt động (Scope)</w:t>
            </w:r>
            <w:r w:rsidR="00B27F00">
              <w:rPr>
                <w:noProof/>
                <w:webHidden/>
              </w:rPr>
              <w:tab/>
            </w:r>
            <w:r>
              <w:rPr>
                <w:noProof/>
                <w:webHidden/>
              </w:rPr>
              <w:fldChar w:fldCharType="begin"/>
            </w:r>
            <w:r w:rsidR="00B27F00">
              <w:rPr>
                <w:noProof/>
                <w:webHidden/>
              </w:rPr>
              <w:instrText xml:space="preserve"> PAGEREF _Toc262979540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1" w:history="1">
            <w:r w:rsidR="00B27F00" w:rsidRPr="00227299">
              <w:rPr>
                <w:rStyle w:val="Hyperlink"/>
                <w:noProof/>
              </w:rPr>
              <w:t>1.3</w:t>
            </w:r>
            <w:r w:rsidR="00B27F00">
              <w:rPr>
                <w:rFonts w:asciiTheme="minorHAnsi" w:eastAsiaTheme="minorEastAsia" w:hAnsiTheme="minorHAnsi" w:cstheme="minorBidi"/>
                <w:noProof/>
                <w:szCs w:val="22"/>
              </w:rPr>
              <w:tab/>
            </w:r>
            <w:r w:rsidR="00B27F00" w:rsidRPr="00227299">
              <w:rPr>
                <w:rStyle w:val="Hyperlink"/>
                <w:noProof/>
              </w:rPr>
              <w:t>Một số định nghĩa (Definitions, Acronyms, and Abbreviations)</w:t>
            </w:r>
            <w:r w:rsidR="00B27F00">
              <w:rPr>
                <w:noProof/>
                <w:webHidden/>
              </w:rPr>
              <w:tab/>
            </w:r>
            <w:r>
              <w:rPr>
                <w:noProof/>
                <w:webHidden/>
              </w:rPr>
              <w:fldChar w:fldCharType="begin"/>
            </w:r>
            <w:r w:rsidR="00B27F00">
              <w:rPr>
                <w:noProof/>
                <w:webHidden/>
              </w:rPr>
              <w:instrText xml:space="preserve"> PAGEREF _Toc262979541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2" w:history="1">
            <w:r w:rsidR="00B27F00" w:rsidRPr="00227299">
              <w:rPr>
                <w:rStyle w:val="Hyperlink"/>
                <w:noProof/>
              </w:rPr>
              <w:t>1.4</w:t>
            </w:r>
            <w:r w:rsidR="00B27F00">
              <w:rPr>
                <w:rFonts w:asciiTheme="minorHAnsi" w:eastAsiaTheme="minorEastAsia" w:hAnsiTheme="minorHAnsi" w:cstheme="minorBidi"/>
                <w:noProof/>
                <w:szCs w:val="22"/>
              </w:rPr>
              <w:tab/>
            </w:r>
            <w:r w:rsidR="00B27F00" w:rsidRPr="00227299">
              <w:rPr>
                <w:rStyle w:val="Hyperlink"/>
                <w:noProof/>
              </w:rPr>
              <w:t>Tham khảo (References)</w:t>
            </w:r>
            <w:r w:rsidR="00B27F00">
              <w:rPr>
                <w:noProof/>
                <w:webHidden/>
              </w:rPr>
              <w:tab/>
            </w:r>
            <w:r>
              <w:rPr>
                <w:noProof/>
                <w:webHidden/>
              </w:rPr>
              <w:fldChar w:fldCharType="begin"/>
            </w:r>
            <w:r w:rsidR="00B27F00">
              <w:rPr>
                <w:noProof/>
                <w:webHidden/>
              </w:rPr>
              <w:instrText xml:space="preserve"> PAGEREF _Toc262979542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3" w:history="1">
            <w:r w:rsidR="00B27F00" w:rsidRPr="00227299">
              <w:rPr>
                <w:rStyle w:val="Hyperlink"/>
                <w:noProof/>
              </w:rPr>
              <w:t>1.5</w:t>
            </w:r>
            <w:r w:rsidR="00B27F00">
              <w:rPr>
                <w:rFonts w:asciiTheme="minorHAnsi" w:eastAsiaTheme="minorEastAsia" w:hAnsiTheme="minorHAnsi" w:cstheme="minorBidi"/>
                <w:noProof/>
                <w:szCs w:val="22"/>
              </w:rPr>
              <w:tab/>
            </w:r>
            <w:r w:rsidR="00B27F00" w:rsidRPr="00227299">
              <w:rPr>
                <w:rStyle w:val="Hyperlink"/>
                <w:noProof/>
              </w:rPr>
              <w:t>Các thành phần chính của tài liệu này (Overview)</w:t>
            </w:r>
            <w:r w:rsidR="00B27F00">
              <w:rPr>
                <w:noProof/>
                <w:webHidden/>
              </w:rPr>
              <w:tab/>
            </w:r>
            <w:r>
              <w:rPr>
                <w:noProof/>
                <w:webHidden/>
              </w:rPr>
              <w:fldChar w:fldCharType="begin"/>
            </w:r>
            <w:r w:rsidR="00B27F00">
              <w:rPr>
                <w:noProof/>
                <w:webHidden/>
              </w:rPr>
              <w:instrText xml:space="preserve"> PAGEREF _Toc262979543 \h </w:instrText>
            </w:r>
            <w:r>
              <w:rPr>
                <w:noProof/>
                <w:webHidden/>
              </w:rPr>
            </w:r>
            <w:r>
              <w:rPr>
                <w:noProof/>
                <w:webHidden/>
              </w:rPr>
              <w:fldChar w:fldCharType="separate"/>
            </w:r>
            <w:r w:rsidR="00B27F00">
              <w:rPr>
                <w:noProof/>
                <w:webHidden/>
              </w:rPr>
              <w:t>1-5</w:t>
            </w:r>
            <w:r>
              <w:rPr>
                <w:noProof/>
                <w:webHidden/>
              </w:rPr>
              <w:fldChar w:fldCharType="end"/>
            </w:r>
          </w:hyperlink>
        </w:p>
        <w:p w:rsidR="00B27F00" w:rsidRDefault="00275C18">
          <w:pPr>
            <w:pStyle w:val="TOC1"/>
            <w:tabs>
              <w:tab w:val="left" w:pos="1100"/>
            </w:tabs>
            <w:rPr>
              <w:rFonts w:asciiTheme="minorHAnsi" w:eastAsiaTheme="minorEastAsia" w:hAnsiTheme="minorHAnsi" w:cstheme="minorBidi"/>
              <w:noProof/>
              <w:szCs w:val="22"/>
            </w:rPr>
          </w:pPr>
          <w:hyperlink w:anchor="_Toc262979544" w:history="1">
            <w:r w:rsidR="00B27F00" w:rsidRPr="00227299">
              <w:rPr>
                <w:rStyle w:val="Hyperlink"/>
                <w:noProof/>
              </w:rPr>
              <w:t>2</w:t>
            </w:r>
            <w:r w:rsidR="00B27F00">
              <w:rPr>
                <w:rFonts w:asciiTheme="minorHAnsi" w:eastAsiaTheme="minorEastAsia" w:hAnsiTheme="minorHAnsi" w:cstheme="minorBidi"/>
                <w:noProof/>
                <w:szCs w:val="22"/>
              </w:rPr>
              <w:tab/>
            </w:r>
            <w:r w:rsidR="00B27F00" w:rsidRPr="00227299">
              <w:rPr>
                <w:rStyle w:val="Hyperlink"/>
                <w:noProof/>
              </w:rPr>
              <w:t>Các pha phát triển của đề án</w:t>
            </w:r>
            <w:r w:rsidR="00B27F00">
              <w:rPr>
                <w:noProof/>
                <w:webHidden/>
              </w:rPr>
              <w:tab/>
            </w:r>
            <w:r>
              <w:rPr>
                <w:noProof/>
                <w:webHidden/>
              </w:rPr>
              <w:fldChar w:fldCharType="begin"/>
            </w:r>
            <w:r w:rsidR="00B27F00">
              <w:rPr>
                <w:noProof/>
                <w:webHidden/>
              </w:rPr>
              <w:instrText xml:space="preserve"> PAGEREF _Toc262979544 \h </w:instrText>
            </w:r>
            <w:r>
              <w:rPr>
                <w:noProof/>
                <w:webHidden/>
              </w:rPr>
            </w:r>
            <w:r>
              <w:rPr>
                <w:noProof/>
                <w:webHidden/>
              </w:rPr>
              <w:fldChar w:fldCharType="separate"/>
            </w:r>
            <w:r w:rsidR="00B27F00">
              <w:rPr>
                <w:noProof/>
                <w:webHidden/>
              </w:rPr>
              <w:t>2-6</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5" w:history="1">
            <w:r w:rsidR="00B27F00" w:rsidRPr="00227299">
              <w:rPr>
                <w:rStyle w:val="Hyperlink"/>
                <w:noProof/>
              </w:rPr>
              <w:t>2.1</w:t>
            </w:r>
            <w:r w:rsidR="00B27F00">
              <w:rPr>
                <w:rFonts w:asciiTheme="minorHAnsi" w:eastAsiaTheme="minorEastAsia" w:hAnsiTheme="minorHAnsi" w:cstheme="minorBidi"/>
                <w:noProof/>
                <w:szCs w:val="22"/>
              </w:rPr>
              <w:tab/>
            </w:r>
            <w:r w:rsidR="00B27F00" w:rsidRPr="00227299">
              <w:rPr>
                <w:rStyle w:val="Hyperlink"/>
                <w:noProof/>
              </w:rPr>
              <w:t>Giai đoạn mở đầu (Inception)</w:t>
            </w:r>
            <w:r w:rsidR="00B27F00">
              <w:rPr>
                <w:noProof/>
                <w:webHidden/>
              </w:rPr>
              <w:tab/>
            </w:r>
            <w:r>
              <w:rPr>
                <w:noProof/>
                <w:webHidden/>
              </w:rPr>
              <w:fldChar w:fldCharType="begin"/>
            </w:r>
            <w:r w:rsidR="00B27F00">
              <w:rPr>
                <w:noProof/>
                <w:webHidden/>
              </w:rPr>
              <w:instrText xml:space="preserve"> PAGEREF _Toc262979545 \h </w:instrText>
            </w:r>
            <w:r>
              <w:rPr>
                <w:noProof/>
                <w:webHidden/>
              </w:rPr>
            </w:r>
            <w:r>
              <w:rPr>
                <w:noProof/>
                <w:webHidden/>
              </w:rPr>
              <w:fldChar w:fldCharType="separate"/>
            </w:r>
            <w:r w:rsidR="00B27F00">
              <w:rPr>
                <w:noProof/>
                <w:webHidden/>
              </w:rPr>
              <w:t>2-6</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6" w:history="1">
            <w:r w:rsidR="00B27F00" w:rsidRPr="00227299">
              <w:rPr>
                <w:rStyle w:val="Hyperlink"/>
                <w:noProof/>
              </w:rPr>
              <w:t>2.2</w:t>
            </w:r>
            <w:r w:rsidR="00B27F00">
              <w:rPr>
                <w:rFonts w:asciiTheme="minorHAnsi" w:eastAsiaTheme="minorEastAsia" w:hAnsiTheme="minorHAnsi" w:cstheme="minorBidi"/>
                <w:noProof/>
                <w:szCs w:val="22"/>
              </w:rPr>
              <w:tab/>
            </w:r>
            <w:r w:rsidR="00B27F00" w:rsidRPr="00227299">
              <w:rPr>
                <w:rStyle w:val="Hyperlink"/>
                <w:noProof/>
              </w:rPr>
              <w:t>Bắt đầu vào giai đoạn thiết kế phần mềm (Elaboration)</w:t>
            </w:r>
            <w:r w:rsidR="00B27F00">
              <w:rPr>
                <w:noProof/>
                <w:webHidden/>
              </w:rPr>
              <w:tab/>
            </w:r>
            <w:r>
              <w:rPr>
                <w:noProof/>
                <w:webHidden/>
              </w:rPr>
              <w:fldChar w:fldCharType="begin"/>
            </w:r>
            <w:r w:rsidR="00B27F00">
              <w:rPr>
                <w:noProof/>
                <w:webHidden/>
              </w:rPr>
              <w:instrText xml:space="preserve"> PAGEREF _Toc262979546 \h </w:instrText>
            </w:r>
            <w:r>
              <w:rPr>
                <w:noProof/>
                <w:webHidden/>
              </w:rPr>
            </w:r>
            <w:r>
              <w:rPr>
                <w:noProof/>
                <w:webHidden/>
              </w:rPr>
              <w:fldChar w:fldCharType="separate"/>
            </w:r>
            <w:r w:rsidR="00B27F00">
              <w:rPr>
                <w:noProof/>
                <w:webHidden/>
              </w:rPr>
              <w:t>2-6</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7" w:history="1">
            <w:r w:rsidR="00B27F00" w:rsidRPr="00227299">
              <w:rPr>
                <w:rStyle w:val="Hyperlink"/>
                <w:noProof/>
              </w:rPr>
              <w:t>2.3</w:t>
            </w:r>
            <w:r w:rsidR="00B27F00">
              <w:rPr>
                <w:rFonts w:asciiTheme="minorHAnsi" w:eastAsiaTheme="minorEastAsia" w:hAnsiTheme="minorHAnsi" w:cstheme="minorBidi"/>
                <w:noProof/>
                <w:szCs w:val="22"/>
              </w:rPr>
              <w:tab/>
            </w:r>
            <w:r w:rsidR="00B27F00" w:rsidRPr="00227299">
              <w:rPr>
                <w:rStyle w:val="Hyperlink"/>
                <w:noProof/>
              </w:rPr>
              <w:t>Xây dựng (Contruction)</w:t>
            </w:r>
            <w:r w:rsidR="00B27F00">
              <w:rPr>
                <w:noProof/>
                <w:webHidden/>
              </w:rPr>
              <w:tab/>
            </w:r>
            <w:r>
              <w:rPr>
                <w:noProof/>
                <w:webHidden/>
              </w:rPr>
              <w:fldChar w:fldCharType="begin"/>
            </w:r>
            <w:r w:rsidR="00B27F00">
              <w:rPr>
                <w:noProof/>
                <w:webHidden/>
              </w:rPr>
              <w:instrText xml:space="preserve"> PAGEREF _Toc262979547 \h </w:instrText>
            </w:r>
            <w:r>
              <w:rPr>
                <w:noProof/>
                <w:webHidden/>
              </w:rPr>
            </w:r>
            <w:r>
              <w:rPr>
                <w:noProof/>
                <w:webHidden/>
              </w:rPr>
              <w:fldChar w:fldCharType="separate"/>
            </w:r>
            <w:r w:rsidR="00B27F00">
              <w:rPr>
                <w:noProof/>
                <w:webHidden/>
              </w:rPr>
              <w:t>2-6</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48" w:history="1">
            <w:r w:rsidR="00B27F00" w:rsidRPr="00227299">
              <w:rPr>
                <w:rStyle w:val="Hyperlink"/>
                <w:noProof/>
              </w:rPr>
              <w:t>2.4</w:t>
            </w:r>
            <w:r w:rsidR="00B27F00">
              <w:rPr>
                <w:rFonts w:asciiTheme="minorHAnsi" w:eastAsiaTheme="minorEastAsia" w:hAnsiTheme="minorHAnsi" w:cstheme="minorBidi"/>
                <w:noProof/>
                <w:szCs w:val="22"/>
              </w:rPr>
              <w:tab/>
            </w:r>
            <w:r w:rsidR="00B27F00" w:rsidRPr="00227299">
              <w:rPr>
                <w:rStyle w:val="Hyperlink"/>
                <w:noProof/>
              </w:rPr>
              <w:t>Chuyển giao (Transition)</w:t>
            </w:r>
            <w:r w:rsidR="00B27F00">
              <w:rPr>
                <w:noProof/>
                <w:webHidden/>
              </w:rPr>
              <w:tab/>
            </w:r>
            <w:r>
              <w:rPr>
                <w:noProof/>
                <w:webHidden/>
              </w:rPr>
              <w:fldChar w:fldCharType="begin"/>
            </w:r>
            <w:r w:rsidR="00B27F00">
              <w:rPr>
                <w:noProof/>
                <w:webHidden/>
              </w:rPr>
              <w:instrText xml:space="preserve"> PAGEREF _Toc262979548 \h </w:instrText>
            </w:r>
            <w:r>
              <w:rPr>
                <w:noProof/>
                <w:webHidden/>
              </w:rPr>
            </w:r>
            <w:r>
              <w:rPr>
                <w:noProof/>
                <w:webHidden/>
              </w:rPr>
              <w:fldChar w:fldCharType="separate"/>
            </w:r>
            <w:r w:rsidR="00B27F00">
              <w:rPr>
                <w:noProof/>
                <w:webHidden/>
              </w:rPr>
              <w:t>2-7</w:t>
            </w:r>
            <w:r>
              <w:rPr>
                <w:noProof/>
                <w:webHidden/>
              </w:rPr>
              <w:fldChar w:fldCharType="end"/>
            </w:r>
          </w:hyperlink>
        </w:p>
        <w:p w:rsidR="00B27F00" w:rsidRDefault="00275C18">
          <w:pPr>
            <w:pStyle w:val="TOC1"/>
            <w:tabs>
              <w:tab w:val="left" w:pos="1100"/>
            </w:tabs>
            <w:rPr>
              <w:rFonts w:asciiTheme="minorHAnsi" w:eastAsiaTheme="minorEastAsia" w:hAnsiTheme="minorHAnsi" w:cstheme="minorBidi"/>
              <w:noProof/>
              <w:szCs w:val="22"/>
            </w:rPr>
          </w:pPr>
          <w:hyperlink w:anchor="_Toc262979549" w:history="1">
            <w:r w:rsidR="00B27F00" w:rsidRPr="00227299">
              <w:rPr>
                <w:rStyle w:val="Hyperlink"/>
                <w:noProof/>
              </w:rPr>
              <w:t>3</w:t>
            </w:r>
            <w:r w:rsidR="00B27F00">
              <w:rPr>
                <w:rFonts w:asciiTheme="minorHAnsi" w:eastAsiaTheme="minorEastAsia" w:hAnsiTheme="minorHAnsi" w:cstheme="minorBidi"/>
                <w:noProof/>
                <w:szCs w:val="22"/>
              </w:rPr>
              <w:tab/>
            </w:r>
            <w:r w:rsidR="00B27F00" w:rsidRPr="00227299">
              <w:rPr>
                <w:rStyle w:val="Hyperlink"/>
                <w:noProof/>
              </w:rPr>
              <w:t>Quản lý cấu hình (Software Configuration Management)</w:t>
            </w:r>
            <w:r w:rsidR="00B27F00">
              <w:rPr>
                <w:noProof/>
                <w:webHidden/>
              </w:rPr>
              <w:tab/>
            </w:r>
            <w:r>
              <w:rPr>
                <w:noProof/>
                <w:webHidden/>
              </w:rPr>
              <w:fldChar w:fldCharType="begin"/>
            </w:r>
            <w:r w:rsidR="00B27F00">
              <w:rPr>
                <w:noProof/>
                <w:webHidden/>
              </w:rPr>
              <w:instrText xml:space="preserve"> PAGEREF _Toc262979549 \h </w:instrText>
            </w:r>
            <w:r>
              <w:rPr>
                <w:noProof/>
                <w:webHidden/>
              </w:rPr>
            </w:r>
            <w:r>
              <w:rPr>
                <w:noProof/>
                <w:webHidden/>
              </w:rPr>
              <w:fldChar w:fldCharType="separate"/>
            </w:r>
            <w:r w:rsidR="00B27F00">
              <w:rPr>
                <w:noProof/>
                <w:webHidden/>
              </w:rPr>
              <w:t>3-7</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50" w:history="1">
            <w:r w:rsidR="00B27F00" w:rsidRPr="00227299">
              <w:rPr>
                <w:rStyle w:val="Hyperlink"/>
                <w:noProof/>
              </w:rPr>
              <w:t>3.1</w:t>
            </w:r>
            <w:r w:rsidR="00B27F00">
              <w:rPr>
                <w:rFonts w:asciiTheme="minorHAnsi" w:eastAsiaTheme="minorEastAsia" w:hAnsiTheme="minorHAnsi" w:cstheme="minorBidi"/>
                <w:noProof/>
                <w:szCs w:val="22"/>
              </w:rPr>
              <w:tab/>
            </w:r>
            <w:r w:rsidR="00B27F00" w:rsidRPr="00227299">
              <w:rPr>
                <w:rStyle w:val="Hyperlink"/>
                <w:noProof/>
              </w:rPr>
              <w:t>Nhóm quản lý cấu hình (configuration control board)</w:t>
            </w:r>
            <w:r w:rsidR="00B27F00">
              <w:rPr>
                <w:noProof/>
                <w:webHidden/>
              </w:rPr>
              <w:tab/>
            </w:r>
            <w:r>
              <w:rPr>
                <w:noProof/>
                <w:webHidden/>
              </w:rPr>
              <w:fldChar w:fldCharType="begin"/>
            </w:r>
            <w:r w:rsidR="00B27F00">
              <w:rPr>
                <w:noProof/>
                <w:webHidden/>
              </w:rPr>
              <w:instrText xml:space="preserve"> PAGEREF _Toc262979550 \h </w:instrText>
            </w:r>
            <w:r>
              <w:rPr>
                <w:noProof/>
                <w:webHidden/>
              </w:rPr>
            </w:r>
            <w:r>
              <w:rPr>
                <w:noProof/>
                <w:webHidden/>
              </w:rPr>
              <w:fldChar w:fldCharType="separate"/>
            </w:r>
            <w:r w:rsidR="00B27F00">
              <w:rPr>
                <w:noProof/>
                <w:webHidden/>
              </w:rPr>
              <w:t>3-7</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1" w:history="1">
            <w:r w:rsidR="00B27F00" w:rsidRPr="00227299">
              <w:rPr>
                <w:rStyle w:val="Hyperlink"/>
                <w:noProof/>
              </w:rPr>
              <w:t>3.1.1</w:t>
            </w:r>
            <w:r w:rsidR="00B27F00">
              <w:rPr>
                <w:rFonts w:asciiTheme="minorHAnsi" w:eastAsiaTheme="minorEastAsia" w:hAnsiTheme="minorHAnsi" w:cstheme="minorBidi"/>
                <w:noProof/>
                <w:szCs w:val="22"/>
              </w:rPr>
              <w:tab/>
            </w:r>
            <w:r w:rsidR="00B27F00" w:rsidRPr="00227299">
              <w:rPr>
                <w:rStyle w:val="Hyperlink"/>
                <w:noProof/>
              </w:rPr>
              <w:t>Tổ chức (Organization)</w:t>
            </w:r>
            <w:r w:rsidR="00B27F00">
              <w:rPr>
                <w:noProof/>
                <w:webHidden/>
              </w:rPr>
              <w:tab/>
            </w:r>
            <w:r>
              <w:rPr>
                <w:noProof/>
                <w:webHidden/>
              </w:rPr>
              <w:fldChar w:fldCharType="begin"/>
            </w:r>
            <w:r w:rsidR="00B27F00">
              <w:rPr>
                <w:noProof/>
                <w:webHidden/>
              </w:rPr>
              <w:instrText xml:space="preserve"> PAGEREF _Toc262979551 \h </w:instrText>
            </w:r>
            <w:r>
              <w:rPr>
                <w:noProof/>
                <w:webHidden/>
              </w:rPr>
            </w:r>
            <w:r>
              <w:rPr>
                <w:noProof/>
                <w:webHidden/>
              </w:rPr>
              <w:fldChar w:fldCharType="separate"/>
            </w:r>
            <w:r w:rsidR="00B27F00">
              <w:rPr>
                <w:noProof/>
                <w:webHidden/>
              </w:rPr>
              <w:t>3-7</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2" w:history="1">
            <w:r w:rsidR="00B27F00" w:rsidRPr="00227299">
              <w:rPr>
                <w:rStyle w:val="Hyperlink"/>
                <w:noProof/>
              </w:rPr>
              <w:t>3.1.2</w:t>
            </w:r>
            <w:r w:rsidR="00B27F00">
              <w:rPr>
                <w:rFonts w:asciiTheme="minorHAnsi" w:eastAsiaTheme="minorEastAsia" w:hAnsiTheme="minorHAnsi" w:cstheme="minorBidi"/>
                <w:noProof/>
                <w:szCs w:val="22"/>
              </w:rPr>
              <w:tab/>
            </w:r>
            <w:r w:rsidR="00B27F00" w:rsidRPr="00227299">
              <w:rPr>
                <w:rStyle w:val="Hyperlink"/>
                <w:noProof/>
              </w:rPr>
              <w:t>Trách nhiệm từng người (Responsibilities)</w:t>
            </w:r>
            <w:r w:rsidR="00B27F00">
              <w:rPr>
                <w:noProof/>
                <w:webHidden/>
              </w:rPr>
              <w:tab/>
            </w:r>
            <w:r>
              <w:rPr>
                <w:noProof/>
                <w:webHidden/>
              </w:rPr>
              <w:fldChar w:fldCharType="begin"/>
            </w:r>
            <w:r w:rsidR="00B27F00">
              <w:rPr>
                <w:noProof/>
                <w:webHidden/>
              </w:rPr>
              <w:instrText xml:space="preserve"> PAGEREF _Toc262979552 \h </w:instrText>
            </w:r>
            <w:r>
              <w:rPr>
                <w:noProof/>
                <w:webHidden/>
              </w:rPr>
            </w:r>
            <w:r>
              <w:rPr>
                <w:noProof/>
                <w:webHidden/>
              </w:rPr>
              <w:fldChar w:fldCharType="separate"/>
            </w:r>
            <w:r w:rsidR="00B27F00">
              <w:rPr>
                <w:noProof/>
                <w:webHidden/>
              </w:rPr>
              <w:t>3-7</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53" w:history="1">
            <w:r w:rsidR="00B27F00" w:rsidRPr="00227299">
              <w:rPr>
                <w:rStyle w:val="Hyperlink"/>
                <w:noProof/>
              </w:rPr>
              <w:t>3.2</w:t>
            </w:r>
            <w:r w:rsidR="00B27F00">
              <w:rPr>
                <w:rFonts w:asciiTheme="minorHAnsi" w:eastAsiaTheme="minorEastAsia" w:hAnsiTheme="minorHAnsi" w:cstheme="minorBidi"/>
                <w:noProof/>
                <w:szCs w:val="22"/>
              </w:rPr>
              <w:tab/>
            </w:r>
            <w:r w:rsidR="00B27F00" w:rsidRPr="00227299">
              <w:rPr>
                <w:rStyle w:val="Hyperlink"/>
                <w:noProof/>
              </w:rPr>
              <w:t>Các mẫu cấu hình (Configuration Items)</w:t>
            </w:r>
            <w:r w:rsidR="00B27F00">
              <w:rPr>
                <w:noProof/>
                <w:webHidden/>
              </w:rPr>
              <w:tab/>
            </w:r>
            <w:r>
              <w:rPr>
                <w:noProof/>
                <w:webHidden/>
              </w:rPr>
              <w:fldChar w:fldCharType="begin"/>
            </w:r>
            <w:r w:rsidR="00B27F00">
              <w:rPr>
                <w:noProof/>
                <w:webHidden/>
              </w:rPr>
              <w:instrText xml:space="preserve"> PAGEREF _Toc262979553 \h </w:instrText>
            </w:r>
            <w:r>
              <w:rPr>
                <w:noProof/>
                <w:webHidden/>
              </w:rPr>
            </w:r>
            <w:r>
              <w:rPr>
                <w:noProof/>
                <w:webHidden/>
              </w:rPr>
              <w:fldChar w:fldCharType="separate"/>
            </w:r>
            <w:r w:rsidR="00B27F00">
              <w:rPr>
                <w:noProof/>
                <w:webHidden/>
              </w:rPr>
              <w:t>3-8</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4" w:history="1">
            <w:r w:rsidR="00B27F00" w:rsidRPr="00227299">
              <w:rPr>
                <w:rStyle w:val="Hyperlink"/>
                <w:noProof/>
              </w:rPr>
              <w:t>3.2.1</w:t>
            </w:r>
            <w:r w:rsidR="00B27F00">
              <w:rPr>
                <w:rFonts w:asciiTheme="minorHAnsi" w:eastAsiaTheme="minorEastAsia" w:hAnsiTheme="minorHAnsi" w:cstheme="minorBidi"/>
                <w:noProof/>
                <w:szCs w:val="22"/>
              </w:rPr>
              <w:tab/>
            </w:r>
            <w:r w:rsidR="00B27F00" w:rsidRPr="00227299">
              <w:rPr>
                <w:rStyle w:val="Hyperlink"/>
                <w:noProof/>
              </w:rPr>
              <w:t>Document:</w:t>
            </w:r>
            <w:r w:rsidR="00B27F00">
              <w:rPr>
                <w:noProof/>
                <w:webHidden/>
              </w:rPr>
              <w:tab/>
            </w:r>
            <w:r>
              <w:rPr>
                <w:noProof/>
                <w:webHidden/>
              </w:rPr>
              <w:fldChar w:fldCharType="begin"/>
            </w:r>
            <w:r w:rsidR="00B27F00">
              <w:rPr>
                <w:noProof/>
                <w:webHidden/>
              </w:rPr>
              <w:instrText xml:space="preserve"> PAGEREF _Toc262979554 \h </w:instrText>
            </w:r>
            <w:r>
              <w:rPr>
                <w:noProof/>
                <w:webHidden/>
              </w:rPr>
            </w:r>
            <w:r>
              <w:rPr>
                <w:noProof/>
                <w:webHidden/>
              </w:rPr>
              <w:fldChar w:fldCharType="separate"/>
            </w:r>
            <w:r w:rsidR="00B27F00">
              <w:rPr>
                <w:noProof/>
                <w:webHidden/>
              </w:rPr>
              <w:t>3-9</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5" w:history="1">
            <w:r w:rsidR="00B27F00" w:rsidRPr="00227299">
              <w:rPr>
                <w:rStyle w:val="Hyperlink"/>
                <w:noProof/>
              </w:rPr>
              <w:t>3.2.2</w:t>
            </w:r>
            <w:r w:rsidR="00B27F00">
              <w:rPr>
                <w:rFonts w:asciiTheme="minorHAnsi" w:eastAsiaTheme="minorEastAsia" w:hAnsiTheme="minorHAnsi" w:cstheme="minorBidi"/>
                <w:noProof/>
                <w:szCs w:val="22"/>
              </w:rPr>
              <w:tab/>
            </w:r>
            <w:r w:rsidR="00B27F00" w:rsidRPr="00227299">
              <w:rPr>
                <w:rStyle w:val="Hyperlink"/>
                <w:noProof/>
              </w:rPr>
              <w:t>Source Code:</w:t>
            </w:r>
            <w:r w:rsidR="00B27F00">
              <w:rPr>
                <w:noProof/>
                <w:webHidden/>
              </w:rPr>
              <w:tab/>
            </w:r>
            <w:r>
              <w:rPr>
                <w:noProof/>
                <w:webHidden/>
              </w:rPr>
              <w:fldChar w:fldCharType="begin"/>
            </w:r>
            <w:r w:rsidR="00B27F00">
              <w:rPr>
                <w:noProof/>
                <w:webHidden/>
              </w:rPr>
              <w:instrText xml:space="preserve"> PAGEREF _Toc262979555 \h </w:instrText>
            </w:r>
            <w:r>
              <w:rPr>
                <w:noProof/>
                <w:webHidden/>
              </w:rPr>
            </w:r>
            <w:r>
              <w:rPr>
                <w:noProof/>
                <w:webHidden/>
              </w:rPr>
              <w:fldChar w:fldCharType="separate"/>
            </w:r>
            <w:r w:rsidR="00B27F00">
              <w:rPr>
                <w:noProof/>
                <w:webHidden/>
              </w:rPr>
              <w:t>3-10</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6" w:history="1">
            <w:r w:rsidR="00B27F00" w:rsidRPr="00227299">
              <w:rPr>
                <w:rStyle w:val="Hyperlink"/>
                <w:noProof/>
              </w:rPr>
              <w:t>3.2.3</w:t>
            </w:r>
            <w:r w:rsidR="00B27F00">
              <w:rPr>
                <w:rFonts w:asciiTheme="minorHAnsi" w:eastAsiaTheme="minorEastAsia" w:hAnsiTheme="minorHAnsi" w:cstheme="minorBidi"/>
                <w:noProof/>
                <w:szCs w:val="22"/>
              </w:rPr>
              <w:tab/>
            </w:r>
            <w:r w:rsidR="00B27F00" w:rsidRPr="00227299">
              <w:rPr>
                <w:rStyle w:val="Hyperlink"/>
                <w:noProof/>
              </w:rPr>
              <w:t>Dữ liệu của phần mềm (Data)</w:t>
            </w:r>
            <w:r w:rsidR="00B27F00">
              <w:rPr>
                <w:noProof/>
                <w:webHidden/>
              </w:rPr>
              <w:tab/>
            </w:r>
            <w:r>
              <w:rPr>
                <w:noProof/>
                <w:webHidden/>
              </w:rPr>
              <w:fldChar w:fldCharType="begin"/>
            </w:r>
            <w:r w:rsidR="00B27F00">
              <w:rPr>
                <w:noProof/>
                <w:webHidden/>
              </w:rPr>
              <w:instrText xml:space="preserve"> PAGEREF _Toc262979556 \h </w:instrText>
            </w:r>
            <w:r>
              <w:rPr>
                <w:noProof/>
                <w:webHidden/>
              </w:rPr>
            </w:r>
            <w:r>
              <w:rPr>
                <w:noProof/>
                <w:webHidden/>
              </w:rPr>
              <w:fldChar w:fldCharType="separate"/>
            </w:r>
            <w:r w:rsidR="00B27F00">
              <w:rPr>
                <w:noProof/>
                <w:webHidden/>
              </w:rPr>
              <w:t>3-10</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57" w:history="1">
            <w:r w:rsidR="00B27F00" w:rsidRPr="00227299">
              <w:rPr>
                <w:rStyle w:val="Hyperlink"/>
                <w:noProof/>
              </w:rPr>
              <w:t>3.2.4</w:t>
            </w:r>
            <w:r w:rsidR="00B27F00">
              <w:rPr>
                <w:rFonts w:asciiTheme="minorHAnsi" w:eastAsiaTheme="minorEastAsia" w:hAnsiTheme="minorHAnsi" w:cstheme="minorBidi"/>
                <w:noProof/>
                <w:szCs w:val="22"/>
              </w:rPr>
              <w:tab/>
            </w:r>
            <w:r w:rsidR="00B27F00" w:rsidRPr="00227299">
              <w:rPr>
                <w:rStyle w:val="Hyperlink"/>
                <w:noProof/>
              </w:rPr>
              <w:t>Script:</w:t>
            </w:r>
            <w:r w:rsidR="00B27F00">
              <w:rPr>
                <w:noProof/>
                <w:webHidden/>
              </w:rPr>
              <w:tab/>
            </w:r>
            <w:r>
              <w:rPr>
                <w:noProof/>
                <w:webHidden/>
              </w:rPr>
              <w:fldChar w:fldCharType="begin"/>
            </w:r>
            <w:r w:rsidR="00B27F00">
              <w:rPr>
                <w:noProof/>
                <w:webHidden/>
              </w:rPr>
              <w:instrText xml:space="preserve"> PAGEREF _Toc262979557 \h </w:instrText>
            </w:r>
            <w:r>
              <w:rPr>
                <w:noProof/>
                <w:webHidden/>
              </w:rPr>
            </w:r>
            <w:r>
              <w:rPr>
                <w:noProof/>
                <w:webHidden/>
              </w:rPr>
              <w:fldChar w:fldCharType="separate"/>
            </w:r>
            <w:r w:rsidR="00B27F00">
              <w:rPr>
                <w:noProof/>
                <w:webHidden/>
              </w:rPr>
              <w:t>3-10</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58" w:history="1">
            <w:r w:rsidR="00B27F00" w:rsidRPr="00227299">
              <w:rPr>
                <w:rStyle w:val="Hyperlink"/>
                <w:noProof/>
              </w:rPr>
              <w:t>3.3</w:t>
            </w:r>
            <w:r w:rsidR="00B27F00">
              <w:rPr>
                <w:rFonts w:asciiTheme="minorHAnsi" w:eastAsiaTheme="minorEastAsia" w:hAnsiTheme="minorHAnsi" w:cstheme="minorBidi"/>
                <w:noProof/>
                <w:szCs w:val="22"/>
              </w:rPr>
              <w:tab/>
            </w:r>
            <w:r w:rsidR="00B27F00" w:rsidRPr="00227299">
              <w:rPr>
                <w:rStyle w:val="Hyperlink"/>
                <w:noProof/>
              </w:rPr>
              <w:t>Project baseline</w:t>
            </w:r>
            <w:r w:rsidR="00B27F00">
              <w:rPr>
                <w:noProof/>
                <w:webHidden/>
              </w:rPr>
              <w:tab/>
            </w:r>
            <w:r>
              <w:rPr>
                <w:noProof/>
                <w:webHidden/>
              </w:rPr>
              <w:fldChar w:fldCharType="begin"/>
            </w:r>
            <w:r w:rsidR="00B27F00">
              <w:rPr>
                <w:noProof/>
                <w:webHidden/>
              </w:rPr>
              <w:instrText xml:space="preserve"> PAGEREF _Toc262979558 \h </w:instrText>
            </w:r>
            <w:r>
              <w:rPr>
                <w:noProof/>
                <w:webHidden/>
              </w:rPr>
            </w:r>
            <w:r>
              <w:rPr>
                <w:noProof/>
                <w:webHidden/>
              </w:rPr>
              <w:fldChar w:fldCharType="separate"/>
            </w:r>
            <w:r w:rsidR="00B27F00">
              <w:rPr>
                <w:noProof/>
                <w:webHidden/>
              </w:rPr>
              <w:t>3-10</w:t>
            </w:r>
            <w:r>
              <w:rPr>
                <w:noProof/>
                <w:webHidden/>
              </w:rPr>
              <w:fldChar w:fldCharType="end"/>
            </w:r>
          </w:hyperlink>
        </w:p>
        <w:p w:rsidR="00B27F00" w:rsidRDefault="00275C18">
          <w:pPr>
            <w:pStyle w:val="TOC1"/>
            <w:tabs>
              <w:tab w:val="left" w:pos="1100"/>
            </w:tabs>
            <w:rPr>
              <w:rFonts w:asciiTheme="minorHAnsi" w:eastAsiaTheme="minorEastAsia" w:hAnsiTheme="minorHAnsi" w:cstheme="minorBidi"/>
              <w:noProof/>
              <w:szCs w:val="22"/>
            </w:rPr>
          </w:pPr>
          <w:hyperlink w:anchor="_Toc262979559" w:history="1">
            <w:r w:rsidR="00B27F00" w:rsidRPr="00227299">
              <w:rPr>
                <w:rStyle w:val="Hyperlink"/>
                <w:noProof/>
              </w:rPr>
              <w:t>4</w:t>
            </w:r>
            <w:r w:rsidR="00B27F00">
              <w:rPr>
                <w:rFonts w:asciiTheme="minorHAnsi" w:eastAsiaTheme="minorEastAsia" w:hAnsiTheme="minorHAnsi" w:cstheme="minorBidi"/>
                <w:noProof/>
                <w:szCs w:val="22"/>
              </w:rPr>
              <w:tab/>
            </w:r>
            <w:r w:rsidR="00B27F00" w:rsidRPr="00227299">
              <w:rPr>
                <w:rStyle w:val="Hyperlink"/>
                <w:noProof/>
              </w:rPr>
              <w:t>Các hoạt động quản lý cấu hình</w:t>
            </w:r>
            <w:r w:rsidR="00B27F00">
              <w:rPr>
                <w:noProof/>
                <w:webHidden/>
              </w:rPr>
              <w:tab/>
            </w:r>
            <w:r>
              <w:rPr>
                <w:noProof/>
                <w:webHidden/>
              </w:rPr>
              <w:fldChar w:fldCharType="begin"/>
            </w:r>
            <w:r w:rsidR="00B27F00">
              <w:rPr>
                <w:noProof/>
                <w:webHidden/>
              </w:rPr>
              <w:instrText xml:space="preserve"> PAGEREF _Toc262979559 \h </w:instrText>
            </w:r>
            <w:r>
              <w:rPr>
                <w:noProof/>
                <w:webHidden/>
              </w:rPr>
            </w:r>
            <w:r>
              <w:rPr>
                <w:noProof/>
                <w:webHidden/>
              </w:rPr>
              <w:fldChar w:fldCharType="separate"/>
            </w:r>
            <w:r w:rsidR="00B27F00">
              <w:rPr>
                <w:noProof/>
                <w:webHidden/>
              </w:rPr>
              <w:t>4-10</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0" w:history="1">
            <w:r w:rsidR="00B27F00" w:rsidRPr="00227299">
              <w:rPr>
                <w:rStyle w:val="Hyperlink"/>
                <w:noProof/>
              </w:rPr>
              <w:t>4.1</w:t>
            </w:r>
            <w:r w:rsidR="00B27F00">
              <w:rPr>
                <w:rFonts w:asciiTheme="minorHAnsi" w:eastAsiaTheme="minorEastAsia" w:hAnsiTheme="minorHAnsi" w:cstheme="minorBidi"/>
                <w:noProof/>
                <w:szCs w:val="22"/>
              </w:rPr>
              <w:tab/>
            </w:r>
            <w:r w:rsidR="00B27F00" w:rsidRPr="00227299">
              <w:rPr>
                <w:rStyle w:val="Hyperlink"/>
                <w:noProof/>
              </w:rPr>
              <w:t>Định danh mẫu cấu hình và các tài liệu</w:t>
            </w:r>
            <w:r w:rsidR="00B27F00">
              <w:rPr>
                <w:noProof/>
                <w:webHidden/>
              </w:rPr>
              <w:tab/>
            </w:r>
            <w:r>
              <w:rPr>
                <w:noProof/>
                <w:webHidden/>
              </w:rPr>
              <w:fldChar w:fldCharType="begin"/>
            </w:r>
            <w:r w:rsidR="00B27F00">
              <w:rPr>
                <w:noProof/>
                <w:webHidden/>
              </w:rPr>
              <w:instrText xml:space="preserve"> PAGEREF _Toc262979560 \h </w:instrText>
            </w:r>
            <w:r>
              <w:rPr>
                <w:noProof/>
                <w:webHidden/>
              </w:rPr>
            </w:r>
            <w:r>
              <w:rPr>
                <w:noProof/>
                <w:webHidden/>
              </w:rPr>
              <w:fldChar w:fldCharType="separate"/>
            </w:r>
            <w:r w:rsidR="00B27F00">
              <w:rPr>
                <w:noProof/>
                <w:webHidden/>
              </w:rPr>
              <w:t>4-10</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1" w:history="1">
            <w:r w:rsidR="00B27F00" w:rsidRPr="00227299">
              <w:rPr>
                <w:rStyle w:val="Hyperlink"/>
                <w:noProof/>
              </w:rPr>
              <w:t>4.2</w:t>
            </w:r>
            <w:r w:rsidR="00B27F00">
              <w:rPr>
                <w:rFonts w:asciiTheme="minorHAnsi" w:eastAsiaTheme="minorEastAsia" w:hAnsiTheme="minorHAnsi" w:cstheme="minorBidi"/>
                <w:noProof/>
                <w:szCs w:val="22"/>
              </w:rPr>
              <w:tab/>
            </w:r>
            <w:r w:rsidR="00B27F00" w:rsidRPr="00227299">
              <w:rPr>
                <w:rStyle w:val="Hyperlink"/>
                <w:noProof/>
              </w:rPr>
              <w:t>Đặt tên cho các tài liệu trong mẫu cấu hình</w:t>
            </w:r>
            <w:r w:rsidR="00B27F00">
              <w:rPr>
                <w:noProof/>
                <w:webHidden/>
              </w:rPr>
              <w:tab/>
            </w:r>
            <w:r>
              <w:rPr>
                <w:noProof/>
                <w:webHidden/>
              </w:rPr>
              <w:fldChar w:fldCharType="begin"/>
            </w:r>
            <w:r w:rsidR="00B27F00">
              <w:rPr>
                <w:noProof/>
                <w:webHidden/>
              </w:rPr>
              <w:instrText xml:space="preserve"> PAGEREF _Toc262979561 \h </w:instrText>
            </w:r>
            <w:r>
              <w:rPr>
                <w:noProof/>
                <w:webHidden/>
              </w:rPr>
            </w:r>
            <w:r>
              <w:rPr>
                <w:noProof/>
                <w:webHidden/>
              </w:rPr>
              <w:fldChar w:fldCharType="separate"/>
            </w:r>
            <w:r w:rsidR="00B27F00">
              <w:rPr>
                <w:noProof/>
                <w:webHidden/>
              </w:rPr>
              <w:t>4-11</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2" w:history="1">
            <w:r w:rsidR="00B27F00" w:rsidRPr="00227299">
              <w:rPr>
                <w:rStyle w:val="Hyperlink"/>
                <w:noProof/>
              </w:rPr>
              <w:t>4.3</w:t>
            </w:r>
            <w:r w:rsidR="00B27F00">
              <w:rPr>
                <w:rFonts w:asciiTheme="minorHAnsi" w:eastAsiaTheme="minorEastAsia" w:hAnsiTheme="minorHAnsi" w:cstheme="minorBidi"/>
                <w:noProof/>
                <w:szCs w:val="22"/>
              </w:rPr>
              <w:tab/>
            </w:r>
            <w:r w:rsidR="00B27F00" w:rsidRPr="00227299">
              <w:rPr>
                <w:rStyle w:val="Hyperlink"/>
                <w:noProof/>
              </w:rPr>
              <w:t>Thiết lập hệ thống quản lý cấu hình và lưu trữ các mẫu cấu hình</w:t>
            </w:r>
            <w:r w:rsidR="00B27F00">
              <w:rPr>
                <w:noProof/>
                <w:webHidden/>
              </w:rPr>
              <w:tab/>
            </w:r>
            <w:r>
              <w:rPr>
                <w:noProof/>
                <w:webHidden/>
              </w:rPr>
              <w:fldChar w:fldCharType="begin"/>
            </w:r>
            <w:r w:rsidR="00B27F00">
              <w:rPr>
                <w:noProof/>
                <w:webHidden/>
              </w:rPr>
              <w:instrText xml:space="preserve"> PAGEREF _Toc262979562 \h </w:instrText>
            </w:r>
            <w:r>
              <w:rPr>
                <w:noProof/>
                <w:webHidden/>
              </w:rPr>
            </w:r>
            <w:r>
              <w:rPr>
                <w:noProof/>
                <w:webHidden/>
              </w:rPr>
              <w:fldChar w:fldCharType="separate"/>
            </w:r>
            <w:r w:rsidR="00B27F00">
              <w:rPr>
                <w:noProof/>
                <w:webHidden/>
              </w:rPr>
              <w:t>4-11</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3" w:history="1">
            <w:r w:rsidR="00B27F00" w:rsidRPr="00227299">
              <w:rPr>
                <w:rStyle w:val="Hyperlink"/>
                <w:noProof/>
                <w:lang w:val="vi-VN"/>
              </w:rPr>
              <w:t>4.4</w:t>
            </w:r>
            <w:r w:rsidR="00B27F00">
              <w:rPr>
                <w:rFonts w:asciiTheme="minorHAnsi" w:eastAsiaTheme="minorEastAsia" w:hAnsiTheme="minorHAnsi" w:cstheme="minorBidi"/>
                <w:noProof/>
                <w:szCs w:val="22"/>
              </w:rPr>
              <w:tab/>
            </w:r>
            <w:r w:rsidR="00B27F00" w:rsidRPr="00227299">
              <w:rPr>
                <w:rStyle w:val="Hyperlink"/>
                <w:noProof/>
                <w:lang w:val="vi-VN"/>
              </w:rPr>
              <w:t>Quản lý các mẫu cấu hình</w:t>
            </w:r>
            <w:r w:rsidR="00B27F00">
              <w:rPr>
                <w:noProof/>
                <w:webHidden/>
              </w:rPr>
              <w:tab/>
            </w:r>
            <w:r>
              <w:rPr>
                <w:noProof/>
                <w:webHidden/>
              </w:rPr>
              <w:fldChar w:fldCharType="begin"/>
            </w:r>
            <w:r w:rsidR="00B27F00">
              <w:rPr>
                <w:noProof/>
                <w:webHidden/>
              </w:rPr>
              <w:instrText xml:space="preserve"> PAGEREF _Toc262979563 \h </w:instrText>
            </w:r>
            <w:r>
              <w:rPr>
                <w:noProof/>
                <w:webHidden/>
              </w:rPr>
            </w:r>
            <w:r>
              <w:rPr>
                <w:noProof/>
                <w:webHidden/>
              </w:rPr>
              <w:fldChar w:fldCharType="separate"/>
            </w:r>
            <w:r w:rsidR="00B27F00">
              <w:rPr>
                <w:noProof/>
                <w:webHidden/>
              </w:rPr>
              <w:t>4-12</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64" w:history="1">
            <w:r w:rsidR="00B27F00" w:rsidRPr="00227299">
              <w:rPr>
                <w:rStyle w:val="Hyperlink"/>
                <w:noProof/>
                <w:lang w:val="vi-VN"/>
              </w:rPr>
              <w:t>4.4.1</w:t>
            </w:r>
            <w:r w:rsidR="00B27F00">
              <w:rPr>
                <w:rFonts w:asciiTheme="minorHAnsi" w:eastAsiaTheme="minorEastAsia" w:hAnsiTheme="minorHAnsi" w:cstheme="minorBidi"/>
                <w:noProof/>
                <w:szCs w:val="22"/>
              </w:rPr>
              <w:tab/>
            </w:r>
            <w:r w:rsidR="00B27F00" w:rsidRPr="00227299">
              <w:rPr>
                <w:rStyle w:val="Hyperlink"/>
                <w:noProof/>
                <w:lang w:val="vi-VN"/>
              </w:rPr>
              <w:t>Bổ sung mẫu cấu hình mới</w:t>
            </w:r>
            <w:r w:rsidR="00B27F00">
              <w:rPr>
                <w:noProof/>
                <w:webHidden/>
              </w:rPr>
              <w:tab/>
            </w:r>
            <w:r>
              <w:rPr>
                <w:noProof/>
                <w:webHidden/>
              </w:rPr>
              <w:fldChar w:fldCharType="begin"/>
            </w:r>
            <w:r w:rsidR="00B27F00">
              <w:rPr>
                <w:noProof/>
                <w:webHidden/>
              </w:rPr>
              <w:instrText xml:space="preserve"> PAGEREF _Toc262979564 \h </w:instrText>
            </w:r>
            <w:r>
              <w:rPr>
                <w:noProof/>
                <w:webHidden/>
              </w:rPr>
            </w:r>
            <w:r>
              <w:rPr>
                <w:noProof/>
                <w:webHidden/>
              </w:rPr>
              <w:fldChar w:fldCharType="separate"/>
            </w:r>
            <w:r w:rsidR="00B27F00">
              <w:rPr>
                <w:noProof/>
                <w:webHidden/>
              </w:rPr>
              <w:t>4-12</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65" w:history="1">
            <w:r w:rsidR="00B27F00" w:rsidRPr="00227299">
              <w:rPr>
                <w:rStyle w:val="Hyperlink"/>
                <w:noProof/>
              </w:rPr>
              <w:t>4.4.2</w:t>
            </w:r>
            <w:r w:rsidR="00B27F00">
              <w:rPr>
                <w:rFonts w:asciiTheme="minorHAnsi" w:eastAsiaTheme="minorEastAsia" w:hAnsiTheme="minorHAnsi" w:cstheme="minorBidi"/>
                <w:noProof/>
                <w:szCs w:val="22"/>
              </w:rPr>
              <w:tab/>
            </w:r>
            <w:r w:rsidR="00B27F00" w:rsidRPr="00227299">
              <w:rPr>
                <w:rStyle w:val="Hyperlink"/>
                <w:noProof/>
              </w:rPr>
              <w:t>Chỉnh sửa mẫu cấu hình</w:t>
            </w:r>
            <w:r w:rsidR="00B27F00">
              <w:rPr>
                <w:noProof/>
                <w:webHidden/>
              </w:rPr>
              <w:tab/>
            </w:r>
            <w:r>
              <w:rPr>
                <w:noProof/>
                <w:webHidden/>
              </w:rPr>
              <w:fldChar w:fldCharType="begin"/>
            </w:r>
            <w:r w:rsidR="00B27F00">
              <w:rPr>
                <w:noProof/>
                <w:webHidden/>
              </w:rPr>
              <w:instrText xml:space="preserve"> PAGEREF _Toc262979565 \h </w:instrText>
            </w:r>
            <w:r>
              <w:rPr>
                <w:noProof/>
                <w:webHidden/>
              </w:rPr>
            </w:r>
            <w:r>
              <w:rPr>
                <w:noProof/>
                <w:webHidden/>
              </w:rPr>
              <w:fldChar w:fldCharType="separate"/>
            </w:r>
            <w:r w:rsidR="00B27F00">
              <w:rPr>
                <w:noProof/>
                <w:webHidden/>
              </w:rPr>
              <w:t>4-12</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66" w:history="1">
            <w:r w:rsidR="00B27F00" w:rsidRPr="00227299">
              <w:rPr>
                <w:rStyle w:val="Hyperlink"/>
                <w:noProof/>
              </w:rPr>
              <w:t>4.4.3</w:t>
            </w:r>
            <w:r w:rsidR="00B27F00">
              <w:rPr>
                <w:rFonts w:asciiTheme="minorHAnsi" w:eastAsiaTheme="minorEastAsia" w:hAnsiTheme="minorHAnsi" w:cstheme="minorBidi"/>
                <w:noProof/>
                <w:szCs w:val="22"/>
              </w:rPr>
              <w:tab/>
            </w:r>
            <w:r w:rsidR="00B27F00" w:rsidRPr="00227299">
              <w:rPr>
                <w:rStyle w:val="Hyperlink"/>
                <w:noProof/>
              </w:rPr>
              <w:t>Xóa mẫu cấu hình</w:t>
            </w:r>
            <w:r w:rsidR="00B27F00">
              <w:rPr>
                <w:noProof/>
                <w:webHidden/>
              </w:rPr>
              <w:tab/>
            </w:r>
            <w:r>
              <w:rPr>
                <w:noProof/>
                <w:webHidden/>
              </w:rPr>
              <w:fldChar w:fldCharType="begin"/>
            </w:r>
            <w:r w:rsidR="00B27F00">
              <w:rPr>
                <w:noProof/>
                <w:webHidden/>
              </w:rPr>
              <w:instrText xml:space="preserve"> PAGEREF _Toc262979566 \h </w:instrText>
            </w:r>
            <w:r>
              <w:rPr>
                <w:noProof/>
                <w:webHidden/>
              </w:rPr>
            </w:r>
            <w:r>
              <w:rPr>
                <w:noProof/>
                <w:webHidden/>
              </w:rPr>
              <w:fldChar w:fldCharType="separate"/>
            </w:r>
            <w:r w:rsidR="00B27F00">
              <w:rPr>
                <w:noProof/>
                <w:webHidden/>
              </w:rPr>
              <w:t>4-12</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7" w:history="1">
            <w:r w:rsidR="00B27F00" w:rsidRPr="00227299">
              <w:rPr>
                <w:rStyle w:val="Hyperlink"/>
                <w:noProof/>
                <w:lang w:val="vi-VN"/>
              </w:rPr>
              <w:t>4.5</w:t>
            </w:r>
            <w:r w:rsidR="00B27F00">
              <w:rPr>
                <w:rFonts w:asciiTheme="minorHAnsi" w:eastAsiaTheme="minorEastAsia" w:hAnsiTheme="minorHAnsi" w:cstheme="minorBidi"/>
                <w:noProof/>
                <w:szCs w:val="22"/>
              </w:rPr>
              <w:tab/>
            </w:r>
            <w:r w:rsidR="00B27F00" w:rsidRPr="00227299">
              <w:rPr>
                <w:rStyle w:val="Hyperlink"/>
                <w:noProof/>
                <w:lang w:val="vi-VN"/>
              </w:rPr>
              <w:t>Quản lý việc thay đổi phiên bản</w:t>
            </w:r>
            <w:r w:rsidR="00B27F00">
              <w:rPr>
                <w:noProof/>
                <w:webHidden/>
              </w:rPr>
              <w:tab/>
            </w:r>
            <w:r>
              <w:rPr>
                <w:noProof/>
                <w:webHidden/>
              </w:rPr>
              <w:fldChar w:fldCharType="begin"/>
            </w:r>
            <w:r w:rsidR="00B27F00">
              <w:rPr>
                <w:noProof/>
                <w:webHidden/>
              </w:rPr>
              <w:instrText xml:space="preserve"> PAGEREF _Toc262979567 \h </w:instrText>
            </w:r>
            <w:r>
              <w:rPr>
                <w:noProof/>
                <w:webHidden/>
              </w:rPr>
            </w:r>
            <w:r>
              <w:rPr>
                <w:noProof/>
                <w:webHidden/>
              </w:rPr>
              <w:fldChar w:fldCharType="separate"/>
            </w:r>
            <w:r w:rsidR="00B27F00">
              <w:rPr>
                <w:noProof/>
                <w:webHidden/>
              </w:rPr>
              <w:t>4-12</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8" w:history="1">
            <w:r w:rsidR="00B27F00" w:rsidRPr="00227299">
              <w:rPr>
                <w:rStyle w:val="Hyperlink"/>
                <w:noProof/>
              </w:rPr>
              <w:t>4.6</w:t>
            </w:r>
            <w:r w:rsidR="00B27F00">
              <w:rPr>
                <w:rFonts w:asciiTheme="minorHAnsi" w:eastAsiaTheme="minorEastAsia" w:hAnsiTheme="minorHAnsi" w:cstheme="minorBidi"/>
                <w:noProof/>
                <w:szCs w:val="22"/>
              </w:rPr>
              <w:tab/>
            </w:r>
            <w:r w:rsidR="00B27F00" w:rsidRPr="00227299">
              <w:rPr>
                <w:rStyle w:val="Hyperlink"/>
                <w:noProof/>
              </w:rPr>
              <w:t>Báo cáo hiện trạng của dự án (Configuration Status Accounting)</w:t>
            </w:r>
            <w:r w:rsidR="00B27F00">
              <w:rPr>
                <w:noProof/>
                <w:webHidden/>
              </w:rPr>
              <w:tab/>
            </w:r>
            <w:r>
              <w:rPr>
                <w:noProof/>
                <w:webHidden/>
              </w:rPr>
              <w:fldChar w:fldCharType="begin"/>
            </w:r>
            <w:r w:rsidR="00B27F00">
              <w:rPr>
                <w:noProof/>
                <w:webHidden/>
              </w:rPr>
              <w:instrText xml:space="preserve"> PAGEREF _Toc262979568 \h </w:instrText>
            </w:r>
            <w:r>
              <w:rPr>
                <w:noProof/>
                <w:webHidden/>
              </w:rPr>
            </w:r>
            <w:r>
              <w:rPr>
                <w:noProof/>
                <w:webHidden/>
              </w:rPr>
              <w:fldChar w:fldCharType="separate"/>
            </w:r>
            <w:r w:rsidR="00B27F00">
              <w:rPr>
                <w:noProof/>
                <w:webHidden/>
              </w:rPr>
              <w:t>4-13</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69" w:history="1">
            <w:r w:rsidR="00B27F00" w:rsidRPr="00227299">
              <w:rPr>
                <w:rStyle w:val="Hyperlink"/>
                <w:noProof/>
              </w:rPr>
              <w:t>4.7</w:t>
            </w:r>
            <w:r w:rsidR="00B27F00">
              <w:rPr>
                <w:rFonts w:asciiTheme="minorHAnsi" w:eastAsiaTheme="minorEastAsia" w:hAnsiTheme="minorHAnsi" w:cstheme="minorBidi"/>
                <w:noProof/>
                <w:szCs w:val="22"/>
              </w:rPr>
              <w:tab/>
            </w:r>
            <w:r w:rsidR="00B27F00" w:rsidRPr="00227299">
              <w:rPr>
                <w:rStyle w:val="Hyperlink"/>
                <w:noProof/>
              </w:rPr>
              <w:t>Thanh tra cấu hình (Configuration Audit)</w:t>
            </w:r>
            <w:r w:rsidR="00B27F00">
              <w:rPr>
                <w:noProof/>
                <w:webHidden/>
              </w:rPr>
              <w:tab/>
            </w:r>
            <w:r>
              <w:rPr>
                <w:noProof/>
                <w:webHidden/>
              </w:rPr>
              <w:fldChar w:fldCharType="begin"/>
            </w:r>
            <w:r w:rsidR="00B27F00">
              <w:rPr>
                <w:noProof/>
                <w:webHidden/>
              </w:rPr>
              <w:instrText xml:space="preserve"> PAGEREF _Toc262979569 \h </w:instrText>
            </w:r>
            <w:r>
              <w:rPr>
                <w:noProof/>
                <w:webHidden/>
              </w:rPr>
            </w:r>
            <w:r>
              <w:rPr>
                <w:noProof/>
                <w:webHidden/>
              </w:rPr>
              <w:fldChar w:fldCharType="separate"/>
            </w:r>
            <w:r w:rsidR="00B27F00">
              <w:rPr>
                <w:noProof/>
                <w:webHidden/>
              </w:rPr>
              <w:t>4-13</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70" w:history="1">
            <w:r w:rsidR="00B27F00" w:rsidRPr="00227299">
              <w:rPr>
                <w:rStyle w:val="Hyperlink"/>
                <w:noProof/>
              </w:rPr>
              <w:t>4.7.1</w:t>
            </w:r>
            <w:r w:rsidR="00B27F00">
              <w:rPr>
                <w:rFonts w:asciiTheme="minorHAnsi" w:eastAsiaTheme="minorEastAsia" w:hAnsiTheme="minorHAnsi" w:cstheme="minorBidi"/>
                <w:noProof/>
                <w:szCs w:val="22"/>
              </w:rPr>
              <w:tab/>
            </w:r>
            <w:r w:rsidR="00B27F00" w:rsidRPr="00227299">
              <w:rPr>
                <w:rStyle w:val="Hyperlink"/>
                <w:noProof/>
              </w:rPr>
              <w:t>Functional Configuration Audit (FCA)</w:t>
            </w:r>
            <w:r w:rsidR="00B27F00">
              <w:rPr>
                <w:noProof/>
                <w:webHidden/>
              </w:rPr>
              <w:tab/>
            </w:r>
            <w:r>
              <w:rPr>
                <w:noProof/>
                <w:webHidden/>
              </w:rPr>
              <w:fldChar w:fldCharType="begin"/>
            </w:r>
            <w:r w:rsidR="00B27F00">
              <w:rPr>
                <w:noProof/>
                <w:webHidden/>
              </w:rPr>
              <w:instrText xml:space="preserve"> PAGEREF _Toc262979570 \h </w:instrText>
            </w:r>
            <w:r>
              <w:rPr>
                <w:noProof/>
                <w:webHidden/>
              </w:rPr>
            </w:r>
            <w:r>
              <w:rPr>
                <w:noProof/>
                <w:webHidden/>
              </w:rPr>
              <w:fldChar w:fldCharType="separate"/>
            </w:r>
            <w:r w:rsidR="00B27F00">
              <w:rPr>
                <w:noProof/>
                <w:webHidden/>
              </w:rPr>
              <w:t>4-13</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71" w:history="1">
            <w:r w:rsidR="00B27F00" w:rsidRPr="00227299">
              <w:rPr>
                <w:rStyle w:val="Hyperlink"/>
                <w:noProof/>
              </w:rPr>
              <w:t>4.7.2</w:t>
            </w:r>
            <w:r w:rsidR="00B27F00">
              <w:rPr>
                <w:rFonts w:asciiTheme="minorHAnsi" w:eastAsiaTheme="minorEastAsia" w:hAnsiTheme="minorHAnsi" w:cstheme="minorBidi"/>
                <w:noProof/>
                <w:szCs w:val="22"/>
              </w:rPr>
              <w:tab/>
            </w:r>
            <w:r w:rsidR="00B27F00" w:rsidRPr="00227299">
              <w:rPr>
                <w:rStyle w:val="Hyperlink"/>
                <w:noProof/>
              </w:rPr>
              <w:t>Physical Configuration Audit (PCA)</w:t>
            </w:r>
            <w:r w:rsidR="00B27F00">
              <w:rPr>
                <w:noProof/>
                <w:webHidden/>
              </w:rPr>
              <w:tab/>
            </w:r>
            <w:r>
              <w:rPr>
                <w:noProof/>
                <w:webHidden/>
              </w:rPr>
              <w:fldChar w:fldCharType="begin"/>
            </w:r>
            <w:r w:rsidR="00B27F00">
              <w:rPr>
                <w:noProof/>
                <w:webHidden/>
              </w:rPr>
              <w:instrText xml:space="preserve"> PAGEREF _Toc262979571 \h </w:instrText>
            </w:r>
            <w:r>
              <w:rPr>
                <w:noProof/>
                <w:webHidden/>
              </w:rPr>
            </w:r>
            <w:r>
              <w:rPr>
                <w:noProof/>
                <w:webHidden/>
              </w:rPr>
              <w:fldChar w:fldCharType="separate"/>
            </w:r>
            <w:r w:rsidR="00B27F00">
              <w:rPr>
                <w:noProof/>
                <w:webHidden/>
              </w:rPr>
              <w:t>4-13</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72" w:history="1">
            <w:r w:rsidR="00B27F00" w:rsidRPr="00227299">
              <w:rPr>
                <w:rStyle w:val="Hyperlink"/>
                <w:noProof/>
              </w:rPr>
              <w:t>4.7.3</w:t>
            </w:r>
            <w:r w:rsidR="00B27F00">
              <w:rPr>
                <w:rFonts w:asciiTheme="minorHAnsi" w:eastAsiaTheme="minorEastAsia" w:hAnsiTheme="minorHAnsi" w:cstheme="minorBidi"/>
                <w:noProof/>
                <w:szCs w:val="22"/>
              </w:rPr>
              <w:tab/>
            </w:r>
            <w:r w:rsidR="00B27F00" w:rsidRPr="00227299">
              <w:rPr>
                <w:rStyle w:val="Hyperlink"/>
                <w:noProof/>
              </w:rPr>
              <w:t>Đội ngũ thanh tra</w:t>
            </w:r>
            <w:r w:rsidR="00B27F00">
              <w:rPr>
                <w:noProof/>
                <w:webHidden/>
              </w:rPr>
              <w:tab/>
            </w:r>
            <w:r>
              <w:rPr>
                <w:noProof/>
                <w:webHidden/>
              </w:rPr>
              <w:fldChar w:fldCharType="begin"/>
            </w:r>
            <w:r w:rsidR="00B27F00">
              <w:rPr>
                <w:noProof/>
                <w:webHidden/>
              </w:rPr>
              <w:instrText xml:space="preserve"> PAGEREF _Toc262979572 \h </w:instrText>
            </w:r>
            <w:r>
              <w:rPr>
                <w:noProof/>
                <w:webHidden/>
              </w:rPr>
            </w:r>
            <w:r>
              <w:rPr>
                <w:noProof/>
                <w:webHidden/>
              </w:rPr>
              <w:fldChar w:fldCharType="separate"/>
            </w:r>
            <w:r w:rsidR="00B27F00">
              <w:rPr>
                <w:noProof/>
                <w:webHidden/>
              </w:rPr>
              <w:t>4-14</w:t>
            </w:r>
            <w:r>
              <w:rPr>
                <w:noProof/>
                <w:webHidden/>
              </w:rPr>
              <w:fldChar w:fldCharType="end"/>
            </w:r>
          </w:hyperlink>
        </w:p>
        <w:p w:rsidR="00B27F00" w:rsidRDefault="00275C18">
          <w:pPr>
            <w:pStyle w:val="TOC3"/>
            <w:tabs>
              <w:tab w:val="left" w:pos="1820"/>
              <w:tab w:val="right" w:leader="dot" w:pos="10214"/>
            </w:tabs>
            <w:rPr>
              <w:rFonts w:asciiTheme="minorHAnsi" w:eastAsiaTheme="minorEastAsia" w:hAnsiTheme="minorHAnsi" w:cstheme="minorBidi"/>
              <w:noProof/>
              <w:szCs w:val="22"/>
            </w:rPr>
          </w:pPr>
          <w:hyperlink w:anchor="_Toc262979573" w:history="1">
            <w:r w:rsidR="00B27F00" w:rsidRPr="00227299">
              <w:rPr>
                <w:rStyle w:val="Hyperlink"/>
                <w:noProof/>
              </w:rPr>
              <w:t>4.7.4</w:t>
            </w:r>
            <w:r w:rsidR="00B27F00">
              <w:rPr>
                <w:rFonts w:asciiTheme="minorHAnsi" w:eastAsiaTheme="minorEastAsia" w:hAnsiTheme="minorHAnsi" w:cstheme="minorBidi"/>
                <w:noProof/>
                <w:szCs w:val="22"/>
              </w:rPr>
              <w:tab/>
            </w:r>
            <w:r w:rsidR="00B27F00" w:rsidRPr="00227299">
              <w:rPr>
                <w:rStyle w:val="Hyperlink"/>
                <w:noProof/>
              </w:rPr>
              <w:t>Công việc thanh tra</w:t>
            </w:r>
            <w:r w:rsidR="00B27F00">
              <w:rPr>
                <w:noProof/>
                <w:webHidden/>
              </w:rPr>
              <w:tab/>
            </w:r>
            <w:r>
              <w:rPr>
                <w:noProof/>
                <w:webHidden/>
              </w:rPr>
              <w:fldChar w:fldCharType="begin"/>
            </w:r>
            <w:r w:rsidR="00B27F00">
              <w:rPr>
                <w:noProof/>
                <w:webHidden/>
              </w:rPr>
              <w:instrText xml:space="preserve"> PAGEREF _Toc262979573 \h </w:instrText>
            </w:r>
            <w:r>
              <w:rPr>
                <w:noProof/>
                <w:webHidden/>
              </w:rPr>
            </w:r>
            <w:r>
              <w:rPr>
                <w:noProof/>
                <w:webHidden/>
              </w:rPr>
              <w:fldChar w:fldCharType="separate"/>
            </w:r>
            <w:r w:rsidR="00B27F00">
              <w:rPr>
                <w:noProof/>
                <w:webHidden/>
              </w:rPr>
              <w:t>4-14</w:t>
            </w:r>
            <w:r>
              <w:rPr>
                <w:noProof/>
                <w:webHidden/>
              </w:rPr>
              <w:fldChar w:fldCharType="end"/>
            </w:r>
          </w:hyperlink>
        </w:p>
        <w:p w:rsidR="00B27F00" w:rsidRDefault="00275C18">
          <w:pPr>
            <w:pStyle w:val="TOC1"/>
            <w:tabs>
              <w:tab w:val="left" w:pos="1100"/>
            </w:tabs>
            <w:rPr>
              <w:rFonts w:asciiTheme="minorHAnsi" w:eastAsiaTheme="minorEastAsia" w:hAnsiTheme="minorHAnsi" w:cstheme="minorBidi"/>
              <w:noProof/>
              <w:szCs w:val="22"/>
            </w:rPr>
          </w:pPr>
          <w:hyperlink w:anchor="_Toc262979574" w:history="1">
            <w:r w:rsidR="00B27F00" w:rsidRPr="00227299">
              <w:rPr>
                <w:rStyle w:val="Hyperlink"/>
                <w:noProof/>
              </w:rPr>
              <w:t>5</w:t>
            </w:r>
            <w:r w:rsidR="00B27F00">
              <w:rPr>
                <w:rFonts w:asciiTheme="minorHAnsi" w:eastAsiaTheme="minorEastAsia" w:hAnsiTheme="minorHAnsi" w:cstheme="minorBidi"/>
                <w:noProof/>
                <w:szCs w:val="22"/>
              </w:rPr>
              <w:tab/>
            </w:r>
            <w:r w:rsidR="00B27F00" w:rsidRPr="00227299">
              <w:rPr>
                <w:rStyle w:val="Hyperlink"/>
                <w:noProof/>
              </w:rPr>
              <w:t>Các thay đổi quan trọng trong quá trình phát triển phần mềm</w:t>
            </w:r>
            <w:r w:rsidR="00B27F00">
              <w:rPr>
                <w:noProof/>
                <w:webHidden/>
              </w:rPr>
              <w:tab/>
            </w:r>
            <w:r>
              <w:rPr>
                <w:noProof/>
                <w:webHidden/>
              </w:rPr>
              <w:fldChar w:fldCharType="begin"/>
            </w:r>
            <w:r w:rsidR="00B27F00">
              <w:rPr>
                <w:noProof/>
                <w:webHidden/>
              </w:rPr>
              <w:instrText xml:space="preserve"> PAGEREF _Toc262979574 \h </w:instrText>
            </w:r>
            <w:r>
              <w:rPr>
                <w:noProof/>
                <w:webHidden/>
              </w:rPr>
            </w:r>
            <w:r>
              <w:rPr>
                <w:noProof/>
                <w:webHidden/>
              </w:rPr>
              <w:fldChar w:fldCharType="separate"/>
            </w:r>
            <w:r w:rsidR="00B27F00">
              <w:rPr>
                <w:noProof/>
                <w:webHidden/>
              </w:rPr>
              <w:t>5-14</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75" w:history="1">
            <w:r w:rsidR="00B27F00" w:rsidRPr="00227299">
              <w:rPr>
                <w:rStyle w:val="Hyperlink"/>
                <w:noProof/>
              </w:rPr>
              <w:t>5.1</w:t>
            </w:r>
            <w:r w:rsidR="00B27F00">
              <w:rPr>
                <w:rFonts w:asciiTheme="minorHAnsi" w:eastAsiaTheme="minorEastAsia" w:hAnsiTheme="minorHAnsi" w:cstheme="minorBidi"/>
                <w:noProof/>
                <w:szCs w:val="22"/>
              </w:rPr>
              <w:tab/>
            </w:r>
            <w:r w:rsidR="00B27F00" w:rsidRPr="00227299">
              <w:rPr>
                <w:rStyle w:val="Hyperlink"/>
                <w:noProof/>
              </w:rPr>
              <w:t>Tinh chỉnh quy trình phát triển</w:t>
            </w:r>
            <w:r w:rsidR="00B27F00">
              <w:rPr>
                <w:noProof/>
                <w:webHidden/>
              </w:rPr>
              <w:tab/>
            </w:r>
            <w:r>
              <w:rPr>
                <w:noProof/>
                <w:webHidden/>
              </w:rPr>
              <w:fldChar w:fldCharType="begin"/>
            </w:r>
            <w:r w:rsidR="00B27F00">
              <w:rPr>
                <w:noProof/>
                <w:webHidden/>
              </w:rPr>
              <w:instrText xml:space="preserve"> PAGEREF _Toc262979575 \h </w:instrText>
            </w:r>
            <w:r>
              <w:rPr>
                <w:noProof/>
                <w:webHidden/>
              </w:rPr>
            </w:r>
            <w:r>
              <w:rPr>
                <w:noProof/>
                <w:webHidden/>
              </w:rPr>
              <w:fldChar w:fldCharType="separate"/>
            </w:r>
            <w:r w:rsidR="00B27F00">
              <w:rPr>
                <w:noProof/>
                <w:webHidden/>
              </w:rPr>
              <w:t>5-14</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76" w:history="1">
            <w:r w:rsidR="00B27F00" w:rsidRPr="00227299">
              <w:rPr>
                <w:rStyle w:val="Hyperlink"/>
                <w:noProof/>
              </w:rPr>
              <w:t>5.2</w:t>
            </w:r>
            <w:r w:rsidR="00B27F00">
              <w:rPr>
                <w:rFonts w:asciiTheme="minorHAnsi" w:eastAsiaTheme="minorEastAsia" w:hAnsiTheme="minorHAnsi" w:cstheme="minorBidi"/>
                <w:noProof/>
                <w:szCs w:val="22"/>
              </w:rPr>
              <w:tab/>
            </w:r>
            <w:r w:rsidR="00B27F00" w:rsidRPr="00227299">
              <w:rPr>
                <w:rStyle w:val="Hyperlink"/>
                <w:noProof/>
              </w:rPr>
              <w:t>Tinh giảm 1 số tài liệu</w:t>
            </w:r>
            <w:r w:rsidR="00B27F00">
              <w:rPr>
                <w:noProof/>
                <w:webHidden/>
              </w:rPr>
              <w:tab/>
            </w:r>
            <w:r>
              <w:rPr>
                <w:noProof/>
                <w:webHidden/>
              </w:rPr>
              <w:fldChar w:fldCharType="begin"/>
            </w:r>
            <w:r w:rsidR="00B27F00">
              <w:rPr>
                <w:noProof/>
                <w:webHidden/>
              </w:rPr>
              <w:instrText xml:space="preserve"> PAGEREF _Toc262979576 \h </w:instrText>
            </w:r>
            <w:r>
              <w:rPr>
                <w:noProof/>
                <w:webHidden/>
              </w:rPr>
            </w:r>
            <w:r>
              <w:rPr>
                <w:noProof/>
                <w:webHidden/>
              </w:rPr>
              <w:fldChar w:fldCharType="separate"/>
            </w:r>
            <w:r w:rsidR="00B27F00">
              <w:rPr>
                <w:noProof/>
                <w:webHidden/>
              </w:rPr>
              <w:t>5-14</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77" w:history="1">
            <w:r w:rsidR="00B27F00" w:rsidRPr="00227299">
              <w:rPr>
                <w:rStyle w:val="Hyperlink"/>
                <w:noProof/>
              </w:rPr>
              <w:t>5.3</w:t>
            </w:r>
            <w:r w:rsidR="00B27F00">
              <w:rPr>
                <w:rFonts w:asciiTheme="minorHAnsi" w:eastAsiaTheme="minorEastAsia" w:hAnsiTheme="minorHAnsi" w:cstheme="minorBidi"/>
                <w:noProof/>
                <w:szCs w:val="22"/>
              </w:rPr>
              <w:tab/>
            </w:r>
            <w:r w:rsidR="00B27F00" w:rsidRPr="00227299">
              <w:rPr>
                <w:rStyle w:val="Hyperlink"/>
                <w:noProof/>
              </w:rPr>
              <w:t>Thay đổi công nghệ lập trình</w:t>
            </w:r>
            <w:r w:rsidR="00B27F00">
              <w:rPr>
                <w:noProof/>
                <w:webHidden/>
              </w:rPr>
              <w:tab/>
            </w:r>
            <w:r>
              <w:rPr>
                <w:noProof/>
                <w:webHidden/>
              </w:rPr>
              <w:fldChar w:fldCharType="begin"/>
            </w:r>
            <w:r w:rsidR="00B27F00">
              <w:rPr>
                <w:noProof/>
                <w:webHidden/>
              </w:rPr>
              <w:instrText xml:space="preserve"> PAGEREF _Toc262979577 \h </w:instrText>
            </w:r>
            <w:r>
              <w:rPr>
                <w:noProof/>
                <w:webHidden/>
              </w:rPr>
            </w:r>
            <w:r>
              <w:rPr>
                <w:noProof/>
                <w:webHidden/>
              </w:rPr>
              <w:fldChar w:fldCharType="separate"/>
            </w:r>
            <w:r w:rsidR="00B27F00">
              <w:rPr>
                <w:noProof/>
                <w:webHidden/>
              </w:rPr>
              <w:t>5-14</w:t>
            </w:r>
            <w:r>
              <w:rPr>
                <w:noProof/>
                <w:webHidden/>
              </w:rPr>
              <w:fldChar w:fldCharType="end"/>
            </w:r>
          </w:hyperlink>
        </w:p>
        <w:p w:rsidR="00B27F00" w:rsidRDefault="00275C18">
          <w:pPr>
            <w:pStyle w:val="TOC2"/>
            <w:tabs>
              <w:tab w:val="left" w:pos="1540"/>
              <w:tab w:val="right" w:leader="dot" w:pos="10214"/>
            </w:tabs>
            <w:rPr>
              <w:rFonts w:asciiTheme="minorHAnsi" w:eastAsiaTheme="minorEastAsia" w:hAnsiTheme="minorHAnsi" w:cstheme="minorBidi"/>
              <w:noProof/>
              <w:szCs w:val="22"/>
            </w:rPr>
          </w:pPr>
          <w:hyperlink w:anchor="_Toc262979578" w:history="1">
            <w:r w:rsidR="00B27F00" w:rsidRPr="00227299">
              <w:rPr>
                <w:rStyle w:val="Hyperlink"/>
                <w:noProof/>
              </w:rPr>
              <w:t>5.4</w:t>
            </w:r>
            <w:r w:rsidR="00B27F00">
              <w:rPr>
                <w:rFonts w:asciiTheme="minorHAnsi" w:eastAsiaTheme="minorEastAsia" w:hAnsiTheme="minorHAnsi" w:cstheme="minorBidi"/>
                <w:noProof/>
                <w:szCs w:val="22"/>
              </w:rPr>
              <w:tab/>
            </w:r>
            <w:r w:rsidR="00B27F00" w:rsidRPr="00227299">
              <w:rPr>
                <w:rStyle w:val="Hyperlink"/>
                <w:noProof/>
              </w:rPr>
              <w:t>Thay đổi các mẫu cấu hình</w:t>
            </w:r>
            <w:r w:rsidR="00B27F00">
              <w:rPr>
                <w:noProof/>
                <w:webHidden/>
              </w:rPr>
              <w:tab/>
            </w:r>
            <w:r>
              <w:rPr>
                <w:noProof/>
                <w:webHidden/>
              </w:rPr>
              <w:fldChar w:fldCharType="begin"/>
            </w:r>
            <w:r w:rsidR="00B27F00">
              <w:rPr>
                <w:noProof/>
                <w:webHidden/>
              </w:rPr>
              <w:instrText xml:space="preserve"> PAGEREF _Toc262979578 \h </w:instrText>
            </w:r>
            <w:r>
              <w:rPr>
                <w:noProof/>
                <w:webHidden/>
              </w:rPr>
            </w:r>
            <w:r>
              <w:rPr>
                <w:noProof/>
                <w:webHidden/>
              </w:rPr>
              <w:fldChar w:fldCharType="separate"/>
            </w:r>
            <w:r w:rsidR="00B27F00">
              <w:rPr>
                <w:noProof/>
                <w:webHidden/>
              </w:rPr>
              <w:t>5-15</w:t>
            </w:r>
            <w:r>
              <w:rPr>
                <w:noProof/>
                <w:webHidden/>
              </w:rPr>
              <w:fldChar w:fldCharType="end"/>
            </w:r>
          </w:hyperlink>
        </w:p>
        <w:p w:rsidR="00B27F00" w:rsidRDefault="00275C18">
          <w:pPr>
            <w:pStyle w:val="TOC1"/>
            <w:tabs>
              <w:tab w:val="left" w:pos="1100"/>
            </w:tabs>
            <w:rPr>
              <w:rFonts w:asciiTheme="minorHAnsi" w:eastAsiaTheme="minorEastAsia" w:hAnsiTheme="minorHAnsi" w:cstheme="minorBidi"/>
              <w:noProof/>
              <w:szCs w:val="22"/>
            </w:rPr>
          </w:pPr>
          <w:hyperlink w:anchor="_Toc262979579" w:history="1">
            <w:r w:rsidR="00B27F00" w:rsidRPr="00227299">
              <w:rPr>
                <w:rStyle w:val="Hyperlink"/>
                <w:noProof/>
                <w:lang w:val="fr-FR"/>
              </w:rPr>
              <w:t>6</w:t>
            </w:r>
            <w:r w:rsidR="00B27F00">
              <w:rPr>
                <w:rFonts w:asciiTheme="minorHAnsi" w:eastAsiaTheme="minorEastAsia" w:hAnsiTheme="minorHAnsi" w:cstheme="minorBidi"/>
                <w:noProof/>
                <w:szCs w:val="22"/>
              </w:rPr>
              <w:tab/>
            </w:r>
            <w:r w:rsidR="00B27F00" w:rsidRPr="00227299">
              <w:rPr>
                <w:rStyle w:val="Hyperlink"/>
                <w:noProof/>
                <w:lang w:val="fr-FR"/>
              </w:rPr>
              <w:t>Công cụ hỗ trợ (Tools, Environment)</w:t>
            </w:r>
            <w:r w:rsidR="00B27F00">
              <w:rPr>
                <w:noProof/>
                <w:webHidden/>
              </w:rPr>
              <w:tab/>
            </w:r>
            <w:r>
              <w:rPr>
                <w:noProof/>
                <w:webHidden/>
              </w:rPr>
              <w:fldChar w:fldCharType="begin"/>
            </w:r>
            <w:r w:rsidR="00B27F00">
              <w:rPr>
                <w:noProof/>
                <w:webHidden/>
              </w:rPr>
              <w:instrText xml:space="preserve"> PAGEREF _Toc262979579 \h </w:instrText>
            </w:r>
            <w:r>
              <w:rPr>
                <w:noProof/>
                <w:webHidden/>
              </w:rPr>
            </w:r>
            <w:r>
              <w:rPr>
                <w:noProof/>
                <w:webHidden/>
              </w:rPr>
              <w:fldChar w:fldCharType="separate"/>
            </w:r>
            <w:r w:rsidR="00B27F00">
              <w:rPr>
                <w:noProof/>
                <w:webHidden/>
              </w:rPr>
              <w:t>6-15</w:t>
            </w:r>
            <w:r>
              <w:rPr>
                <w:noProof/>
                <w:webHidden/>
              </w:rPr>
              <w:fldChar w:fldCharType="end"/>
            </w:r>
          </w:hyperlink>
        </w:p>
        <w:p w:rsidR="00C42271" w:rsidRDefault="00275C18" w:rsidP="00C42271">
          <w:r>
            <w:fldChar w:fldCharType="end"/>
          </w:r>
        </w:p>
      </w:sdtContent>
    </w:sdt>
    <w:p w:rsidR="00C42271" w:rsidRDefault="00C42271" w:rsidP="00C42271">
      <w:pPr>
        <w:spacing w:after="200" w:line="276" w:lineRule="auto"/>
        <w:rPr>
          <w:noProof/>
          <w:sz w:val="20"/>
        </w:rPr>
      </w:pPr>
      <w:r>
        <w:rPr>
          <w:noProof/>
          <w:sz w:val="20"/>
        </w:rPr>
        <w:br w:type="page"/>
      </w:r>
    </w:p>
    <w:p w:rsidR="00C42271" w:rsidRDefault="00C42271" w:rsidP="00C42271">
      <w:pPr>
        <w:pStyle w:val="Heading1"/>
        <w:keepNext w:val="0"/>
      </w:pPr>
      <w:bookmarkStart w:id="2" w:name="_Toc262979538"/>
      <w:r>
        <w:lastRenderedPageBreak/>
        <w:t>Giới thiệu (Introduction)</w:t>
      </w:r>
      <w:bookmarkEnd w:id="2"/>
    </w:p>
    <w:p w:rsidR="00C42271" w:rsidRPr="006D7882" w:rsidRDefault="00C42271" w:rsidP="000E1CCC">
      <w:pPr>
        <w:rPr>
          <w:i/>
        </w:rPr>
      </w:pPr>
      <w:r w:rsidRPr="006D7882">
        <w:t>Là một trong những tài liệu chính trong quá trình phát triển phần mềm.  Tài liệu này theo 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t>, các hệ thống Build…</w:t>
      </w:r>
    </w:p>
    <w:p w:rsidR="00C42271" w:rsidRDefault="00C42271" w:rsidP="00C42271">
      <w:pPr>
        <w:pStyle w:val="Heading2"/>
        <w:keepNext w:val="0"/>
      </w:pPr>
      <w:bookmarkStart w:id="3" w:name="_Toc262979539"/>
      <w:r>
        <w:t>Mục đích (Purpose)</w:t>
      </w:r>
      <w:bookmarkEnd w:id="3"/>
    </w:p>
    <w:p w:rsidR="00C42271" w:rsidRDefault="00C42271" w:rsidP="000E1CCC">
      <w:r>
        <w:t>Nêu lên kế hoạch quản lý cấu hình, cá nhân, đơn vị chịu trách nhiệm với  các hoạt động quản lý cấu hình.</w:t>
      </w:r>
    </w:p>
    <w:p w:rsidR="00C42271" w:rsidRDefault="00C42271" w:rsidP="000E1CCC">
      <w:r>
        <w:t>Nêu cách thức quản lý sự thay đổi, quản lý phiên bản, các quy định  và các hoạt động, công cụ thực hiện việc quản lý này.</w:t>
      </w:r>
    </w:p>
    <w:p w:rsidR="00C42271" w:rsidRPr="006D7882" w:rsidRDefault="00C42271" w:rsidP="000E1CCC">
      <w:r>
        <w:t>Các thành viên trong nhóm phát triển sẽ thực hiện theo những quy định, yêu cầu đề ra trong kế hoạch quản lý cấu hình nhằm tạo sự thống nhất, quản lý quá trình xây dựng dự án.</w:t>
      </w:r>
    </w:p>
    <w:p w:rsidR="00C42271" w:rsidRDefault="00C42271" w:rsidP="00C42271">
      <w:pPr>
        <w:pStyle w:val="Heading2"/>
        <w:keepNext w:val="0"/>
      </w:pPr>
      <w:bookmarkStart w:id="4" w:name="_Toc262979540"/>
      <w:r>
        <w:t>Phạm vi hoạt động (Scope)</w:t>
      </w:r>
      <w:bookmarkEnd w:id="4"/>
    </w:p>
    <w:p w:rsidR="00C42271" w:rsidRDefault="00C42271" w:rsidP="000E1CCC">
      <w:r>
        <w:t>Tài liệu được xây dựng từ khi bắt đầu bước vào pha Elaboration và sử dụng xuyên suốt, theo dõi, bám sát quá trình phát triển thay đổi của hệ thống.</w:t>
      </w:r>
    </w:p>
    <w:p w:rsidR="00C42271" w:rsidRPr="004F422D" w:rsidRDefault="00C42271" w:rsidP="000E1CCC">
      <w:r>
        <w:t>Tài liệu này được thay đổi thường xuyên để phù hợp với thực tế phát triển phần mềm.</w:t>
      </w:r>
    </w:p>
    <w:p w:rsidR="00C42271" w:rsidRPr="00F67265" w:rsidRDefault="00C42271" w:rsidP="000E1CCC">
      <w:r>
        <w:t>Tài liệu dùng trong giai đoạn phát triển, chuyển giao và bảo trì hệ thống.</w:t>
      </w:r>
    </w:p>
    <w:p w:rsidR="00C42271" w:rsidRDefault="00C42271" w:rsidP="00C42271">
      <w:pPr>
        <w:pStyle w:val="Heading2"/>
        <w:keepNext w:val="0"/>
      </w:pPr>
      <w:bookmarkStart w:id="5" w:name="_Toc262979541"/>
      <w:r>
        <w:t>Một số định nghĩa (Definitions, Acronyms, and Abbreviations)</w:t>
      </w:r>
      <w:bookmarkEnd w:id="5"/>
    </w:p>
    <w:p w:rsidR="00C42271" w:rsidRDefault="00C42271" w:rsidP="000E1CCC">
      <w:r>
        <w:t>CCB: configuration control board</w:t>
      </w:r>
    </w:p>
    <w:p w:rsidR="00C42271" w:rsidRDefault="00C42271" w:rsidP="000E1CCC">
      <w:r>
        <w:t>Baseline: là 1 phiên bản phần mềm đã được kiểm tra và đánh giá cụ thể.</w:t>
      </w:r>
    </w:p>
    <w:p w:rsidR="00C42271" w:rsidRPr="00F67265" w:rsidRDefault="00C42271" w:rsidP="000E1CCC">
      <w:r>
        <w:t>Configuration Item: mẫu là đối tượng của quản lý cấu hình, là một phần của phần mềm, có thề là một hoặc nhiều tính năng, thành phần, giao diện được phân chia bởi CCB</w:t>
      </w:r>
    </w:p>
    <w:p w:rsidR="00C42271" w:rsidRDefault="00C42271" w:rsidP="00C42271">
      <w:pPr>
        <w:pStyle w:val="Heading2"/>
        <w:keepNext w:val="0"/>
      </w:pPr>
      <w:bookmarkStart w:id="6" w:name="_Toc262979542"/>
      <w:r>
        <w:t>Tham khảo (References)</w:t>
      </w:r>
      <w:bookmarkEnd w:id="6"/>
    </w:p>
    <w:p w:rsidR="00C42271" w:rsidRDefault="00C42271" w:rsidP="000E1CCC">
      <w:r>
        <w:t xml:space="preserve">Bộ template của RUP - </w:t>
      </w:r>
      <w:r w:rsidRPr="00F67265">
        <w:t>rup_wd_tmpl</w:t>
      </w:r>
      <w:r>
        <w:t>.</w:t>
      </w:r>
    </w:p>
    <w:p w:rsidR="00C42271" w:rsidRDefault="00C42271" w:rsidP="000E1CCC">
      <w:r>
        <w:t xml:space="preserve">Tham khảo từ 2 nhóm năm trước trong google code - </w:t>
      </w:r>
      <w:r w:rsidRPr="00856358">
        <w:t>Bản kế hoạch cấu hình QLTV.doc</w:t>
      </w:r>
      <w:r>
        <w:t>, TeamFrienly Configuration Management Plan/ Change Control Process.</w:t>
      </w:r>
    </w:p>
    <w:p w:rsidR="00C42271" w:rsidRDefault="00C42271" w:rsidP="000E1CCC">
      <w:r>
        <w:t xml:space="preserve">Một số Template khác: </w:t>
      </w:r>
      <w:r w:rsidRPr="00856358">
        <w:t>CM_Plan_Template.doc</w:t>
      </w:r>
      <w:r>
        <w:t xml:space="preserve">, </w:t>
      </w:r>
      <w:r w:rsidRPr="00856358">
        <w:t>cmptemplate.doc</w:t>
      </w:r>
      <w:r>
        <w:t>.</w:t>
      </w:r>
    </w:p>
    <w:p w:rsidR="00C42271" w:rsidRDefault="00C42271" w:rsidP="000E1CCC">
      <w:r>
        <w:t xml:space="preserve">Ebook: </w:t>
      </w:r>
      <w:r>
        <w:tab/>
      </w:r>
      <w:r w:rsidRPr="00BC7E8D">
        <w:t>Software_Engineering</w:t>
      </w:r>
      <w:r>
        <w:t xml:space="preserve"> 5</w:t>
      </w:r>
      <w:r w:rsidRPr="004F422D">
        <w:rPr>
          <w:vertAlign w:val="superscript"/>
        </w:rPr>
        <w:t>th</w:t>
      </w:r>
      <w:r>
        <w:t xml:space="preserve"> - </w:t>
      </w:r>
      <w:r w:rsidRPr="00BC7E8D">
        <w:t>Roger S. Pressman, Ph.D</w:t>
      </w:r>
    </w:p>
    <w:p w:rsidR="00C42271" w:rsidRDefault="00C42271" w:rsidP="000E1CCC">
      <w:r>
        <w:t>S</w:t>
      </w:r>
      <w:r w:rsidRPr="00BC7E8D">
        <w:t xml:space="preserve">oftware engineering </w:t>
      </w:r>
      <w:r>
        <w:t>8</w:t>
      </w:r>
      <w:r w:rsidRPr="004F422D">
        <w:rPr>
          <w:vertAlign w:val="superscript"/>
        </w:rPr>
        <w:t>th</w:t>
      </w:r>
      <w:r>
        <w:t xml:space="preserve"> – S</w:t>
      </w:r>
      <w:r w:rsidRPr="00BC7E8D">
        <w:t>ommerville</w:t>
      </w:r>
      <w:r>
        <w:t>.</w:t>
      </w:r>
    </w:p>
    <w:p w:rsidR="00C42271" w:rsidRDefault="00C42271" w:rsidP="00C42271">
      <w:pPr>
        <w:pStyle w:val="Heading2"/>
        <w:keepNext w:val="0"/>
      </w:pPr>
      <w:bookmarkStart w:id="7" w:name="_Toc262979543"/>
      <w:r>
        <w:t>Các thành phần chính của tài liệu này (Overview)</w:t>
      </w:r>
      <w:bookmarkEnd w:id="7"/>
    </w:p>
    <w:p w:rsidR="00C42271" w:rsidRDefault="00C42271" w:rsidP="000E1CCC">
      <w:r>
        <w:t>Tài liệu gổm các phần chính sau:</w:t>
      </w:r>
    </w:p>
    <w:p w:rsidR="00C42271" w:rsidRDefault="00C42271" w:rsidP="000E1CCC">
      <w:pPr>
        <w:pStyle w:val="bullet"/>
      </w:pPr>
      <w:r>
        <w:t>Mô tả nhóm, kế hoạch quản lý cấu hình.</w:t>
      </w:r>
    </w:p>
    <w:p w:rsidR="00C42271" w:rsidRDefault="00C42271" w:rsidP="000E1CCC">
      <w:pPr>
        <w:pStyle w:val="bullet"/>
      </w:pPr>
      <w:r>
        <w:t>Phân chia mẫu cấu hình.</w:t>
      </w:r>
    </w:p>
    <w:p w:rsidR="00C42271" w:rsidRDefault="00C42271" w:rsidP="000E1CCC">
      <w:pPr>
        <w:pStyle w:val="bullet"/>
      </w:pPr>
      <w:r>
        <w:lastRenderedPageBreak/>
        <w:t>Quản lý thay đổi, quản lý phiên bản</w:t>
      </w:r>
    </w:p>
    <w:p w:rsidR="00C42271" w:rsidRDefault="00C42271" w:rsidP="000E1CCC">
      <w:pPr>
        <w:pStyle w:val="bullet"/>
      </w:pPr>
      <w:r>
        <w:t>Các hệ thống công cụ quản lý, hệ thống build.</w:t>
      </w:r>
    </w:p>
    <w:p w:rsidR="00C42271" w:rsidRPr="00856358" w:rsidRDefault="00C42271" w:rsidP="000E1CCC">
      <w:pPr>
        <w:pStyle w:val="bullet"/>
      </w:pPr>
      <w:r>
        <w:t>Các hoạt động liên quan đến quản lý cấu hình.</w:t>
      </w:r>
    </w:p>
    <w:p w:rsidR="00C42271" w:rsidRDefault="00C42271" w:rsidP="00C42271">
      <w:pPr>
        <w:pStyle w:val="Heading1"/>
      </w:pPr>
      <w:bookmarkStart w:id="8" w:name="_Toc262979544"/>
      <w:r>
        <w:t>Các pha phát triển của đề án</w:t>
      </w:r>
      <w:bookmarkEnd w:id="8"/>
    </w:p>
    <w:p w:rsidR="00C42271" w:rsidRDefault="00C42271" w:rsidP="00C42271">
      <w:pPr>
        <w:pStyle w:val="Heading2"/>
      </w:pPr>
      <w:bookmarkStart w:id="9" w:name="_Toc262979545"/>
      <w:r w:rsidRPr="00FB2E2C">
        <w:t>Giai đoạn mở đầu</w:t>
      </w:r>
      <w:r>
        <w:t xml:space="preserve"> (Inception)</w:t>
      </w:r>
      <w:bookmarkEnd w:id="9"/>
    </w:p>
    <w:p w:rsidR="00C42271" w:rsidRPr="00AE232B" w:rsidRDefault="00C42271" w:rsidP="000E1CCC">
      <w:r w:rsidRPr="00AE232B">
        <w:t>Là quá trình tìm hiều sơ lược về đối tượng sẽ sử dụng phần mềm quản lý thư viện. Chức năng chính của phần mềm dùng để làm gì? Lựa chọn qui trình nào để phát triển phần mềm? Lên kế hoạch cho việc phát triển phần mềm</w:t>
      </w:r>
      <w:r>
        <w:t xml:space="preserve"> tương ứng với qui trình đã lựa chọn</w:t>
      </w:r>
      <w:r w:rsidRPr="00AE232B">
        <w:t>.</w:t>
      </w:r>
      <w:r>
        <w:t xml:space="preserve"> Xác định yêu cầu người dùng, tìm hiểu chuẩn Code</w:t>
      </w:r>
    </w:p>
    <w:p w:rsidR="00C42271" w:rsidRPr="00AE232B" w:rsidRDefault="00C42271" w:rsidP="000E1CCC">
      <w:r>
        <w:t>Các tài liệu (Work Product) cơ bản, cần bổ sung trong phần này bao gồm:</w:t>
      </w:r>
    </w:p>
    <w:p w:rsidR="00C42271" w:rsidRPr="00432CF2" w:rsidRDefault="00C42271" w:rsidP="00C42271">
      <w:pPr>
        <w:pStyle w:val="bullet"/>
        <w:rPr>
          <w:sz w:val="24"/>
        </w:rPr>
      </w:pPr>
      <w:r>
        <w:t>Statement Of Work</w:t>
      </w:r>
    </w:p>
    <w:p w:rsidR="00C42271" w:rsidRPr="00432CF2" w:rsidRDefault="00C42271" w:rsidP="00C42271">
      <w:pPr>
        <w:pStyle w:val="bullet"/>
        <w:rPr>
          <w:sz w:val="24"/>
        </w:rPr>
      </w:pPr>
      <w:r>
        <w:t>Project Plan</w:t>
      </w:r>
    </w:p>
    <w:p w:rsidR="00C42271" w:rsidRPr="00FF2D03" w:rsidRDefault="00C42271" w:rsidP="00C42271">
      <w:pPr>
        <w:pStyle w:val="bullet"/>
      </w:pPr>
      <w:r>
        <w:t>Requirement Specification</w:t>
      </w:r>
    </w:p>
    <w:p w:rsidR="00C42271" w:rsidRPr="008C31E5" w:rsidRDefault="00C42271" w:rsidP="00C42271">
      <w:pPr>
        <w:pStyle w:val="bullet"/>
      </w:pPr>
      <w:r>
        <w:rPr>
          <w:lang w:val="en-US"/>
        </w:rPr>
        <w:t>Code Standard</w:t>
      </w:r>
    </w:p>
    <w:p w:rsidR="008C31E5" w:rsidRPr="00667707" w:rsidRDefault="008C31E5" w:rsidP="000E1CCC">
      <w:r>
        <w:t>Tuy nhiên, trong môn học này, để có thể tập trung vào các phần chính, ta bỏ bớt 1 số tài liệu, chỉ còn  ProjectPlan (là bảng phân công  công việc hằng tuần), Requirement Specification, Code Standard.</w:t>
      </w:r>
    </w:p>
    <w:p w:rsidR="00C42271" w:rsidRDefault="00C42271" w:rsidP="00C42271">
      <w:pPr>
        <w:pStyle w:val="Heading2"/>
        <w:rPr>
          <w:rStyle w:val="google-src-text"/>
          <w:szCs w:val="28"/>
        </w:rPr>
      </w:pPr>
      <w:bookmarkStart w:id="10" w:name="_Toc262979546"/>
      <w:r w:rsidRPr="00FB2E2C">
        <w:rPr>
          <w:rStyle w:val="google-src-text"/>
          <w:szCs w:val="28"/>
        </w:rPr>
        <w:t>Bắt đầu vào giai đoạn thiết kế phần mềm</w:t>
      </w:r>
      <w:r>
        <w:rPr>
          <w:rStyle w:val="google-src-text"/>
          <w:szCs w:val="28"/>
        </w:rPr>
        <w:t xml:space="preserve"> (</w:t>
      </w:r>
      <w:r w:rsidRPr="00667707">
        <w:t>Elaboration</w:t>
      </w:r>
      <w:r>
        <w:rPr>
          <w:rStyle w:val="google-src-text"/>
          <w:szCs w:val="28"/>
        </w:rPr>
        <w:t>)</w:t>
      </w:r>
      <w:bookmarkEnd w:id="10"/>
    </w:p>
    <w:p w:rsidR="00C42271" w:rsidRDefault="00C42271" w:rsidP="000E1CCC">
      <w:r w:rsidRPr="00AE232B">
        <w:rPr>
          <w:kern w:val="32"/>
        </w:rPr>
        <w:t>Là quá trình thiết kế, xây dựng những lược đồ, những mô hình UML,  các lớp xử lý, giao diện, và lớp truy cập vào cơ sở dữ liệu</w:t>
      </w:r>
      <w:r>
        <w:rPr>
          <w:kern w:val="32"/>
        </w:rPr>
        <w:t>, code + test cơ bản</w:t>
      </w:r>
      <w:r>
        <w:t xml:space="preserve">. </w:t>
      </w:r>
    </w:p>
    <w:p w:rsidR="00C42271" w:rsidRPr="00AE232B" w:rsidRDefault="00C42271" w:rsidP="000E1CCC">
      <w:r>
        <w:t>Các tài liệu (Work Product) cơ bản trong phần này bao gồm:</w:t>
      </w:r>
    </w:p>
    <w:p w:rsidR="00C42271" w:rsidRDefault="00C42271" w:rsidP="00C42271">
      <w:pPr>
        <w:pStyle w:val="bullet"/>
        <w:rPr>
          <w:kern w:val="32"/>
        </w:rPr>
      </w:pPr>
      <w:r w:rsidRPr="00FF2D03">
        <w:rPr>
          <w:kern w:val="32"/>
        </w:rPr>
        <w:t>Architecture Design.</w:t>
      </w:r>
    </w:p>
    <w:p w:rsidR="00C42271" w:rsidRDefault="00C42271" w:rsidP="00C42271">
      <w:pPr>
        <w:pStyle w:val="bullet"/>
        <w:rPr>
          <w:kern w:val="32"/>
        </w:rPr>
      </w:pPr>
      <w:r w:rsidRPr="00FF2D03">
        <w:rPr>
          <w:kern w:val="32"/>
        </w:rPr>
        <w:t>Detailed Design</w:t>
      </w:r>
      <w:r>
        <w:rPr>
          <w:kern w:val="32"/>
        </w:rPr>
        <w:t>.</w:t>
      </w:r>
    </w:p>
    <w:p w:rsidR="00C42271" w:rsidRPr="00FF2D03" w:rsidRDefault="00C42271" w:rsidP="00C42271">
      <w:pPr>
        <w:pStyle w:val="bullet"/>
        <w:rPr>
          <w:kern w:val="32"/>
        </w:rPr>
      </w:pPr>
      <w:r w:rsidRPr="00FF2D03">
        <w:rPr>
          <w:kern w:val="32"/>
        </w:rPr>
        <w:t>Data Design.</w:t>
      </w:r>
    </w:p>
    <w:p w:rsidR="00C42271" w:rsidRPr="008C31E5" w:rsidRDefault="00C42271" w:rsidP="00C42271">
      <w:pPr>
        <w:pStyle w:val="bullet"/>
        <w:rPr>
          <w:kern w:val="32"/>
        </w:rPr>
      </w:pPr>
      <w:r>
        <w:rPr>
          <w:kern w:val="32"/>
        </w:rPr>
        <w:t>Data.</w:t>
      </w:r>
    </w:p>
    <w:p w:rsidR="008C31E5" w:rsidRPr="008C31E5" w:rsidRDefault="008C31E5" w:rsidP="000E1CCC">
      <w:r>
        <w:t xml:space="preserve">Tuy nhiên, trong môn học này, để có thể tập trung vào các phần chính, ta bỏ bớt 1 số tài liệu, chỉ còn  </w:t>
      </w:r>
      <w:r w:rsidRPr="00FF2D03">
        <w:rPr>
          <w:kern w:val="32"/>
        </w:rPr>
        <w:t>Architecture Design</w:t>
      </w:r>
      <w:r>
        <w:t xml:space="preserve">, </w:t>
      </w:r>
      <w:r w:rsidRPr="00FF2D03">
        <w:rPr>
          <w:kern w:val="32"/>
        </w:rPr>
        <w:t>Detailed Design</w:t>
      </w:r>
      <w:r>
        <w:rPr>
          <w:kern w:val="32"/>
        </w:rPr>
        <w:t xml:space="preserve"> (bao gồm mô tả Source Code và cấu trúc dữ liệu đã dùng)</w:t>
      </w:r>
      <w:r>
        <w:t>, Code Standard (dùng trong thanh tra mã nguồn).</w:t>
      </w:r>
    </w:p>
    <w:p w:rsidR="00C42271" w:rsidRDefault="00C42271" w:rsidP="00C42271">
      <w:pPr>
        <w:pStyle w:val="Heading2"/>
        <w:rPr>
          <w:rStyle w:val="google-src-text"/>
          <w:b w:val="0"/>
          <w:sz w:val="22"/>
          <w:szCs w:val="28"/>
        </w:rPr>
      </w:pPr>
      <w:bookmarkStart w:id="11" w:name="_Toc262979547"/>
      <w:r w:rsidRPr="00FB2E2C">
        <w:rPr>
          <w:rStyle w:val="google-src-text"/>
          <w:szCs w:val="28"/>
        </w:rPr>
        <w:t>Xây dựng</w:t>
      </w:r>
      <w:r>
        <w:rPr>
          <w:rStyle w:val="google-src-text"/>
          <w:szCs w:val="28"/>
        </w:rPr>
        <w:t xml:space="preserve"> (</w:t>
      </w:r>
      <w:r w:rsidRPr="00667707">
        <w:t>Contruction</w:t>
      </w:r>
      <w:r>
        <w:rPr>
          <w:rStyle w:val="google-src-text"/>
          <w:szCs w:val="28"/>
        </w:rPr>
        <w:t>)</w:t>
      </w:r>
      <w:bookmarkEnd w:id="11"/>
    </w:p>
    <w:p w:rsidR="00C42271" w:rsidRPr="00545EF2" w:rsidRDefault="00C42271" w:rsidP="000E1CCC">
      <w:pPr>
        <w:rPr>
          <w:rStyle w:val="label"/>
          <w:b/>
          <w:kern w:val="28"/>
          <w:sz w:val="32"/>
          <w:szCs w:val="28"/>
        </w:rPr>
      </w:pPr>
      <w:r>
        <w:rPr>
          <w:rStyle w:val="label"/>
        </w:rPr>
        <w:t>Quá trình tập trung xây dựng, kiểm tra, và hoản thiện sản phẩm</w:t>
      </w:r>
    </w:p>
    <w:p w:rsidR="00C42271" w:rsidRPr="00AE232B" w:rsidRDefault="00C42271" w:rsidP="000E1CCC">
      <w:r>
        <w:t>Các tài liệu (Work Product) cơ bản trong phần này bao gồm:</w:t>
      </w:r>
    </w:p>
    <w:p w:rsidR="00C42271" w:rsidRDefault="00C42271" w:rsidP="00C42271">
      <w:pPr>
        <w:pStyle w:val="bullet"/>
        <w:rPr>
          <w:rStyle w:val="label"/>
          <w:b/>
        </w:rPr>
      </w:pPr>
      <w:r>
        <w:rPr>
          <w:rStyle w:val="label"/>
        </w:rPr>
        <w:t>Source Code.</w:t>
      </w:r>
    </w:p>
    <w:p w:rsidR="00C42271" w:rsidRPr="008C31E5" w:rsidRDefault="00C42271" w:rsidP="00C42271">
      <w:pPr>
        <w:pStyle w:val="bullet"/>
        <w:rPr>
          <w:rStyle w:val="label"/>
        </w:rPr>
      </w:pPr>
      <w:r>
        <w:rPr>
          <w:rStyle w:val="label"/>
        </w:rPr>
        <w:t xml:space="preserve">Test </w:t>
      </w:r>
      <w:r w:rsidR="008C31E5">
        <w:rPr>
          <w:rStyle w:val="label"/>
          <w:lang w:val="en-US"/>
        </w:rPr>
        <w:t>Plan.</w:t>
      </w:r>
    </w:p>
    <w:p w:rsidR="008C31E5" w:rsidRPr="00432CF2" w:rsidRDefault="008C31E5" w:rsidP="00C42271">
      <w:pPr>
        <w:pStyle w:val="bullet"/>
      </w:pPr>
      <w:r>
        <w:rPr>
          <w:rStyle w:val="label"/>
          <w:lang w:val="en-US"/>
        </w:rPr>
        <w:t>Test Case.</w:t>
      </w:r>
    </w:p>
    <w:p w:rsidR="00C42271" w:rsidRDefault="00C42271" w:rsidP="00C42271">
      <w:pPr>
        <w:pStyle w:val="Heading2"/>
        <w:rPr>
          <w:rStyle w:val="google-src-text"/>
          <w:szCs w:val="28"/>
        </w:rPr>
      </w:pPr>
      <w:bookmarkStart w:id="12" w:name="_Toc262979548"/>
      <w:r w:rsidRPr="00FB2E2C">
        <w:rPr>
          <w:rStyle w:val="google-src-text"/>
          <w:szCs w:val="28"/>
        </w:rPr>
        <w:lastRenderedPageBreak/>
        <w:t>Chuyển giao</w:t>
      </w:r>
      <w:r>
        <w:rPr>
          <w:rStyle w:val="google-src-text"/>
          <w:szCs w:val="28"/>
        </w:rPr>
        <w:t xml:space="preserve"> (</w:t>
      </w:r>
      <w:r w:rsidRPr="00667707">
        <w:t>Transition</w:t>
      </w:r>
      <w:r>
        <w:rPr>
          <w:rStyle w:val="google-src-text"/>
          <w:szCs w:val="28"/>
        </w:rPr>
        <w:t>)</w:t>
      </w:r>
      <w:bookmarkEnd w:id="12"/>
    </w:p>
    <w:p w:rsidR="00C42271" w:rsidRDefault="00C42271" w:rsidP="000E1CCC">
      <w:r>
        <w:t>Chuyển giao sản phẩm cho khách hàng, sửa lỗi phát sinh</w:t>
      </w:r>
    </w:p>
    <w:p w:rsidR="00C42271" w:rsidRPr="00AE232B" w:rsidRDefault="00C42271" w:rsidP="000E1CCC">
      <w:r>
        <w:t>Các tài liệu (Work Product) cơ bản trong phần này bao gồm:</w:t>
      </w:r>
    </w:p>
    <w:p w:rsidR="00C42271" w:rsidRDefault="00C42271" w:rsidP="00C42271">
      <w:pPr>
        <w:pStyle w:val="bullet"/>
      </w:pPr>
      <w:r>
        <w:t>File setup</w:t>
      </w:r>
      <w:r w:rsidR="008C31E5">
        <w:rPr>
          <w:lang w:val="en-US"/>
        </w:rPr>
        <w:t>.</w:t>
      </w:r>
    </w:p>
    <w:p w:rsidR="00C42271" w:rsidRPr="00D054D7" w:rsidRDefault="008C31E5" w:rsidP="00C42271">
      <w:pPr>
        <w:pStyle w:val="bullet"/>
      </w:pPr>
      <w:r>
        <w:rPr>
          <w:lang w:val="en-US"/>
        </w:rPr>
        <w:t>File Hướng dẫn sử dụng.</w:t>
      </w:r>
    </w:p>
    <w:p w:rsidR="00C42271" w:rsidRDefault="00C42271" w:rsidP="00C42271">
      <w:pPr>
        <w:pStyle w:val="Heading1"/>
      </w:pPr>
      <w:bookmarkStart w:id="13" w:name="_Toc262979549"/>
      <w:r>
        <w:t>Quản lý cấu hình (</w:t>
      </w:r>
      <w:r w:rsidRPr="00F142FA">
        <w:t>Software</w:t>
      </w:r>
      <w:r>
        <w:t xml:space="preserve"> Configuration Management)</w:t>
      </w:r>
      <w:bookmarkEnd w:id="13"/>
    </w:p>
    <w:p w:rsidR="00C42271" w:rsidRDefault="00C42271" w:rsidP="00C42271">
      <w:pPr>
        <w:pStyle w:val="Heading2"/>
      </w:pPr>
      <w:bookmarkStart w:id="14" w:name="_Toc262979550"/>
      <w:r>
        <w:t>Nhóm quản lý cấu hình (configuration control board)</w:t>
      </w:r>
      <w:bookmarkEnd w:id="14"/>
    </w:p>
    <w:p w:rsidR="00C42271" w:rsidRDefault="00C42271" w:rsidP="000E1CCC">
      <w:pPr>
        <w:pStyle w:val="Heading3"/>
      </w:pPr>
      <w:bookmarkStart w:id="15" w:name="_Toc262979551"/>
      <w:r>
        <w:t xml:space="preserve">Tổ </w:t>
      </w:r>
      <w:r w:rsidRPr="000E1CCC">
        <w:t>chức</w:t>
      </w:r>
      <w:r>
        <w:t xml:space="preserve"> (</w:t>
      </w:r>
      <w:r w:rsidRPr="00F142FA">
        <w:t>Organization</w:t>
      </w:r>
      <w:r>
        <w:t>)</w:t>
      </w:r>
      <w:bookmarkEnd w:id="15"/>
    </w:p>
    <w:p w:rsidR="00C42271" w:rsidRPr="00365F0F" w:rsidRDefault="00C42271" w:rsidP="000E1CCC">
      <w:r>
        <w:t>C</w:t>
      </w:r>
      <w:r w:rsidRPr="00365F0F">
        <w:t>onfiguration control board (CCB) là nhóm người chịu trách nhiệm đánh giá đề xuất th</w:t>
      </w:r>
      <w:r>
        <w:t>a</w:t>
      </w:r>
      <w:r w:rsidRPr="00365F0F">
        <w:t xml:space="preserve">y đổi </w:t>
      </w:r>
      <w:r>
        <w:t>mẫu cấu hình và cấp phép cho sự thay đổi các mẫu cấu hình</w:t>
      </w:r>
      <w:r w:rsidRPr="00365F0F">
        <w:t>. Gồm các nhiệm vụ sau:</w:t>
      </w:r>
    </w:p>
    <w:p w:rsidR="00C42271" w:rsidRPr="00365F0F" w:rsidRDefault="00C42271" w:rsidP="000E1CCC">
      <w:r w:rsidRPr="00365F0F">
        <w:t>Đánh giá đề xuất</w:t>
      </w:r>
      <w:r>
        <w:t xml:space="preserve"> mẫu cấu hình mới. </w:t>
      </w:r>
    </w:p>
    <w:p w:rsidR="00C42271" w:rsidRPr="00365F0F" w:rsidRDefault="00C42271" w:rsidP="000E1CCC">
      <w:r w:rsidRPr="00365F0F">
        <w:t xml:space="preserve">Theo dõi chặt chẽ </w:t>
      </w:r>
      <w:r>
        <w:t xml:space="preserve">các mẫu cấu hình </w:t>
      </w:r>
      <w:r w:rsidRPr="00365F0F">
        <w:t xml:space="preserve">và </w:t>
      </w:r>
      <w:r>
        <w:t xml:space="preserve">các </w:t>
      </w:r>
      <w:r w:rsidRPr="00365F0F">
        <w:t xml:space="preserve">yêu </w:t>
      </w:r>
      <w:r>
        <w:t xml:space="preserve">cầu </w:t>
      </w:r>
      <w:r w:rsidRPr="00365F0F">
        <w:t>thay đổi tương ứng</w:t>
      </w:r>
      <w:r>
        <w:t xml:space="preserve"> đối với từng mẫu</w:t>
      </w:r>
      <w:r w:rsidRPr="00365F0F">
        <w:t>.</w:t>
      </w:r>
    </w:p>
    <w:p w:rsidR="00C42271" w:rsidRDefault="00C42271" w:rsidP="000E1CCC">
      <w:r>
        <w:t xml:space="preserve">Quan hệ chặt chẽ </w:t>
      </w:r>
      <w:r w:rsidRPr="00365F0F">
        <w:t xml:space="preserve">với PM hoặc </w:t>
      </w:r>
      <w:r>
        <w:t>các trưởng nhóm có liên quan.</w:t>
      </w:r>
    </w:p>
    <w:p w:rsidR="00C42271" w:rsidRDefault="00C42271" w:rsidP="000E1CCC">
      <w:r>
        <w:t>CCB bao gồm các thành viên như sau:</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rsidR="00C42271" w:rsidRPr="00E527A8" w:rsidRDefault="00C42271" w:rsidP="00C42271">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Các trưởng nhóm (Team leader)</w:t>
      </w:r>
      <w:r>
        <w:rPr>
          <w:rFonts w:asciiTheme="majorHAnsi" w:hAnsiTheme="majorHAnsi" w:cstheme="majorHAnsi"/>
          <w:lang w:val="en-US"/>
        </w:rPr>
        <w:t xml:space="preserve"> hoặc các thành viên trong nhóm</w:t>
      </w:r>
      <w:r w:rsidRPr="00E527A8">
        <w:rPr>
          <w:rFonts w:asciiTheme="majorHAnsi" w:hAnsiTheme="majorHAnsi" w:cstheme="majorHAnsi"/>
        </w:rPr>
        <w:t>.</w:t>
      </w:r>
    </w:p>
    <w:p w:rsidR="00C42271" w:rsidRDefault="00C42271" w:rsidP="00C42271">
      <w:pPr>
        <w:pStyle w:val="Heading3"/>
      </w:pPr>
      <w:bookmarkStart w:id="16" w:name="_Toc262979552"/>
      <w:r>
        <w:t>Trách nhiệm từng người (Responsibilities)</w:t>
      </w:r>
      <w:bookmarkEnd w:id="16"/>
    </w:p>
    <w:tbl>
      <w:tblPr>
        <w:tblStyle w:val="TableGrid"/>
        <w:tblW w:w="9720" w:type="dxa"/>
        <w:tblLayout w:type="fixed"/>
        <w:tblLook w:val="04A0"/>
      </w:tblPr>
      <w:tblGrid>
        <w:gridCol w:w="2250"/>
        <w:gridCol w:w="4230"/>
        <w:gridCol w:w="3240"/>
      </w:tblGrid>
      <w:tr w:rsidR="00C42271" w:rsidRPr="00E939BB" w:rsidTr="00C42271">
        <w:tc>
          <w:tcPr>
            <w:tcW w:w="2250" w:type="dxa"/>
            <w:hideMark/>
          </w:tcPr>
          <w:p w:rsidR="00C42271" w:rsidRPr="00E939BB" w:rsidRDefault="00C42271" w:rsidP="000E1CCC">
            <w:pPr>
              <w:spacing w:after="120"/>
              <w:ind w:firstLine="0"/>
              <w:jc w:val="center"/>
              <w:rPr>
                <w:b/>
              </w:rPr>
            </w:pPr>
            <w:r>
              <w:rPr>
                <w:b/>
              </w:rPr>
              <w:t>Vai trò</w:t>
            </w:r>
          </w:p>
        </w:tc>
        <w:tc>
          <w:tcPr>
            <w:tcW w:w="4230" w:type="dxa"/>
            <w:hideMark/>
          </w:tcPr>
          <w:p w:rsidR="00C42271" w:rsidRPr="00E939BB" w:rsidRDefault="00C42271" w:rsidP="000E1CCC">
            <w:pPr>
              <w:spacing w:after="120"/>
              <w:ind w:firstLine="0"/>
              <w:jc w:val="center"/>
              <w:rPr>
                <w:b/>
              </w:rPr>
            </w:pPr>
            <w:r>
              <w:rPr>
                <w:b/>
              </w:rPr>
              <w:t>Nhiệm vụ</w:t>
            </w:r>
          </w:p>
        </w:tc>
        <w:tc>
          <w:tcPr>
            <w:tcW w:w="3240" w:type="dxa"/>
          </w:tcPr>
          <w:p w:rsidR="00C42271" w:rsidRPr="00E939BB" w:rsidRDefault="00C42271" w:rsidP="000E1CCC">
            <w:pPr>
              <w:spacing w:after="120"/>
              <w:ind w:firstLine="0"/>
              <w:jc w:val="center"/>
              <w:rPr>
                <w:b/>
              </w:rPr>
            </w:pPr>
            <w:r>
              <w:rPr>
                <w:b/>
              </w:rPr>
              <w:t>Thành viên</w:t>
            </w:r>
          </w:p>
        </w:tc>
      </w:tr>
      <w:tr w:rsidR="00C42271" w:rsidRPr="00E939BB" w:rsidTr="00C42271">
        <w:tc>
          <w:tcPr>
            <w:tcW w:w="2250" w:type="dxa"/>
            <w:hideMark/>
          </w:tcPr>
          <w:p w:rsidR="00C42271" w:rsidRPr="00E939BB" w:rsidRDefault="00C42271" w:rsidP="000E1CCC">
            <w:pPr>
              <w:spacing w:after="120"/>
              <w:ind w:firstLine="0"/>
            </w:pPr>
            <w:r>
              <w:t>Trưởng nhóm quản lý cấu hình</w:t>
            </w:r>
          </w:p>
        </w:tc>
        <w:tc>
          <w:tcPr>
            <w:tcW w:w="4230" w:type="dxa"/>
            <w:hideMark/>
          </w:tcPr>
          <w:p w:rsidR="00C42271" w:rsidRPr="00E939BB" w:rsidRDefault="00C42271" w:rsidP="000E1CCC">
            <w:pPr>
              <w:spacing w:after="120"/>
              <w:ind w:firstLine="0"/>
            </w:pPr>
            <w:r w:rsidRPr="00E939BB">
              <w:t>Chịu toàn bộ trách nhiệm quản lý cấu hình đưa ra phát triển và hiện thực hóa các kế hoạch quản lý cấu hình.</w:t>
            </w:r>
          </w:p>
        </w:tc>
        <w:tc>
          <w:tcPr>
            <w:tcW w:w="3240" w:type="dxa"/>
          </w:tcPr>
          <w:p w:rsidR="00C42271" w:rsidRPr="00E939BB" w:rsidRDefault="00C42271" w:rsidP="000E1CCC">
            <w:pPr>
              <w:spacing w:after="120"/>
              <w:ind w:firstLine="0"/>
            </w:pPr>
            <w:r>
              <w:t>Trương Ngọc Tuấn</w:t>
            </w:r>
          </w:p>
        </w:tc>
      </w:tr>
      <w:tr w:rsidR="00C42271" w:rsidRPr="00E939BB" w:rsidTr="00C42271">
        <w:tc>
          <w:tcPr>
            <w:tcW w:w="2250" w:type="dxa"/>
            <w:hideMark/>
          </w:tcPr>
          <w:p w:rsidR="00C42271" w:rsidRPr="00E939BB" w:rsidRDefault="00C42271" w:rsidP="000E1CCC">
            <w:pPr>
              <w:spacing w:after="120"/>
              <w:ind w:firstLine="0"/>
            </w:pPr>
            <w:r>
              <w:t>Trưởng dự án</w:t>
            </w:r>
          </w:p>
        </w:tc>
        <w:tc>
          <w:tcPr>
            <w:tcW w:w="4230" w:type="dxa"/>
            <w:hideMark/>
          </w:tcPr>
          <w:p w:rsidR="00C42271" w:rsidRPr="00E939BB" w:rsidRDefault="00C42271" w:rsidP="000E1CCC">
            <w:pPr>
              <w:spacing w:after="120"/>
              <w:ind w:firstLine="0"/>
            </w:pPr>
            <w:r>
              <w:t>Người quyết định mọi  vấn đề của dự án</w:t>
            </w:r>
          </w:p>
        </w:tc>
        <w:tc>
          <w:tcPr>
            <w:tcW w:w="3240" w:type="dxa"/>
          </w:tcPr>
          <w:p w:rsidR="00C42271" w:rsidRPr="00E939BB" w:rsidRDefault="00C42271" w:rsidP="000E1CCC">
            <w:pPr>
              <w:spacing w:after="120"/>
              <w:ind w:firstLine="0"/>
            </w:pPr>
            <w:r>
              <w:t>Võ Thành Phúc</w:t>
            </w:r>
          </w:p>
        </w:tc>
      </w:tr>
      <w:tr w:rsidR="00C42271" w:rsidRPr="00E939BB" w:rsidTr="00C42271">
        <w:tc>
          <w:tcPr>
            <w:tcW w:w="2250" w:type="dxa"/>
            <w:hideMark/>
          </w:tcPr>
          <w:p w:rsidR="00C42271" w:rsidRPr="00E939BB" w:rsidRDefault="00C42271" w:rsidP="000E1CCC">
            <w:pPr>
              <w:spacing w:after="120"/>
              <w:ind w:firstLine="0"/>
            </w:pPr>
            <w:r>
              <w:t>Kiểm tra chất lượng</w:t>
            </w:r>
          </w:p>
        </w:tc>
        <w:tc>
          <w:tcPr>
            <w:tcW w:w="4230" w:type="dxa"/>
            <w:hideMark/>
          </w:tcPr>
          <w:p w:rsidR="00C42271" w:rsidRPr="00E939BB" w:rsidRDefault="00C42271" w:rsidP="000E1CCC">
            <w:pPr>
              <w:spacing w:after="120"/>
              <w:ind w:firstLine="0"/>
            </w:pPr>
            <w:r>
              <w:t>Người lãnh đạo nhóm kiểm tra, đánh giá chất lượng phần mềm và các tài liệu kĩ thuật liên quan có phù hợp với nhau hay không, để đảm bảo quá trình phát triển phần mềm hoạt động tốt và đúng tiến độ</w:t>
            </w:r>
          </w:p>
        </w:tc>
        <w:tc>
          <w:tcPr>
            <w:tcW w:w="3240" w:type="dxa"/>
          </w:tcPr>
          <w:p w:rsidR="00C42271" w:rsidRPr="00E939BB" w:rsidRDefault="00C42271" w:rsidP="000E1CCC">
            <w:pPr>
              <w:spacing w:after="120"/>
              <w:ind w:firstLine="0"/>
            </w:pPr>
            <w:r>
              <w:t>Trương Ngọc Tuấn</w:t>
            </w:r>
          </w:p>
        </w:tc>
      </w:tr>
      <w:tr w:rsidR="00C42271" w:rsidRPr="00E939BB" w:rsidTr="00C42271">
        <w:tc>
          <w:tcPr>
            <w:tcW w:w="2250" w:type="dxa"/>
          </w:tcPr>
          <w:p w:rsidR="00C42271" w:rsidRPr="00E939BB" w:rsidRDefault="00C42271" w:rsidP="000E1CCC">
            <w:pPr>
              <w:spacing w:after="120"/>
              <w:ind w:firstLine="0"/>
            </w:pPr>
            <w:r w:rsidRPr="00E939BB">
              <w:t>Developer</w:t>
            </w:r>
          </w:p>
        </w:tc>
        <w:tc>
          <w:tcPr>
            <w:tcW w:w="4230" w:type="dxa"/>
          </w:tcPr>
          <w:p w:rsidR="00C42271" w:rsidRPr="00E939BB" w:rsidRDefault="00C42271" w:rsidP="000E1CCC">
            <w:pPr>
              <w:spacing w:after="120"/>
              <w:ind w:firstLine="0"/>
            </w:pPr>
            <w:r>
              <w:t>Nhóm p</w:t>
            </w:r>
            <w:r w:rsidRPr="00E939BB">
              <w:t>hát triển phần mềm</w:t>
            </w:r>
            <w:r>
              <w:t xml:space="preserve">, đưa ra các thay đổi mẫu cấu hình trong quá trình phát triển phần mềm hoặc cung cấp các mẫu cấu hình </w:t>
            </w:r>
            <w:r>
              <w:lastRenderedPageBreak/>
              <w:t>mới theo từng giai đoạn phát triển phần mềm</w:t>
            </w:r>
          </w:p>
        </w:tc>
        <w:tc>
          <w:tcPr>
            <w:tcW w:w="3240" w:type="dxa"/>
          </w:tcPr>
          <w:p w:rsidR="00C42271" w:rsidRPr="00E939BB" w:rsidRDefault="00C42271" w:rsidP="000E1CCC">
            <w:pPr>
              <w:spacing w:after="120"/>
              <w:ind w:firstLine="0"/>
            </w:pPr>
            <w:r w:rsidRPr="00E939BB">
              <w:lastRenderedPageBreak/>
              <w:t>Tất cả thành viên</w:t>
            </w:r>
          </w:p>
        </w:tc>
      </w:tr>
    </w:tbl>
    <w:p w:rsidR="00C42271" w:rsidRPr="005507C0" w:rsidRDefault="00C42271" w:rsidP="00C42271">
      <w:pPr>
        <w:pStyle w:val="Heading2"/>
      </w:pPr>
      <w:bookmarkStart w:id="17" w:name="_Toc262979553"/>
      <w:r>
        <w:lastRenderedPageBreak/>
        <w:t>Các mẫu cấu hình (Configuration Items)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5"/>
        <w:gridCol w:w="2025"/>
        <w:gridCol w:w="2844"/>
        <w:gridCol w:w="1392"/>
        <w:gridCol w:w="893"/>
        <w:gridCol w:w="1166"/>
        <w:gridCol w:w="1154"/>
      </w:tblGrid>
      <w:tr w:rsidR="00F034EF" w:rsidRPr="00E939BB" w:rsidTr="008C31E5">
        <w:tc>
          <w:tcPr>
            <w:tcW w:w="636" w:type="dxa"/>
          </w:tcPr>
          <w:p w:rsidR="00F034EF" w:rsidRPr="00E939BB" w:rsidRDefault="00F034EF" w:rsidP="000E1CCC">
            <w:pPr>
              <w:ind w:firstLine="0"/>
              <w:jc w:val="center"/>
              <w:rPr>
                <w:b/>
                <w:szCs w:val="24"/>
              </w:rPr>
            </w:pPr>
            <w:r w:rsidRPr="00E939BB">
              <w:rPr>
                <w:b/>
                <w:szCs w:val="24"/>
              </w:rPr>
              <w:t>STT</w:t>
            </w:r>
          </w:p>
        </w:tc>
        <w:tc>
          <w:tcPr>
            <w:tcW w:w="1593" w:type="dxa"/>
          </w:tcPr>
          <w:p w:rsidR="00F034EF" w:rsidRPr="00E939BB" w:rsidRDefault="00F034EF" w:rsidP="000E1CCC">
            <w:pPr>
              <w:ind w:firstLine="0"/>
              <w:jc w:val="center"/>
              <w:rPr>
                <w:b/>
                <w:szCs w:val="24"/>
              </w:rPr>
            </w:pPr>
            <w:r>
              <w:rPr>
                <w:b/>
                <w:szCs w:val="24"/>
              </w:rPr>
              <w:t xml:space="preserve"> Tài liệu (Work Product)</w:t>
            </w:r>
          </w:p>
        </w:tc>
        <w:tc>
          <w:tcPr>
            <w:tcW w:w="3385" w:type="dxa"/>
          </w:tcPr>
          <w:p w:rsidR="00F034EF" w:rsidRPr="00E939BB" w:rsidRDefault="00F034EF" w:rsidP="000E1CCC">
            <w:pPr>
              <w:ind w:firstLine="0"/>
              <w:jc w:val="center"/>
              <w:rPr>
                <w:b/>
                <w:szCs w:val="24"/>
              </w:rPr>
            </w:pPr>
            <w:r w:rsidRPr="00E939BB">
              <w:rPr>
                <w:b/>
                <w:szCs w:val="24"/>
              </w:rPr>
              <w:t>Mô tả</w:t>
            </w:r>
          </w:p>
        </w:tc>
        <w:tc>
          <w:tcPr>
            <w:tcW w:w="1439" w:type="dxa"/>
          </w:tcPr>
          <w:p w:rsidR="00F034EF" w:rsidRPr="00E939BB" w:rsidRDefault="00F034EF" w:rsidP="000E1CCC">
            <w:pPr>
              <w:ind w:firstLine="0"/>
              <w:jc w:val="center"/>
              <w:rPr>
                <w:b/>
                <w:szCs w:val="24"/>
              </w:rPr>
            </w:pPr>
            <w:r>
              <w:rPr>
                <w:b/>
                <w:szCs w:val="24"/>
              </w:rPr>
              <w:t>Ngày tạo</w:t>
            </w:r>
          </w:p>
        </w:tc>
        <w:tc>
          <w:tcPr>
            <w:tcW w:w="931" w:type="dxa"/>
          </w:tcPr>
          <w:p w:rsidR="00F034EF" w:rsidRPr="00E939BB" w:rsidRDefault="00F034EF" w:rsidP="000E1CCC">
            <w:pPr>
              <w:ind w:firstLine="0"/>
              <w:jc w:val="center"/>
              <w:rPr>
                <w:b/>
                <w:szCs w:val="24"/>
              </w:rPr>
            </w:pPr>
            <w:r>
              <w:rPr>
                <w:b/>
                <w:szCs w:val="24"/>
              </w:rPr>
              <w:t>Phiên bản</w:t>
            </w:r>
          </w:p>
        </w:tc>
        <w:tc>
          <w:tcPr>
            <w:tcW w:w="1236" w:type="dxa"/>
          </w:tcPr>
          <w:p w:rsidR="00F034EF" w:rsidRPr="00E939BB" w:rsidRDefault="00F034EF" w:rsidP="000E1CCC">
            <w:pPr>
              <w:ind w:firstLine="0"/>
              <w:jc w:val="center"/>
              <w:rPr>
                <w:b/>
                <w:szCs w:val="24"/>
              </w:rPr>
            </w:pPr>
            <w:r>
              <w:rPr>
                <w:b/>
                <w:szCs w:val="24"/>
              </w:rPr>
              <w:t>Người tạo</w:t>
            </w:r>
          </w:p>
        </w:tc>
        <w:tc>
          <w:tcPr>
            <w:tcW w:w="1220" w:type="dxa"/>
          </w:tcPr>
          <w:p w:rsidR="00F034EF" w:rsidRDefault="00F034EF" w:rsidP="000E1CCC">
            <w:pPr>
              <w:ind w:firstLine="0"/>
              <w:jc w:val="center"/>
              <w:rPr>
                <w:b/>
                <w:szCs w:val="24"/>
              </w:rPr>
            </w:pPr>
            <w:r>
              <w:rPr>
                <w:b/>
                <w:szCs w:val="24"/>
              </w:rPr>
              <w:t>Người chịu trách nhiệm</w:t>
            </w:r>
          </w:p>
        </w:tc>
      </w:tr>
      <w:tr w:rsidR="00F034EF" w:rsidRPr="00E939BB" w:rsidTr="008C31E5">
        <w:tc>
          <w:tcPr>
            <w:tcW w:w="636" w:type="dxa"/>
          </w:tcPr>
          <w:p w:rsidR="00F034EF" w:rsidRPr="00E939BB" w:rsidRDefault="008C31E5" w:rsidP="000E1CCC">
            <w:pPr>
              <w:ind w:firstLine="0"/>
              <w:rPr>
                <w:szCs w:val="24"/>
              </w:rPr>
            </w:pPr>
            <w:r>
              <w:rPr>
                <w:szCs w:val="24"/>
              </w:rPr>
              <w:t>1</w:t>
            </w:r>
          </w:p>
        </w:tc>
        <w:tc>
          <w:tcPr>
            <w:tcW w:w="1593" w:type="dxa"/>
          </w:tcPr>
          <w:p w:rsidR="00F034EF" w:rsidRPr="00E939BB" w:rsidRDefault="00F034EF" w:rsidP="000E1CCC">
            <w:pPr>
              <w:ind w:firstLine="0"/>
              <w:rPr>
                <w:szCs w:val="24"/>
              </w:rPr>
            </w:pPr>
            <w:r>
              <w:rPr>
                <w:szCs w:val="24"/>
              </w:rPr>
              <w:t>PhanCong</w:t>
            </w:r>
            <w:r w:rsidR="00C8675F">
              <w:rPr>
                <w:szCs w:val="24"/>
              </w:rPr>
              <w:t>CongViec</w:t>
            </w:r>
          </w:p>
        </w:tc>
        <w:tc>
          <w:tcPr>
            <w:tcW w:w="3385" w:type="dxa"/>
          </w:tcPr>
          <w:p w:rsidR="00F034EF" w:rsidRPr="00E939BB" w:rsidRDefault="00F034EF" w:rsidP="000E1CCC">
            <w:pPr>
              <w:ind w:firstLine="0"/>
              <w:rPr>
                <w:szCs w:val="24"/>
              </w:rPr>
            </w:pPr>
            <w:r>
              <w:rPr>
                <w:szCs w:val="24"/>
              </w:rPr>
              <w:t>Tập tin word, mô tả kế hoạch từng tuần của nhóm.</w:t>
            </w:r>
          </w:p>
        </w:tc>
        <w:tc>
          <w:tcPr>
            <w:tcW w:w="1439" w:type="dxa"/>
          </w:tcPr>
          <w:p w:rsidR="00F034EF" w:rsidRPr="00E939BB" w:rsidRDefault="00F034EF" w:rsidP="000E1CCC">
            <w:pPr>
              <w:ind w:firstLine="0"/>
              <w:rPr>
                <w:szCs w:val="24"/>
              </w:rPr>
            </w:pPr>
            <w:r>
              <w:rPr>
                <w:szCs w:val="24"/>
              </w:rPr>
              <w:t>22/04/2010</w:t>
            </w:r>
          </w:p>
        </w:tc>
        <w:tc>
          <w:tcPr>
            <w:tcW w:w="931" w:type="dxa"/>
          </w:tcPr>
          <w:p w:rsidR="00F034EF" w:rsidRPr="00E939BB" w:rsidRDefault="00F034EF" w:rsidP="000E1CCC">
            <w:pPr>
              <w:ind w:firstLine="0"/>
              <w:rPr>
                <w:szCs w:val="24"/>
              </w:rPr>
            </w:pPr>
          </w:p>
        </w:tc>
        <w:tc>
          <w:tcPr>
            <w:tcW w:w="1236" w:type="dxa"/>
          </w:tcPr>
          <w:p w:rsidR="00F034EF" w:rsidRPr="00E939BB" w:rsidRDefault="00F034EF" w:rsidP="000E1CCC">
            <w:pPr>
              <w:ind w:firstLine="0"/>
              <w:rPr>
                <w:szCs w:val="24"/>
              </w:rPr>
            </w:pPr>
            <w:r>
              <w:t>Võ Thành Phúc</w:t>
            </w:r>
          </w:p>
        </w:tc>
        <w:tc>
          <w:tcPr>
            <w:tcW w:w="1220" w:type="dxa"/>
          </w:tcPr>
          <w:p w:rsidR="00F034EF" w:rsidRPr="00E939BB" w:rsidRDefault="00F034EF" w:rsidP="000E1CCC">
            <w:pPr>
              <w:ind w:firstLine="0"/>
              <w:rPr>
                <w:szCs w:val="24"/>
              </w:rPr>
            </w:pPr>
            <w:r>
              <w:t>Võ Thành Phúc</w:t>
            </w:r>
          </w:p>
        </w:tc>
      </w:tr>
      <w:tr w:rsidR="00F034EF" w:rsidRPr="00E939BB" w:rsidTr="008C31E5">
        <w:tc>
          <w:tcPr>
            <w:tcW w:w="636" w:type="dxa"/>
          </w:tcPr>
          <w:p w:rsidR="00F034EF" w:rsidRPr="00E939BB" w:rsidRDefault="008C31E5" w:rsidP="000E1CCC">
            <w:pPr>
              <w:ind w:firstLine="0"/>
              <w:rPr>
                <w:szCs w:val="24"/>
              </w:rPr>
            </w:pPr>
            <w:r>
              <w:rPr>
                <w:szCs w:val="24"/>
              </w:rPr>
              <w:t>2</w:t>
            </w:r>
          </w:p>
        </w:tc>
        <w:tc>
          <w:tcPr>
            <w:tcW w:w="1593" w:type="dxa"/>
          </w:tcPr>
          <w:p w:rsidR="00F034EF" w:rsidRPr="00E939BB" w:rsidRDefault="00F034EF" w:rsidP="000E1CCC">
            <w:pPr>
              <w:ind w:firstLine="0"/>
              <w:rPr>
                <w:szCs w:val="24"/>
              </w:rPr>
            </w:pPr>
            <w:r>
              <w:rPr>
                <w:szCs w:val="24"/>
              </w:rPr>
              <w:t>Requirement Specification</w:t>
            </w:r>
          </w:p>
        </w:tc>
        <w:tc>
          <w:tcPr>
            <w:tcW w:w="3385" w:type="dxa"/>
          </w:tcPr>
          <w:p w:rsidR="00F034EF" w:rsidRPr="00E939BB" w:rsidRDefault="00F034EF" w:rsidP="000E1CCC">
            <w:pPr>
              <w:ind w:firstLine="0"/>
              <w:rPr>
                <w:szCs w:val="24"/>
              </w:rPr>
            </w:pPr>
            <w:r>
              <w:rPr>
                <w:szCs w:val="24"/>
              </w:rPr>
              <w:t>Tập tin word, mô tả tất cả về yêu cầu phần mềm, bao gồm danh sách chức năng, use case, giao diện.</w:t>
            </w:r>
          </w:p>
        </w:tc>
        <w:tc>
          <w:tcPr>
            <w:tcW w:w="1439" w:type="dxa"/>
          </w:tcPr>
          <w:p w:rsidR="00F034EF" w:rsidRPr="00E939BB" w:rsidRDefault="00F034EF" w:rsidP="000E1CCC">
            <w:pPr>
              <w:ind w:firstLine="0"/>
            </w:pPr>
            <w:r>
              <w:t>17</w:t>
            </w:r>
            <w:r w:rsidRPr="004C3E86">
              <w:t>/</w:t>
            </w:r>
            <w:r>
              <w:t>0</w:t>
            </w:r>
            <w:r w:rsidRPr="004C3E86">
              <w:t>4/2010</w:t>
            </w:r>
          </w:p>
        </w:tc>
        <w:tc>
          <w:tcPr>
            <w:tcW w:w="931" w:type="dxa"/>
          </w:tcPr>
          <w:p w:rsidR="00F034EF" w:rsidRPr="00E939BB" w:rsidRDefault="00F034EF" w:rsidP="000E1CCC">
            <w:pPr>
              <w:ind w:firstLine="0"/>
            </w:pPr>
            <w:r>
              <w:t>1.1.0</w:t>
            </w:r>
          </w:p>
        </w:tc>
        <w:tc>
          <w:tcPr>
            <w:tcW w:w="1236" w:type="dxa"/>
          </w:tcPr>
          <w:p w:rsidR="00F034EF" w:rsidRPr="00E939BB" w:rsidRDefault="00F034EF" w:rsidP="000E1CCC">
            <w:pPr>
              <w:ind w:firstLine="0"/>
              <w:rPr>
                <w:szCs w:val="24"/>
              </w:rPr>
            </w:pPr>
            <w:r w:rsidRPr="004C3E86">
              <w:t>Võ Thành Phúc</w:t>
            </w:r>
          </w:p>
        </w:tc>
        <w:tc>
          <w:tcPr>
            <w:tcW w:w="1220" w:type="dxa"/>
          </w:tcPr>
          <w:p w:rsidR="00F034EF" w:rsidRPr="00E939BB" w:rsidRDefault="008C31E5" w:rsidP="000E1CCC">
            <w:pPr>
              <w:ind w:firstLine="0"/>
            </w:pPr>
            <w:r>
              <w:t>Trương Ngọc Tuấn</w:t>
            </w:r>
          </w:p>
        </w:tc>
      </w:tr>
      <w:tr w:rsidR="00F034EF" w:rsidRPr="00E939BB" w:rsidTr="008C31E5">
        <w:tc>
          <w:tcPr>
            <w:tcW w:w="636" w:type="dxa"/>
          </w:tcPr>
          <w:p w:rsidR="00F034EF" w:rsidRPr="00E939BB" w:rsidRDefault="008C31E5" w:rsidP="000E1CCC">
            <w:pPr>
              <w:ind w:firstLine="0"/>
              <w:rPr>
                <w:szCs w:val="24"/>
              </w:rPr>
            </w:pPr>
            <w:r>
              <w:rPr>
                <w:szCs w:val="24"/>
              </w:rPr>
              <w:t>3</w:t>
            </w:r>
          </w:p>
        </w:tc>
        <w:tc>
          <w:tcPr>
            <w:tcW w:w="1593" w:type="dxa"/>
          </w:tcPr>
          <w:p w:rsidR="00F034EF" w:rsidRPr="00E939BB" w:rsidRDefault="00F034EF" w:rsidP="000E1CCC">
            <w:pPr>
              <w:ind w:firstLine="0"/>
              <w:rPr>
                <w:szCs w:val="24"/>
              </w:rPr>
            </w:pPr>
            <w:r>
              <w:rPr>
                <w:szCs w:val="24"/>
              </w:rPr>
              <w:t>Configuration Plan</w:t>
            </w:r>
          </w:p>
        </w:tc>
        <w:tc>
          <w:tcPr>
            <w:tcW w:w="3385" w:type="dxa"/>
          </w:tcPr>
          <w:p w:rsidR="00F034EF" w:rsidRDefault="00F034EF" w:rsidP="000E1CCC">
            <w:pPr>
              <w:ind w:firstLine="0"/>
            </w:pPr>
            <w:r>
              <w:rPr>
                <w:szCs w:val="24"/>
              </w:rPr>
              <w:t xml:space="preserve">Tập tin word, </w:t>
            </w:r>
            <w:r>
              <w:t>liệt kê danh sách các tài liệu trong đồ án cần quản lý và các hoạt đông căn bản mà những thành viên trong nhóm quản lý cấu hình cần thực hiện.</w:t>
            </w:r>
          </w:p>
          <w:p w:rsidR="00F034EF" w:rsidRPr="00E939BB" w:rsidRDefault="00F034EF" w:rsidP="000E1CCC">
            <w:pPr>
              <w:ind w:firstLine="0"/>
              <w:rPr>
                <w:szCs w:val="24"/>
              </w:rPr>
            </w:pPr>
          </w:p>
        </w:tc>
        <w:tc>
          <w:tcPr>
            <w:tcW w:w="1439" w:type="dxa"/>
          </w:tcPr>
          <w:p w:rsidR="00F034EF" w:rsidRPr="00E939BB" w:rsidRDefault="00F034EF" w:rsidP="000E1CCC">
            <w:pPr>
              <w:ind w:firstLine="0"/>
              <w:rPr>
                <w:szCs w:val="24"/>
              </w:rPr>
            </w:pPr>
            <w:r>
              <w:rPr>
                <w:szCs w:val="24"/>
              </w:rPr>
              <w:t>24/04/2010</w:t>
            </w:r>
          </w:p>
        </w:tc>
        <w:tc>
          <w:tcPr>
            <w:tcW w:w="931" w:type="dxa"/>
          </w:tcPr>
          <w:p w:rsidR="00F034EF" w:rsidRPr="00E939BB" w:rsidRDefault="00F034EF" w:rsidP="000E1CCC">
            <w:pPr>
              <w:ind w:firstLine="0"/>
              <w:rPr>
                <w:szCs w:val="24"/>
              </w:rPr>
            </w:pPr>
            <w:r>
              <w:rPr>
                <w:szCs w:val="24"/>
              </w:rPr>
              <w:t>1.</w:t>
            </w:r>
            <w:r w:rsidR="00BC37BD">
              <w:rPr>
                <w:szCs w:val="24"/>
              </w:rPr>
              <w:t>5.0</w:t>
            </w:r>
          </w:p>
        </w:tc>
        <w:tc>
          <w:tcPr>
            <w:tcW w:w="1236" w:type="dxa"/>
          </w:tcPr>
          <w:p w:rsidR="00F034EF" w:rsidRPr="00E939BB" w:rsidRDefault="00F034EF" w:rsidP="000E1CCC">
            <w:pPr>
              <w:ind w:firstLine="0"/>
              <w:rPr>
                <w:szCs w:val="24"/>
              </w:rPr>
            </w:pPr>
            <w:r>
              <w:rPr>
                <w:szCs w:val="24"/>
              </w:rPr>
              <w:t>Trương Ngọc Tuấn</w:t>
            </w:r>
          </w:p>
        </w:tc>
        <w:tc>
          <w:tcPr>
            <w:tcW w:w="1220" w:type="dxa"/>
          </w:tcPr>
          <w:p w:rsidR="00F034EF" w:rsidRPr="00E939BB" w:rsidRDefault="00F034EF" w:rsidP="000E1CCC">
            <w:pPr>
              <w:ind w:firstLine="0"/>
              <w:rPr>
                <w:szCs w:val="24"/>
              </w:rPr>
            </w:pPr>
            <w:r>
              <w:rPr>
                <w:szCs w:val="24"/>
              </w:rPr>
              <w:t>Trương Ngọc Tuấn</w:t>
            </w:r>
          </w:p>
        </w:tc>
      </w:tr>
      <w:tr w:rsidR="008C31E5" w:rsidRPr="00E939BB" w:rsidTr="008C31E5">
        <w:tc>
          <w:tcPr>
            <w:tcW w:w="636" w:type="dxa"/>
          </w:tcPr>
          <w:p w:rsidR="008C31E5" w:rsidRPr="00E939BB" w:rsidRDefault="008C31E5" w:rsidP="000E1CCC">
            <w:pPr>
              <w:ind w:firstLine="0"/>
              <w:rPr>
                <w:szCs w:val="24"/>
              </w:rPr>
            </w:pPr>
            <w:r>
              <w:rPr>
                <w:szCs w:val="24"/>
              </w:rPr>
              <w:t>4</w:t>
            </w:r>
          </w:p>
        </w:tc>
        <w:tc>
          <w:tcPr>
            <w:tcW w:w="1593" w:type="dxa"/>
          </w:tcPr>
          <w:p w:rsidR="008C31E5" w:rsidRDefault="00C8675F" w:rsidP="000E1CCC">
            <w:pPr>
              <w:ind w:firstLine="0"/>
              <w:rPr>
                <w:szCs w:val="24"/>
              </w:rPr>
            </w:pPr>
            <w:r w:rsidRPr="00FF2D03">
              <w:rPr>
                <w:kern w:val="32"/>
              </w:rPr>
              <w:t>Architecture Design</w:t>
            </w:r>
          </w:p>
        </w:tc>
        <w:tc>
          <w:tcPr>
            <w:tcW w:w="3385" w:type="dxa"/>
          </w:tcPr>
          <w:p w:rsidR="008C31E5" w:rsidRDefault="00C8675F" w:rsidP="000E1CCC">
            <w:pPr>
              <w:ind w:firstLine="0"/>
              <w:rPr>
                <w:szCs w:val="24"/>
              </w:rPr>
            </w:pPr>
            <w:r>
              <w:rPr>
                <w:szCs w:val="24"/>
              </w:rPr>
              <w:t>Tập tin word, mô tả tổng quan về cấu trúc chương trình.</w:t>
            </w:r>
          </w:p>
        </w:tc>
        <w:tc>
          <w:tcPr>
            <w:tcW w:w="1439" w:type="dxa"/>
          </w:tcPr>
          <w:p w:rsidR="008C31E5" w:rsidRDefault="00C8675F" w:rsidP="000E1CCC">
            <w:pPr>
              <w:ind w:firstLine="0"/>
              <w:rPr>
                <w:szCs w:val="24"/>
              </w:rPr>
            </w:pPr>
            <w:r>
              <w:rPr>
                <w:szCs w:val="24"/>
              </w:rPr>
              <w:t>16/04/2010</w:t>
            </w:r>
          </w:p>
        </w:tc>
        <w:tc>
          <w:tcPr>
            <w:tcW w:w="931" w:type="dxa"/>
          </w:tcPr>
          <w:p w:rsidR="008C31E5" w:rsidRDefault="00C8675F" w:rsidP="000E1CCC">
            <w:pPr>
              <w:ind w:firstLine="0"/>
              <w:rPr>
                <w:szCs w:val="24"/>
              </w:rPr>
            </w:pPr>
            <w:r>
              <w:rPr>
                <w:szCs w:val="24"/>
              </w:rPr>
              <w:t>1.0</w:t>
            </w:r>
            <w:r w:rsidR="00BC37BD">
              <w:rPr>
                <w:szCs w:val="24"/>
              </w:rPr>
              <w:t>.0</w:t>
            </w:r>
          </w:p>
        </w:tc>
        <w:tc>
          <w:tcPr>
            <w:tcW w:w="1236" w:type="dxa"/>
          </w:tcPr>
          <w:p w:rsidR="008C31E5" w:rsidRDefault="00C8675F" w:rsidP="000E1CCC">
            <w:pPr>
              <w:ind w:firstLine="0"/>
              <w:rPr>
                <w:szCs w:val="24"/>
              </w:rPr>
            </w:pPr>
            <w:r>
              <w:rPr>
                <w:szCs w:val="24"/>
              </w:rPr>
              <w:t>Huỳnh Di Nguyên</w:t>
            </w:r>
          </w:p>
        </w:tc>
        <w:tc>
          <w:tcPr>
            <w:tcW w:w="1220" w:type="dxa"/>
          </w:tcPr>
          <w:p w:rsidR="008C31E5" w:rsidRDefault="00C8675F" w:rsidP="000E1CCC">
            <w:pPr>
              <w:ind w:firstLine="0"/>
              <w:rPr>
                <w:szCs w:val="24"/>
              </w:rPr>
            </w:pPr>
            <w:r>
              <w:rPr>
                <w:szCs w:val="24"/>
              </w:rPr>
              <w:t>Huỳnh Di Nguyên</w:t>
            </w:r>
          </w:p>
        </w:tc>
      </w:tr>
      <w:tr w:rsidR="00C8675F" w:rsidRPr="00E939BB" w:rsidTr="008C31E5">
        <w:tc>
          <w:tcPr>
            <w:tcW w:w="636" w:type="dxa"/>
          </w:tcPr>
          <w:p w:rsidR="00C8675F" w:rsidRDefault="00C8675F" w:rsidP="000E1CCC">
            <w:pPr>
              <w:ind w:firstLine="0"/>
              <w:rPr>
                <w:szCs w:val="24"/>
              </w:rPr>
            </w:pPr>
            <w:r>
              <w:rPr>
                <w:szCs w:val="24"/>
              </w:rPr>
              <w:t>5</w:t>
            </w:r>
          </w:p>
        </w:tc>
        <w:tc>
          <w:tcPr>
            <w:tcW w:w="1593" w:type="dxa"/>
          </w:tcPr>
          <w:p w:rsidR="00C8675F" w:rsidRPr="00FF2D03" w:rsidRDefault="00C8675F" w:rsidP="000E1CCC">
            <w:pPr>
              <w:ind w:firstLine="0"/>
              <w:rPr>
                <w:kern w:val="32"/>
              </w:rPr>
            </w:pPr>
            <w:r w:rsidRPr="00FF2D03">
              <w:rPr>
                <w:kern w:val="32"/>
              </w:rPr>
              <w:t>Detailed Design</w:t>
            </w:r>
          </w:p>
        </w:tc>
        <w:tc>
          <w:tcPr>
            <w:tcW w:w="3385" w:type="dxa"/>
          </w:tcPr>
          <w:p w:rsidR="00C8675F" w:rsidRDefault="00C8675F" w:rsidP="000E1CCC">
            <w:pPr>
              <w:ind w:firstLine="0"/>
              <w:rPr>
                <w:szCs w:val="24"/>
              </w:rPr>
            </w:pPr>
            <w:r>
              <w:rPr>
                <w:szCs w:val="24"/>
              </w:rPr>
              <w:t>Tập tin word, mô tả chi tiết về cấu trúc chương trình (code và data).</w:t>
            </w:r>
          </w:p>
        </w:tc>
        <w:tc>
          <w:tcPr>
            <w:tcW w:w="1439" w:type="dxa"/>
          </w:tcPr>
          <w:p w:rsidR="00C8675F" w:rsidRDefault="00C8675F" w:rsidP="000E1CCC">
            <w:pPr>
              <w:ind w:firstLine="0"/>
              <w:rPr>
                <w:szCs w:val="24"/>
              </w:rPr>
            </w:pPr>
            <w:r>
              <w:rPr>
                <w:szCs w:val="24"/>
              </w:rPr>
              <w:t>20/5/2010</w:t>
            </w:r>
          </w:p>
        </w:tc>
        <w:tc>
          <w:tcPr>
            <w:tcW w:w="931" w:type="dxa"/>
          </w:tcPr>
          <w:p w:rsidR="00C8675F"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Trương Ngọc Tuấn</w:t>
            </w:r>
          </w:p>
        </w:tc>
        <w:tc>
          <w:tcPr>
            <w:tcW w:w="1220" w:type="dxa"/>
          </w:tcPr>
          <w:p w:rsidR="00C8675F" w:rsidRDefault="00C8675F" w:rsidP="000E1CCC">
            <w:pPr>
              <w:ind w:firstLine="0"/>
              <w:rPr>
                <w:szCs w:val="24"/>
              </w:rPr>
            </w:pPr>
            <w:r>
              <w:rPr>
                <w:szCs w:val="24"/>
              </w:rPr>
              <w:t>Các nhóm chịu trách nhiềm về phần chức năng mình làm</w:t>
            </w:r>
          </w:p>
        </w:tc>
      </w:tr>
      <w:tr w:rsidR="00F034EF" w:rsidRPr="00E939BB" w:rsidTr="008C31E5">
        <w:tc>
          <w:tcPr>
            <w:tcW w:w="636" w:type="dxa"/>
          </w:tcPr>
          <w:p w:rsidR="00F034EF" w:rsidRPr="00E939BB" w:rsidRDefault="00C8675F" w:rsidP="000E1CCC">
            <w:pPr>
              <w:ind w:firstLine="0"/>
              <w:rPr>
                <w:szCs w:val="24"/>
              </w:rPr>
            </w:pPr>
            <w:r>
              <w:rPr>
                <w:szCs w:val="24"/>
              </w:rPr>
              <w:t>6</w:t>
            </w:r>
          </w:p>
        </w:tc>
        <w:tc>
          <w:tcPr>
            <w:tcW w:w="1593" w:type="dxa"/>
          </w:tcPr>
          <w:p w:rsidR="00F034EF" w:rsidRPr="00E939BB" w:rsidRDefault="00F034EF" w:rsidP="000E1CCC">
            <w:pPr>
              <w:ind w:firstLine="0"/>
              <w:rPr>
                <w:szCs w:val="24"/>
              </w:rPr>
            </w:pPr>
            <w:r w:rsidRPr="00E939BB">
              <w:rPr>
                <w:szCs w:val="24"/>
              </w:rPr>
              <w:t>Source Code</w:t>
            </w:r>
          </w:p>
        </w:tc>
        <w:tc>
          <w:tcPr>
            <w:tcW w:w="3385" w:type="dxa"/>
          </w:tcPr>
          <w:p w:rsidR="00F034EF" w:rsidRPr="00E939BB" w:rsidRDefault="00F034EF" w:rsidP="000E1CCC">
            <w:pPr>
              <w:ind w:firstLine="0"/>
              <w:rPr>
                <w:szCs w:val="24"/>
              </w:rPr>
            </w:pPr>
            <w:r>
              <w:rPr>
                <w:szCs w:val="24"/>
              </w:rPr>
              <w:t>Là những tập tin Project trong Visual Studio 2008</w:t>
            </w:r>
            <w:r w:rsidR="00C8675F">
              <w:rPr>
                <w:szCs w:val="24"/>
              </w:rPr>
              <w:t>.</w:t>
            </w:r>
          </w:p>
        </w:tc>
        <w:tc>
          <w:tcPr>
            <w:tcW w:w="1439" w:type="dxa"/>
          </w:tcPr>
          <w:p w:rsidR="00F034EF" w:rsidRPr="00E939BB" w:rsidRDefault="00F034EF" w:rsidP="000E1CCC">
            <w:pPr>
              <w:ind w:firstLine="0"/>
              <w:rPr>
                <w:szCs w:val="24"/>
              </w:rPr>
            </w:pPr>
            <w:r>
              <w:rPr>
                <w:szCs w:val="24"/>
              </w:rPr>
              <w:t>20/04/2010</w:t>
            </w:r>
          </w:p>
        </w:tc>
        <w:tc>
          <w:tcPr>
            <w:tcW w:w="931" w:type="dxa"/>
          </w:tcPr>
          <w:p w:rsidR="00F034EF" w:rsidRPr="00E939BB" w:rsidRDefault="00F034EF" w:rsidP="000E1CCC">
            <w:pPr>
              <w:ind w:firstLine="0"/>
              <w:rPr>
                <w:szCs w:val="24"/>
              </w:rPr>
            </w:pPr>
          </w:p>
        </w:tc>
        <w:tc>
          <w:tcPr>
            <w:tcW w:w="1236" w:type="dxa"/>
          </w:tcPr>
          <w:p w:rsidR="00F034EF" w:rsidRPr="00E939BB" w:rsidRDefault="00F034EF" w:rsidP="000E1CCC">
            <w:pPr>
              <w:ind w:firstLine="0"/>
              <w:rPr>
                <w:szCs w:val="24"/>
              </w:rPr>
            </w:pPr>
            <w:r>
              <w:rPr>
                <w:szCs w:val="24"/>
              </w:rPr>
              <w:t>Nguyễn Thế Phú</w:t>
            </w:r>
          </w:p>
        </w:tc>
        <w:tc>
          <w:tcPr>
            <w:tcW w:w="1220" w:type="dxa"/>
          </w:tcPr>
          <w:p w:rsidR="00F034EF" w:rsidRPr="00E939BB" w:rsidRDefault="00F034EF" w:rsidP="000E1CCC">
            <w:pPr>
              <w:ind w:firstLine="0"/>
              <w:rPr>
                <w:szCs w:val="24"/>
              </w:rPr>
            </w:pPr>
            <w:r>
              <w:rPr>
                <w:szCs w:val="24"/>
              </w:rPr>
              <w:t>Vòng Sĩ Kịt</w:t>
            </w:r>
          </w:p>
        </w:tc>
      </w:tr>
      <w:tr w:rsidR="00C8675F" w:rsidRPr="00E939BB" w:rsidTr="008C31E5">
        <w:tc>
          <w:tcPr>
            <w:tcW w:w="636" w:type="dxa"/>
          </w:tcPr>
          <w:p w:rsidR="00C8675F" w:rsidRPr="00E939BB" w:rsidRDefault="00C8675F" w:rsidP="000E1CCC">
            <w:pPr>
              <w:ind w:firstLine="0"/>
              <w:rPr>
                <w:szCs w:val="24"/>
              </w:rPr>
            </w:pPr>
            <w:r>
              <w:rPr>
                <w:szCs w:val="24"/>
              </w:rPr>
              <w:t>7</w:t>
            </w:r>
          </w:p>
        </w:tc>
        <w:tc>
          <w:tcPr>
            <w:tcW w:w="1593" w:type="dxa"/>
          </w:tcPr>
          <w:p w:rsidR="00C8675F" w:rsidRPr="00E939BB" w:rsidRDefault="00C8675F" w:rsidP="000E1CCC">
            <w:pPr>
              <w:ind w:firstLine="0"/>
              <w:rPr>
                <w:szCs w:val="24"/>
              </w:rPr>
            </w:pPr>
            <w:r>
              <w:rPr>
                <w:szCs w:val="24"/>
              </w:rPr>
              <w:t>TestPlan</w:t>
            </w:r>
          </w:p>
        </w:tc>
        <w:tc>
          <w:tcPr>
            <w:tcW w:w="3385" w:type="dxa"/>
          </w:tcPr>
          <w:p w:rsidR="00C8675F" w:rsidRDefault="00C8675F" w:rsidP="000E1CCC">
            <w:pPr>
              <w:ind w:firstLine="0"/>
              <w:rPr>
                <w:szCs w:val="24"/>
              </w:rPr>
            </w:pPr>
            <w:r>
              <w:rPr>
                <w:szCs w:val="24"/>
              </w:rPr>
              <w:t>Tập tin word, mô tả về cách thức test lỗi chương trình.</w:t>
            </w:r>
          </w:p>
        </w:tc>
        <w:tc>
          <w:tcPr>
            <w:tcW w:w="1439" w:type="dxa"/>
          </w:tcPr>
          <w:p w:rsidR="00C8675F" w:rsidRDefault="00C8675F" w:rsidP="000E1CCC">
            <w:pPr>
              <w:ind w:firstLine="0"/>
              <w:rPr>
                <w:szCs w:val="24"/>
              </w:rPr>
            </w:pPr>
            <w:r>
              <w:rPr>
                <w:szCs w:val="24"/>
              </w:rPr>
              <w:t>13/05/2010</w:t>
            </w:r>
          </w:p>
        </w:tc>
        <w:tc>
          <w:tcPr>
            <w:tcW w:w="931" w:type="dxa"/>
          </w:tcPr>
          <w:p w:rsidR="00C8675F" w:rsidRPr="00E939BB"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Trương Ngọc Tuấn</w:t>
            </w:r>
          </w:p>
        </w:tc>
        <w:tc>
          <w:tcPr>
            <w:tcW w:w="1220" w:type="dxa"/>
          </w:tcPr>
          <w:p w:rsidR="00C8675F" w:rsidRDefault="00C8675F" w:rsidP="000E1CCC">
            <w:pPr>
              <w:ind w:firstLine="0"/>
              <w:rPr>
                <w:szCs w:val="24"/>
              </w:rPr>
            </w:pPr>
            <w:r>
              <w:rPr>
                <w:szCs w:val="24"/>
              </w:rPr>
              <w:t>Vũ Bảo Minh</w:t>
            </w:r>
          </w:p>
        </w:tc>
      </w:tr>
      <w:tr w:rsidR="00C8675F" w:rsidRPr="00E939BB" w:rsidTr="008C31E5">
        <w:tc>
          <w:tcPr>
            <w:tcW w:w="636" w:type="dxa"/>
          </w:tcPr>
          <w:p w:rsidR="00C8675F" w:rsidRPr="00E939BB" w:rsidRDefault="00C8675F" w:rsidP="000E1CCC">
            <w:pPr>
              <w:ind w:firstLine="0"/>
              <w:rPr>
                <w:szCs w:val="24"/>
              </w:rPr>
            </w:pPr>
            <w:r>
              <w:rPr>
                <w:szCs w:val="24"/>
              </w:rPr>
              <w:t>8</w:t>
            </w:r>
          </w:p>
        </w:tc>
        <w:tc>
          <w:tcPr>
            <w:tcW w:w="1593" w:type="dxa"/>
          </w:tcPr>
          <w:p w:rsidR="00C8675F" w:rsidRPr="00E939BB" w:rsidRDefault="00C8675F" w:rsidP="000E1CCC">
            <w:pPr>
              <w:ind w:firstLine="0"/>
              <w:rPr>
                <w:szCs w:val="24"/>
              </w:rPr>
            </w:pPr>
            <w:r>
              <w:rPr>
                <w:szCs w:val="24"/>
              </w:rPr>
              <w:t>TestCase</w:t>
            </w:r>
          </w:p>
        </w:tc>
        <w:tc>
          <w:tcPr>
            <w:tcW w:w="3385" w:type="dxa"/>
          </w:tcPr>
          <w:p w:rsidR="00C8675F" w:rsidRDefault="00C8675F" w:rsidP="000E1CCC">
            <w:pPr>
              <w:ind w:firstLine="0"/>
              <w:rPr>
                <w:szCs w:val="24"/>
              </w:rPr>
            </w:pPr>
            <w:r>
              <w:rPr>
                <w:szCs w:val="24"/>
              </w:rPr>
              <w:t>Tập tin word, mô tả các trường hợp cần test.</w:t>
            </w:r>
          </w:p>
        </w:tc>
        <w:tc>
          <w:tcPr>
            <w:tcW w:w="1439" w:type="dxa"/>
          </w:tcPr>
          <w:p w:rsidR="00C8675F" w:rsidRDefault="00C8675F" w:rsidP="000E1CCC">
            <w:pPr>
              <w:ind w:firstLine="0"/>
              <w:rPr>
                <w:szCs w:val="24"/>
              </w:rPr>
            </w:pPr>
            <w:r>
              <w:rPr>
                <w:szCs w:val="24"/>
              </w:rPr>
              <w:t>13/05/2010</w:t>
            </w:r>
          </w:p>
        </w:tc>
        <w:tc>
          <w:tcPr>
            <w:tcW w:w="931" w:type="dxa"/>
          </w:tcPr>
          <w:p w:rsidR="00C8675F" w:rsidRPr="00E939BB" w:rsidRDefault="00C8675F" w:rsidP="000E1CCC">
            <w:pPr>
              <w:ind w:firstLine="0"/>
              <w:rPr>
                <w:szCs w:val="24"/>
              </w:rPr>
            </w:pPr>
            <w:r>
              <w:rPr>
                <w:szCs w:val="24"/>
              </w:rPr>
              <w:t>1.0</w:t>
            </w:r>
            <w:r w:rsidR="00BC37BD">
              <w:rPr>
                <w:szCs w:val="24"/>
              </w:rPr>
              <w:t>.0</w:t>
            </w:r>
          </w:p>
        </w:tc>
        <w:tc>
          <w:tcPr>
            <w:tcW w:w="1236" w:type="dxa"/>
          </w:tcPr>
          <w:p w:rsidR="00C8675F" w:rsidRDefault="00C8675F" w:rsidP="000E1CCC">
            <w:pPr>
              <w:ind w:firstLine="0"/>
              <w:rPr>
                <w:szCs w:val="24"/>
              </w:rPr>
            </w:pPr>
            <w:r>
              <w:rPr>
                <w:szCs w:val="24"/>
              </w:rPr>
              <w:t>Trương Ngọc Tuấn</w:t>
            </w:r>
          </w:p>
        </w:tc>
        <w:tc>
          <w:tcPr>
            <w:tcW w:w="1220" w:type="dxa"/>
          </w:tcPr>
          <w:p w:rsidR="00C8675F" w:rsidRDefault="00C8675F" w:rsidP="000E1CCC">
            <w:pPr>
              <w:ind w:firstLine="0"/>
              <w:rPr>
                <w:szCs w:val="24"/>
              </w:rPr>
            </w:pPr>
            <w:r>
              <w:rPr>
                <w:szCs w:val="24"/>
              </w:rPr>
              <w:t>Vũ Bảo Minh</w:t>
            </w:r>
          </w:p>
        </w:tc>
      </w:tr>
    </w:tbl>
    <w:p w:rsidR="00C42271" w:rsidRPr="009B6839" w:rsidRDefault="00C42271" w:rsidP="00C42271"/>
    <w:p w:rsidR="00F034EF" w:rsidRDefault="00F034EF" w:rsidP="00F034EF">
      <w:r>
        <w:lastRenderedPageBreak/>
        <w:t>Mô hình:</w:t>
      </w:r>
    </w:p>
    <w:p w:rsidR="00F034EF" w:rsidRPr="009B6839" w:rsidRDefault="00275C18" w:rsidP="00F034EF">
      <w:r>
        <w:rPr>
          <w:noProof/>
        </w:rPr>
      </w:r>
      <w:r>
        <w:rPr>
          <w:noProof/>
        </w:rPr>
        <w:pict>
          <v:group id="Canvas 3" o:spid="_x0000_s1026" editas="canvas" style="width:457.2pt;height:343.4pt;mso-position-horizontal-relative:char;mso-position-vertical-relative:line" coordsize="58064,4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">
            <v:rect id="_x0000_s1027" style="position:absolute;width:58064;height:43611;visibility:visible" filled="f" stroked="f"/>
            <v:shapetype id="_x0000_t109" coordsize="21600,21600" o:spt="109" path="m,l,21600r21600,l21600,xe">
              <v:stroke joinstyle="miter"/>
              <v:path gradientshapeok="t" o:connecttype="rect"/>
            </v:shapetype>
            <v:shape id="AutoShape 4" o:spid="_x0000_s1028" type="#_x0000_t109" style="position:absolute;left:845;top:3092;width:18618;height:26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rsidR="008C31E5" w:rsidRPr="0060305C" w:rsidRDefault="008C31E5" w:rsidP="000E1CCC">
                    <w:pPr>
                      <w:ind w:firstLine="0"/>
                      <w:jc w:val="center"/>
                      <w:rPr>
                        <w:b/>
                      </w:rPr>
                    </w:pPr>
                    <w:r>
                      <w:rPr>
                        <w:b/>
                      </w:rPr>
                      <w:t>Document:</w:t>
                    </w:r>
                  </w:p>
                  <w:p w:rsidR="008C31E5" w:rsidRDefault="008C31E5" w:rsidP="000E1CCC">
                    <w:pPr>
                      <w:ind w:firstLine="0"/>
                      <w:jc w:val="center"/>
                      <w:rPr>
                        <w:szCs w:val="24"/>
                      </w:rPr>
                    </w:pPr>
                    <w:r>
                      <w:rPr>
                        <w:szCs w:val="24"/>
                      </w:rPr>
                      <w:t>PhanCong</w:t>
                    </w:r>
                    <w:r w:rsidR="00C8675F">
                      <w:rPr>
                        <w:szCs w:val="24"/>
                      </w:rPr>
                      <w:t>CongViec</w:t>
                    </w:r>
                  </w:p>
                  <w:p w:rsidR="008C31E5" w:rsidRDefault="008C31E5" w:rsidP="000E1CCC">
                    <w:pPr>
                      <w:ind w:firstLine="0"/>
                      <w:jc w:val="center"/>
                      <w:rPr>
                        <w:szCs w:val="24"/>
                      </w:rPr>
                    </w:pPr>
                    <w:r>
                      <w:rPr>
                        <w:szCs w:val="24"/>
                      </w:rPr>
                      <w:t>Requirement Specification</w:t>
                    </w:r>
                  </w:p>
                  <w:p w:rsidR="008C31E5" w:rsidRDefault="008C31E5" w:rsidP="000E1CCC">
                    <w:pPr>
                      <w:ind w:firstLine="0"/>
                      <w:jc w:val="center"/>
                      <w:rPr>
                        <w:szCs w:val="24"/>
                      </w:rPr>
                    </w:pPr>
                    <w:r>
                      <w:rPr>
                        <w:szCs w:val="24"/>
                      </w:rPr>
                      <w:t>Configuration Plan</w:t>
                    </w:r>
                  </w:p>
                  <w:p w:rsidR="008C31E5" w:rsidRDefault="008C31E5" w:rsidP="000E1CCC">
                    <w:pPr>
                      <w:ind w:firstLine="0"/>
                      <w:jc w:val="center"/>
                      <w:rPr>
                        <w:szCs w:val="24"/>
                      </w:rPr>
                    </w:pPr>
                    <w:r>
                      <w:rPr>
                        <w:szCs w:val="24"/>
                      </w:rPr>
                      <w:t>Coding Standard</w:t>
                    </w:r>
                  </w:p>
                  <w:p w:rsidR="008C77F5" w:rsidRDefault="008C77F5" w:rsidP="000E1CCC">
                    <w:pPr>
                      <w:ind w:firstLine="0"/>
                      <w:jc w:val="center"/>
                      <w:rPr>
                        <w:kern w:val="32"/>
                      </w:rPr>
                    </w:pPr>
                    <w:r w:rsidRPr="00FF2D03">
                      <w:rPr>
                        <w:kern w:val="32"/>
                      </w:rPr>
                      <w:t>Architecture Design</w:t>
                    </w:r>
                  </w:p>
                  <w:p w:rsidR="008C77F5" w:rsidRDefault="008C77F5" w:rsidP="000E1CCC">
                    <w:pPr>
                      <w:ind w:firstLine="0"/>
                      <w:jc w:val="center"/>
                      <w:rPr>
                        <w:kern w:val="32"/>
                      </w:rPr>
                    </w:pPr>
                    <w:r>
                      <w:rPr>
                        <w:kern w:val="32"/>
                      </w:rPr>
                      <w:t>Detaile</w:t>
                    </w:r>
                    <w:r w:rsidRPr="00FF2D03">
                      <w:rPr>
                        <w:kern w:val="32"/>
                      </w:rPr>
                      <w:t>d Design</w:t>
                    </w:r>
                  </w:p>
                  <w:p w:rsidR="008C77F5" w:rsidRDefault="008C77F5" w:rsidP="000E1CCC">
                    <w:pPr>
                      <w:ind w:firstLine="0"/>
                      <w:jc w:val="center"/>
                      <w:rPr>
                        <w:szCs w:val="24"/>
                      </w:rPr>
                    </w:pPr>
                    <w:r>
                      <w:rPr>
                        <w:szCs w:val="24"/>
                      </w:rPr>
                      <w:t>TestPlan</w:t>
                    </w:r>
                  </w:p>
                  <w:p w:rsidR="008C77F5" w:rsidRDefault="008C77F5" w:rsidP="000E1CCC">
                    <w:pPr>
                      <w:ind w:firstLine="0"/>
                      <w:jc w:val="center"/>
                      <w:rPr>
                        <w:szCs w:val="24"/>
                      </w:rPr>
                    </w:pPr>
                    <w:r>
                      <w:rPr>
                        <w:szCs w:val="24"/>
                      </w:rPr>
                      <w:t>TestCase</w:t>
                    </w:r>
                  </w:p>
                  <w:p w:rsidR="008C77F5" w:rsidRDefault="008C77F5" w:rsidP="000E1CCC">
                    <w:pPr>
                      <w:ind w:firstLine="0"/>
                      <w:jc w:val="center"/>
                    </w:pPr>
                    <w:r>
                      <w:rPr>
                        <w:szCs w:val="24"/>
                      </w:rPr>
                      <w:t>Manual</w:t>
                    </w:r>
                  </w:p>
                </w:txbxContent>
              </v:textbox>
            </v:shape>
            <v:shape id="AutoShape 5" o:spid="_x0000_s1029" type="#_x0000_t109" style="position:absolute;left:35572;top:2921;width:17984;height:81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rsidR="008C31E5" w:rsidRDefault="00DE4282" w:rsidP="000E1CCC">
                    <w:pPr>
                      <w:ind w:firstLine="0"/>
                      <w:jc w:val="center"/>
                      <w:rPr>
                        <w:b/>
                      </w:rPr>
                    </w:pPr>
                    <w:r>
                      <w:rPr>
                        <w:b/>
                      </w:rPr>
                      <w:t>Data</w:t>
                    </w:r>
                  </w:p>
                  <w:p w:rsidR="008C77F5" w:rsidRDefault="008C77F5" w:rsidP="000E1CCC">
                    <w:pPr>
                      <w:ind w:firstLine="0"/>
                      <w:jc w:val="center"/>
                      <w:rPr>
                        <w:kern w:val="32"/>
                      </w:rPr>
                    </w:pPr>
                    <w:r>
                      <w:rPr>
                        <w:kern w:val="32"/>
                      </w:rPr>
                      <w:t>Detaile</w:t>
                    </w:r>
                    <w:r w:rsidRPr="00FF2D03">
                      <w:rPr>
                        <w:kern w:val="32"/>
                      </w:rPr>
                      <w:t>d Design</w:t>
                    </w:r>
                  </w:p>
                  <w:p w:rsidR="008C31E5" w:rsidRPr="00285731" w:rsidRDefault="008C31E5" w:rsidP="008C77F5">
                    <w:pPr>
                      <w:jc w:val="center"/>
                    </w:pPr>
                  </w:p>
                </w:txbxContent>
              </v:textbox>
            </v:shape>
            <v:shape id="AutoShape 7" o:spid="_x0000_s1030" type="#_x0000_t109" style="position:absolute;left:22866;top:13544;width:19793;height:14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gLMUA&#10;AADbAAAADwAAAGRycy9kb3ducmV2LnhtbESPQWvCQBSE7wX/w/IEL6IbTSshuooIET300LSX3l6z&#10;zySYfRuya4z/3i0Uehxm5htmsxtMI3rqXG1ZwWIegSAurK65VPD1mc0SEM4ja2wsk4IHOdhtRy8b&#10;TLW98wf1uS9FgLBLUUHlfZtK6YqKDLq5bYmDd7GdQR9kV0rd4T3ATSOXUbSSBmsOCxW2dKiouOY3&#10;o2CZTPMjv2en15+zzvBt8d1P47NSk/GwX4PwNPj/8F/7pBXEMfx+CT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OAsxQAAANsAAAAPAAAAAAAAAAAAAAAAAJgCAABkcnMv&#10;ZG93bnJldi54bWxQSwUGAAAAAAQABAD1AAAAigMAAAAA&#10;">
              <v:textbox>
                <w:txbxContent>
                  <w:p w:rsidR="008C31E5" w:rsidRDefault="008C31E5" w:rsidP="000E1CCC">
                    <w:pPr>
                      <w:ind w:firstLine="0"/>
                      <w:jc w:val="center"/>
                      <w:rPr>
                        <w:b/>
                        <w:szCs w:val="24"/>
                      </w:rPr>
                    </w:pPr>
                    <w:r w:rsidRPr="0060305C">
                      <w:rPr>
                        <w:b/>
                        <w:szCs w:val="24"/>
                      </w:rPr>
                      <w:t>Source Code</w:t>
                    </w:r>
                  </w:p>
                  <w:p w:rsidR="008C31E5" w:rsidRDefault="008C31E5" w:rsidP="000E1CCC">
                    <w:pPr>
                      <w:ind w:firstLine="0"/>
                      <w:jc w:val="center"/>
                      <w:rPr>
                        <w:szCs w:val="24"/>
                      </w:rPr>
                    </w:pPr>
                    <w:r w:rsidRPr="0060305C">
                      <w:rPr>
                        <w:szCs w:val="24"/>
                      </w:rPr>
                      <w:t xml:space="preserve">Source Code </w:t>
                    </w:r>
                  </w:p>
                  <w:p w:rsidR="008C31E5" w:rsidRDefault="008C31E5" w:rsidP="000E1CCC">
                    <w:pPr>
                      <w:ind w:firstLine="0"/>
                      <w:jc w:val="center"/>
                      <w:rPr>
                        <w:szCs w:val="24"/>
                      </w:rPr>
                    </w:pPr>
                    <w:r>
                      <w:rPr>
                        <w:szCs w:val="24"/>
                      </w:rPr>
                      <w:t>Unit Test</w:t>
                    </w:r>
                  </w:p>
                  <w:p w:rsidR="00DE4282" w:rsidRPr="003F2482" w:rsidRDefault="00DE4282" w:rsidP="000E1CCC">
                    <w:pPr>
                      <w:ind w:firstLine="0"/>
                      <w:jc w:val="center"/>
                    </w:pPr>
                    <w:r>
                      <w:t>Inspection</w:t>
                    </w:r>
                  </w:p>
                </w:txbxContent>
              </v:textbox>
            </v:shape>
            <v:shape id="AutoShape 7" o:spid="_x0000_s1031" type="#_x0000_t109" style="position:absolute;left:30871;top:32855;width:19793;height:71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4WM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N/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4WMYAAADbAAAADwAAAAAAAAAAAAAAAACYAgAAZHJz&#10;L2Rvd25yZXYueG1sUEsFBgAAAAAEAAQA9QAAAIsDAAAAAA==&#10;">
              <v:textbox>
                <w:txbxContent>
                  <w:p w:rsidR="008C31E5" w:rsidRDefault="008C31E5" w:rsidP="000E1CCC">
                    <w:pPr>
                      <w:pStyle w:val="NormalWeb"/>
                      <w:spacing w:before="0" w:beforeAutospacing="0" w:after="0" w:afterAutospacing="0" w:line="360" w:lineRule="auto"/>
                      <w:ind w:firstLine="0"/>
                      <w:jc w:val="center"/>
                    </w:pPr>
                    <w:r>
                      <w:rPr>
                        <w:rFonts w:eastAsia="Times New Roman"/>
                        <w:b/>
                        <w:bCs/>
                        <w:sz w:val="22"/>
                        <w:szCs w:val="22"/>
                      </w:rPr>
                      <w:t>Script</w:t>
                    </w:r>
                  </w:p>
                  <w:p w:rsidR="008C31E5" w:rsidRDefault="008C31E5" w:rsidP="000E1CCC">
                    <w:pPr>
                      <w:pStyle w:val="NormalWeb"/>
                      <w:spacing w:before="0" w:beforeAutospacing="0" w:after="0" w:afterAutospacing="0" w:line="360" w:lineRule="auto"/>
                      <w:ind w:firstLine="0"/>
                      <w:jc w:val="center"/>
                    </w:pPr>
                    <w:r>
                      <w:rPr>
                        <w:rFonts w:eastAsia="Times New Roman"/>
                        <w:sz w:val="22"/>
                        <w:szCs w:val="22"/>
                      </w:rPr>
                      <w:t>Built Script</w:t>
                    </w:r>
                  </w:p>
                </w:txbxContent>
              </v:textbox>
            </v:shape>
            <v:shapetype id="_x0000_t37" coordsize="21600,21600" o:spt="37" o:oned="t" path="m,c10800,,21600,10800,21600,21600e" filled="f">
              <v:path arrowok="t" fillok="f" o:connecttype="none"/>
              <o:lock v:ext="edit" shapetype="t"/>
            </v:shapetype>
            <v:shape id="Curved Connector 35" o:spid="_x0000_s1032" type="#_x0000_t37" style="position:absolute;left:18490;top:14514;width:5269;height:3487;rotation:90;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8GMUAAADbAAAADwAAAGRycy9kb3ducmV2LnhtbESPQWvCQBSE74X+h+UVvBTdVFEkukop&#10;CAEPatoi3p7ZZxKafRuza4z/3hWEHoeZ+YaZLztTiZYaV1pW8DGIQBBnVpecK/j5XvWnIJxH1lhZ&#10;JgU3crBcvL7MMdb2yjtqU5+LAGEXo4LC+zqW0mUFGXQDWxMH72Qbgz7IJpe6wWuAm0oOo2giDZYc&#10;Fgqs6aug7C+9GAXviUmGJ+4O7nxs07Xbnjf734lSvbfucwbCU+f/w892ohWMxvD4En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r8GMUAAADbAAAADwAAAAAAAAAA&#10;AAAAAAChAgAAZHJzL2Rvd25yZXYueG1sUEsFBgAAAAAEAAQA+QAAAJMDAAAAAA==&#10;" strokecolor="#4f81bd [3204]">
              <v:stroke startarrow="open"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6" o:spid="_x0000_s1033" type="#_x0000_t38" style="position:absolute;left:32778;top:11030;width:12148;height:2514;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NuMQAAADbAAAADwAAAGRycy9kb3ducmV2LnhtbESPQWvCQBCF70L/wzIFb7rblEqJrlIE&#10;IZ5CbEvxNmTHJJqdDbtbjf++Wyj0+HjzvjdvtRltL67kQ+dYw9NcgSCunem40fDxvpu9gggR2WDv&#10;mDTcKcBm/TBZYW7cjSu6HmIjEoRDjhraGIdcylC3ZDHM3UCcvJPzFmOSvpHG4y3BbS8zpRbSYsep&#10;ocWBti3Vl8O3TW/Il0tRVkqe/b487r8+ra9VpvX0cXxbgog0xv/jv3RhNDwv4HdLA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Ac24xAAAANsAAAAPAAAAAAAAAAAA&#10;AAAAAKECAABkcnMvZG93bnJldi54bWxQSwUGAAAAAAQABAD5AAAAkgMAAAAA&#10;" adj="10794,191291,-69666" strokecolor="#4f81bd [3204]">
              <v:stroke startarrow="open" endarrow="open"/>
            </v:shape>
            <v:shape id="Curved Connector 37" o:spid="_x0000_s1034" type="#_x0000_t38" style="position:absolute;left:32766;top:27939;width:8001;height:4915;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528QAAADbAAAADwAAAGRycy9kb3ducmV2LnhtbESPQWvCQBSE74L/YXlCb7qxYiqpq5SW&#10;lhxKIGnx/Mi+JsHs25DdxsRf3xWEHoeZ+YbZH0fTioF611hWsF5FIIhLqxuuFHx/vS93IJxH1tha&#10;JgUTOTge5rM9JtpeOKeh8JUIEHYJKqi97xIpXVmTQbeyHXHwfmxv0AfZV1L3eAlw08rHKIqlwYbD&#10;Qo0dvdZUnotfo+B0zd6KyG0/hnxTTulEWfEZk1IPi/HlGYSn0f+H7+1UK9g8we1L+AHy8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jnbxAAAANsAAAAPAAAAAAAAAAAA&#10;AAAAAKECAABkcnMvZG93bnJldi54bWxQSwUGAAAAAAQABAD5AAAAkgMAAAAA&#10;" adj="10800,-161135,-105737" strokecolor="#4f81bd [3204]">
              <v:stroke endarrow="open"/>
            </v:shape>
            <w10:wrap type="none"/>
            <w10:anchorlock/>
          </v:group>
        </w:pict>
      </w:r>
    </w:p>
    <w:p w:rsidR="00F034EF" w:rsidRDefault="00F034EF" w:rsidP="00F034EF">
      <w:pPr>
        <w:pStyle w:val="Heading3"/>
      </w:pPr>
      <w:bookmarkStart w:id="18" w:name="_Toc262979554"/>
      <w:r w:rsidRPr="00C42271">
        <w:t>Document</w:t>
      </w:r>
      <w:r>
        <w:t>:</w:t>
      </w:r>
      <w:bookmarkEnd w:id="18"/>
    </w:p>
    <w:p w:rsidR="00F034EF" w:rsidRDefault="00F034EF" w:rsidP="000E1CCC">
      <w:r>
        <w:t>Phần này bao gồm tất cả các tài liệu quan trọng, cần quản lý trong quá trình phát triển phần mềm, bao gồm các tài liệu sau:</w:t>
      </w:r>
    </w:p>
    <w:p w:rsidR="00DE4282" w:rsidRDefault="00DE4282" w:rsidP="00DE4282">
      <w:pPr>
        <w:pStyle w:val="bullet"/>
      </w:pPr>
      <w:r>
        <w:t>PhanCongCongViec</w:t>
      </w:r>
    </w:p>
    <w:p w:rsidR="00DE4282" w:rsidRDefault="00DE4282" w:rsidP="00DE4282">
      <w:pPr>
        <w:pStyle w:val="bullet"/>
      </w:pPr>
      <w:r>
        <w:t>Requirement Specification</w:t>
      </w:r>
    </w:p>
    <w:p w:rsidR="00DE4282" w:rsidRDefault="00DE4282" w:rsidP="00DE4282">
      <w:pPr>
        <w:pStyle w:val="bullet"/>
      </w:pPr>
      <w:r>
        <w:t>Configuration Plan</w:t>
      </w:r>
    </w:p>
    <w:p w:rsidR="00DE4282" w:rsidRDefault="00DE4282" w:rsidP="00DE4282">
      <w:pPr>
        <w:pStyle w:val="bullet"/>
      </w:pPr>
      <w:r>
        <w:t>Coding Standard</w:t>
      </w:r>
    </w:p>
    <w:p w:rsidR="00DE4282" w:rsidRDefault="00DE4282" w:rsidP="00DE4282">
      <w:pPr>
        <w:pStyle w:val="bullet"/>
        <w:rPr>
          <w:kern w:val="32"/>
        </w:rPr>
      </w:pPr>
      <w:r w:rsidRPr="00FF2D03">
        <w:rPr>
          <w:kern w:val="32"/>
        </w:rPr>
        <w:t>Architecture Design</w:t>
      </w:r>
    </w:p>
    <w:p w:rsidR="00DE4282" w:rsidRDefault="00DE4282" w:rsidP="00DE4282">
      <w:pPr>
        <w:pStyle w:val="bullet"/>
        <w:rPr>
          <w:kern w:val="32"/>
        </w:rPr>
      </w:pPr>
      <w:r>
        <w:rPr>
          <w:kern w:val="32"/>
        </w:rPr>
        <w:t>Detaile</w:t>
      </w:r>
      <w:r w:rsidRPr="00FF2D03">
        <w:rPr>
          <w:kern w:val="32"/>
        </w:rPr>
        <w:t>d Design</w:t>
      </w:r>
    </w:p>
    <w:p w:rsidR="00DE4282" w:rsidRDefault="00DE4282" w:rsidP="00DE4282">
      <w:pPr>
        <w:pStyle w:val="bullet"/>
      </w:pPr>
      <w:r>
        <w:t>TestPlan</w:t>
      </w:r>
    </w:p>
    <w:p w:rsidR="00DE4282" w:rsidRDefault="00DE4282" w:rsidP="00DE4282">
      <w:pPr>
        <w:pStyle w:val="bullet"/>
      </w:pPr>
      <w:r>
        <w:t>TestCase</w:t>
      </w:r>
    </w:p>
    <w:p w:rsidR="00DE4282" w:rsidRDefault="00DE4282" w:rsidP="00DE4282">
      <w:pPr>
        <w:pStyle w:val="bullet"/>
      </w:pPr>
      <w:r>
        <w:t>Manual</w:t>
      </w:r>
    </w:p>
    <w:p w:rsidR="00285731" w:rsidRDefault="00F034EF" w:rsidP="00285731">
      <w:pPr>
        <w:pStyle w:val="Heading3"/>
      </w:pPr>
      <w:bookmarkStart w:id="19" w:name="_Toc262979555"/>
      <w:r w:rsidRPr="00C42271">
        <w:t>Source</w:t>
      </w:r>
      <w:r w:rsidRPr="0060305C">
        <w:t xml:space="preserve"> Code</w:t>
      </w:r>
      <w:r>
        <w:t>:</w:t>
      </w:r>
      <w:bookmarkEnd w:id="19"/>
      <w:r>
        <w:t xml:space="preserve"> </w:t>
      </w:r>
    </w:p>
    <w:p w:rsidR="00F034EF" w:rsidRDefault="00F034EF" w:rsidP="000E1CCC">
      <w:r>
        <w:t>Phần này bao gồm Source Code và các tài liệu liên quan, bao gồm các tài liệu sau:</w:t>
      </w:r>
    </w:p>
    <w:p w:rsidR="00DE4282" w:rsidRDefault="00DE4282" w:rsidP="00DE4282">
      <w:pPr>
        <w:pStyle w:val="bullet"/>
      </w:pPr>
      <w:r w:rsidRPr="0060305C">
        <w:t xml:space="preserve">Source Code </w:t>
      </w:r>
    </w:p>
    <w:p w:rsidR="00DE4282" w:rsidRPr="00DE4282" w:rsidRDefault="00DE4282" w:rsidP="00DE4282">
      <w:pPr>
        <w:pStyle w:val="bullet"/>
      </w:pPr>
      <w:r>
        <w:t>Unit Test</w:t>
      </w:r>
    </w:p>
    <w:p w:rsidR="00DE4282" w:rsidRPr="003F2482" w:rsidRDefault="00DE4282" w:rsidP="00DE4282">
      <w:pPr>
        <w:pStyle w:val="bullet"/>
      </w:pPr>
      <w:r>
        <w:rPr>
          <w:lang w:val="en-US"/>
        </w:rPr>
        <w:t>Inspection</w:t>
      </w:r>
    </w:p>
    <w:p w:rsidR="00F034EF" w:rsidRDefault="00F034EF" w:rsidP="00F034EF">
      <w:pPr>
        <w:pStyle w:val="Heading3"/>
      </w:pPr>
      <w:bookmarkStart w:id="20" w:name="_Toc262979556"/>
      <w:r>
        <w:lastRenderedPageBreak/>
        <w:t>Dữ liệu của phần mềm (Data)</w:t>
      </w:r>
      <w:bookmarkEnd w:id="20"/>
    </w:p>
    <w:p w:rsidR="00F034EF" w:rsidRDefault="00F034EF" w:rsidP="000E1CCC">
      <w:r>
        <w:t xml:space="preserve">Phần này bao gồm dữ liệu dùng trong chương trình, bao gồm hình ảnh, </w:t>
      </w:r>
      <w:r w:rsidR="00DE4282">
        <w:t>text</w:t>
      </w:r>
      <w:r>
        <w:t>, và dữ liệu âm thanh</w:t>
      </w:r>
      <w:r w:rsidR="00DE4282">
        <w:t xml:space="preserve"> </w:t>
      </w:r>
      <w:r>
        <w:t>của các bài học và bài tập theo SGK Tiếng việt lớp 3, bao gồm các mẫu cấu hình sau:</w:t>
      </w:r>
    </w:p>
    <w:p w:rsidR="00F034EF" w:rsidRPr="0060305C" w:rsidRDefault="00F034EF" w:rsidP="000E1CCC">
      <w:pPr>
        <w:pStyle w:val="bullet"/>
      </w:pPr>
      <w:r>
        <w:t>Data</w:t>
      </w:r>
    </w:p>
    <w:p w:rsidR="00DE4282" w:rsidRDefault="00DE4282" w:rsidP="000E1CCC">
      <w:pPr>
        <w:pStyle w:val="bullet"/>
        <w:rPr>
          <w:kern w:val="32"/>
        </w:rPr>
      </w:pPr>
      <w:r>
        <w:rPr>
          <w:kern w:val="32"/>
        </w:rPr>
        <w:t>Detaile</w:t>
      </w:r>
      <w:r w:rsidRPr="00FF2D03">
        <w:rPr>
          <w:kern w:val="32"/>
        </w:rPr>
        <w:t>d Design</w:t>
      </w:r>
    </w:p>
    <w:p w:rsidR="00F034EF" w:rsidRDefault="00285731" w:rsidP="00F034EF">
      <w:pPr>
        <w:pStyle w:val="Heading3"/>
      </w:pPr>
      <w:bookmarkStart w:id="21" w:name="_Toc262979557"/>
      <w:r>
        <w:t>Script:</w:t>
      </w:r>
      <w:bookmarkEnd w:id="21"/>
    </w:p>
    <w:p w:rsidR="00F034EF" w:rsidRDefault="00F034EF" w:rsidP="000E1CCC">
      <w:r>
        <w:t xml:space="preserve">Phần này bao gồm tất cả các file </w:t>
      </w:r>
      <w:r w:rsidR="00285731">
        <w:t>dùng để chạy chương trình tự động</w:t>
      </w:r>
      <w:r>
        <w:t>, bao gồm:</w:t>
      </w:r>
    </w:p>
    <w:p w:rsidR="00F034EF" w:rsidRPr="00DE4282" w:rsidRDefault="00285731" w:rsidP="00F034EF">
      <w:pPr>
        <w:pStyle w:val="ListParagraph"/>
        <w:numPr>
          <w:ilvl w:val="0"/>
          <w:numId w:val="43"/>
        </w:numPr>
        <w:spacing w:line="360" w:lineRule="auto"/>
      </w:pPr>
      <w:r>
        <w:rPr>
          <w:rFonts w:asciiTheme="majorHAnsi" w:hAnsiTheme="majorHAnsi" w:cstheme="majorHAnsi"/>
          <w:lang w:val="en-US"/>
        </w:rPr>
        <w:t>Built Script</w:t>
      </w:r>
    </w:p>
    <w:p w:rsidR="00DE4282" w:rsidRDefault="00DE4282" w:rsidP="00F034EF">
      <w:pPr>
        <w:pStyle w:val="ListParagraph"/>
        <w:numPr>
          <w:ilvl w:val="0"/>
          <w:numId w:val="43"/>
        </w:numPr>
        <w:spacing w:line="360" w:lineRule="auto"/>
      </w:pPr>
      <w:r>
        <w:rPr>
          <w:rFonts w:asciiTheme="majorHAnsi" w:hAnsiTheme="majorHAnsi" w:cstheme="majorHAnsi"/>
          <w:lang w:val="en-US"/>
        </w:rPr>
        <w:t>Các file liên quan để chạy được Script này</w:t>
      </w:r>
    </w:p>
    <w:p w:rsidR="00C42271" w:rsidRDefault="00C42271" w:rsidP="00C42271">
      <w:pPr>
        <w:pStyle w:val="Heading2"/>
      </w:pPr>
      <w:bookmarkStart w:id="22" w:name="_Toc262979558"/>
      <w:r>
        <w:t>Project baseline</w:t>
      </w:r>
      <w:bookmarkEnd w:id="22"/>
    </w:p>
    <w:p w:rsidR="00C42271" w:rsidRDefault="00C42271" w:rsidP="000E1CCC">
      <w:r>
        <w:t xml:space="preserve">Baseline là cột mốc đánh dấu từng chặng trong quá trình phát triển phần.mềm Một phiên bản phải  được kiểm tra, đánh giá và đồng ý của QA hay CCB để trở thành baseline. </w:t>
      </w:r>
    </w:p>
    <w:p w:rsidR="00C42271" w:rsidRDefault="00C42271" w:rsidP="000E1CCC">
      <w:r>
        <w:t>Bình thường, các thay đổi có thể được các developer chỉnh sửa trực tiếp và commit lên thùng chứa, nhưng những thay đổi từ baseline phải được CCB đánh giá và thẩm định lại trước khi thay đổi.</w:t>
      </w:r>
    </w:p>
    <w:p w:rsidR="00C42271" w:rsidRDefault="00C42271" w:rsidP="000E1CCC">
      <w:r>
        <w:t>Cụ thể baseline ở đây là một phiên bản phần mềm sau một vòng lặp các nhóm đã thực hiện các chức năng mới thêm vào, được tích hợp thành một phiên chính thức có các chức năng mới đó và được kiểm tra chấp nhận từ CCB hay QA.</w:t>
      </w:r>
    </w:p>
    <w:p w:rsidR="00C42271" w:rsidRPr="00545CE3" w:rsidRDefault="00C42271" w:rsidP="000E1CCC">
      <w:r>
        <w:t>Baseline có thể được hình thảnh sau mỗi pha phát triển phần mềm (chi tiết trong mục 2 – Các pha phát triển của đề án), hoặc sau mỗi vòng lặp trong từng pha hoặc khi hoàn thành một chức năng cụ thể nào đó của phần mềm.</w:t>
      </w:r>
    </w:p>
    <w:p w:rsidR="00C42271" w:rsidRDefault="00C42271" w:rsidP="00C42271">
      <w:pPr>
        <w:pStyle w:val="Heading1"/>
        <w:rPr>
          <w:noProof/>
        </w:rPr>
      </w:pPr>
      <w:bookmarkStart w:id="23" w:name="_Toc262979559"/>
      <w:r>
        <w:rPr>
          <w:noProof/>
        </w:rPr>
        <w:t>Các hoạt động quản lý cấu hình</w:t>
      </w:r>
      <w:bookmarkEnd w:id="23"/>
    </w:p>
    <w:p w:rsidR="00C42271" w:rsidRDefault="00C42271" w:rsidP="00C42271">
      <w:pPr>
        <w:pStyle w:val="Heading2"/>
      </w:pPr>
      <w:bookmarkStart w:id="24" w:name="_Toc262979560"/>
      <w:r>
        <w:t>Định danh mẫu cấu hình và các tài liệu</w:t>
      </w:r>
      <w:bookmarkEnd w:id="24"/>
    </w:p>
    <w:p w:rsidR="00C42271" w:rsidRDefault="00C42271" w:rsidP="00C42271">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rsidR="00C42271" w:rsidRPr="00987746" w:rsidRDefault="00C42271" w:rsidP="00C42271">
      <w:pPr>
        <w:pStyle w:val="bullet"/>
      </w:pPr>
      <w:r w:rsidRPr="00987746">
        <w:t>Tên mẫu cấu hình</w:t>
      </w:r>
    </w:p>
    <w:p w:rsidR="00C42271" w:rsidRPr="00987746" w:rsidRDefault="00C42271" w:rsidP="00C42271">
      <w:pPr>
        <w:pStyle w:val="bullet"/>
      </w:pPr>
      <w:r>
        <w:t>P</w:t>
      </w:r>
      <w:r w:rsidRPr="00987746">
        <w:t>hiên bản</w:t>
      </w:r>
      <w:r>
        <w:rPr>
          <w:lang w:val="en-US"/>
        </w:rPr>
        <w:t xml:space="preserve"> hiện tại</w:t>
      </w:r>
    </w:p>
    <w:p w:rsidR="00C42271" w:rsidRPr="00987746" w:rsidRDefault="00C42271" w:rsidP="00C42271">
      <w:pPr>
        <w:pStyle w:val="bullet"/>
      </w:pPr>
      <w:r w:rsidRPr="00987746">
        <w:t>Ngày khởi tạo</w:t>
      </w:r>
    </w:p>
    <w:p w:rsidR="00C42271" w:rsidRPr="00987746" w:rsidRDefault="00C42271" w:rsidP="00C42271">
      <w:pPr>
        <w:pStyle w:val="bullet"/>
      </w:pPr>
      <w:r w:rsidRPr="00987746">
        <w:t>Nơi lưu trữ</w:t>
      </w:r>
    </w:p>
    <w:p w:rsidR="00C42271" w:rsidRPr="00987746" w:rsidRDefault="00C42271" w:rsidP="00C42271">
      <w:pPr>
        <w:pStyle w:val="bullet"/>
      </w:pPr>
      <w:r w:rsidRPr="00987746">
        <w:t xml:space="preserve">Người tạo ra </w:t>
      </w:r>
    </w:p>
    <w:p w:rsidR="00C42271" w:rsidRPr="00987746" w:rsidRDefault="00C42271" w:rsidP="00C42271">
      <w:pPr>
        <w:pStyle w:val="bullet"/>
      </w:pPr>
      <w:r w:rsidRPr="00987746">
        <w:t>Người chịu trách nhiệm</w:t>
      </w:r>
    </w:p>
    <w:p w:rsidR="00C42271" w:rsidRPr="00AE232B" w:rsidRDefault="00C42271" w:rsidP="00C42271">
      <w:pPr>
        <w:pStyle w:val="Heading2"/>
      </w:pPr>
      <w:bookmarkStart w:id="25" w:name="_Toc262979561"/>
      <w:r>
        <w:t>Đặt tên cho các tài liệu trong mẫu cấu hình</w:t>
      </w:r>
      <w:bookmarkEnd w:id="25"/>
    </w:p>
    <w:p w:rsidR="00C42271" w:rsidRPr="00CA5918" w:rsidRDefault="00C42271" w:rsidP="000E1CCC">
      <w:pPr>
        <w:rPr>
          <w:lang w:val="fr-FR"/>
        </w:rPr>
      </w:pPr>
      <w:r w:rsidRPr="00CA5918">
        <w:rPr>
          <w:lang w:val="fr-FR"/>
        </w:rPr>
        <w:t>&lt;</w:t>
      </w:r>
      <w:r>
        <w:rPr>
          <w:lang w:val="fr-FR"/>
        </w:rPr>
        <w:t>Tên tài liệu</w:t>
      </w:r>
      <w:r w:rsidRPr="00CA5918">
        <w:rPr>
          <w:lang w:val="fr-FR"/>
        </w:rPr>
        <w:t>&gt;_&lt;x&gt;.&lt;y&gt;.&lt;z</w:t>
      </w:r>
    </w:p>
    <w:p w:rsidR="00C42271" w:rsidRPr="00365F0F" w:rsidRDefault="00C42271" w:rsidP="000E1CCC">
      <w:r w:rsidRPr="00365F0F">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0"/>
        <w:gridCol w:w="6030"/>
      </w:tblGrid>
      <w:tr w:rsidR="00C42271" w:rsidRPr="00365F0F" w:rsidTr="00C42271">
        <w:trPr>
          <w:trHeight w:val="274"/>
          <w:jc w:val="center"/>
        </w:trPr>
        <w:tc>
          <w:tcPr>
            <w:tcW w:w="2970" w:type="dxa"/>
            <w:shd w:val="clear" w:color="auto" w:fill="BFBFBF"/>
            <w:vAlign w:val="center"/>
          </w:tcPr>
          <w:p w:rsidR="00C42271" w:rsidRPr="00365F0F" w:rsidRDefault="00C42271" w:rsidP="00C42271">
            <w:pPr>
              <w:pStyle w:val="BodyText"/>
              <w:contextualSpacing/>
            </w:pPr>
            <w:r>
              <w:lastRenderedPageBreak/>
              <w:t>Tên tài liệu</w:t>
            </w:r>
          </w:p>
        </w:tc>
        <w:tc>
          <w:tcPr>
            <w:tcW w:w="6030" w:type="dxa"/>
            <w:shd w:val="clear" w:color="auto" w:fill="BFBFBF"/>
            <w:vAlign w:val="center"/>
          </w:tcPr>
          <w:p w:rsidR="00C42271" w:rsidRPr="00365F0F" w:rsidRDefault="00C42271" w:rsidP="00C42271">
            <w:pPr>
              <w:pStyle w:val="BodyText"/>
              <w:contextualSpacing/>
            </w:pPr>
            <w:r>
              <w:t>Tên của tài liệu, tên này được gán duy nhất cho từng tài liêu, không trùng với bất kì tên nào khác của mẫu</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rsidRPr="00365F0F">
              <w:t>&lt;x</w:t>
            </w:r>
            <w:r>
              <w:t>&gt;</w:t>
            </w:r>
          </w:p>
        </w:tc>
        <w:tc>
          <w:tcPr>
            <w:tcW w:w="6030" w:type="dxa"/>
            <w:vAlign w:val="center"/>
          </w:tcPr>
          <w:p w:rsidR="00C42271" w:rsidRPr="00365F0F" w:rsidRDefault="00C42271" w:rsidP="00C42271">
            <w:pPr>
              <w:pStyle w:val="BodyText"/>
              <w:contextualSpacing/>
            </w:pPr>
            <w:r>
              <w:t>Baseline của mẫu cấu hình theo số thứ tự, bắt đầu từ 1.</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&lt;y&gt;</w:t>
            </w:r>
          </w:p>
        </w:tc>
        <w:tc>
          <w:tcPr>
            <w:tcW w:w="6030" w:type="dxa"/>
            <w:vAlign w:val="center"/>
          </w:tcPr>
          <w:p w:rsidR="00C42271" w:rsidRPr="00365F0F" w:rsidRDefault="00C42271" w:rsidP="00C42271">
            <w:pPr>
              <w:pStyle w:val="BodyText"/>
              <w:contextualSpacing/>
            </w:pPr>
            <w:r>
              <w:t>Phiên bản thay đổi đáng kể của mẫu cấu hình, ảnh hưởng đến các mẫu khác, bắt đầu từ 0</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&lt;z&gt;</w:t>
            </w:r>
          </w:p>
        </w:tc>
        <w:tc>
          <w:tcPr>
            <w:tcW w:w="6030" w:type="dxa"/>
            <w:vAlign w:val="center"/>
          </w:tcPr>
          <w:p w:rsidR="00C42271" w:rsidRPr="00365F0F" w:rsidRDefault="00C42271" w:rsidP="00C42271">
            <w:pPr>
              <w:pStyle w:val="BodyText"/>
              <w:contextualSpacing/>
            </w:pPr>
            <w:r>
              <w:t>Phiên bản thay đổi không đáng kể của mẫu cấu hình, không ảnh hưởng đến các mẫu khác, bắt đầu từ 0</w:t>
            </w:r>
          </w:p>
        </w:tc>
      </w:tr>
    </w:tbl>
    <w:p w:rsidR="00C42271" w:rsidRDefault="00C42271" w:rsidP="000E1CCC">
      <w:r w:rsidRPr="00CA5918">
        <w:rPr>
          <w:lang w:val="fr-FR"/>
        </w:rPr>
        <w:t xml:space="preserve">Sau khi định danh các mẫu cấu hình thì ta xây dựng một hệ thống cây thư mục để quản lý. </w:t>
      </w:r>
      <w:r w:rsidRPr="00AE232B">
        <w:t>Xếp cá</w:t>
      </w:r>
      <w:r>
        <w:t>c mẫu cấu hình vào cây thư mục.</w:t>
      </w:r>
    </w:p>
    <w:p w:rsidR="00C42271" w:rsidRPr="00AE232B" w:rsidRDefault="00C42271" w:rsidP="00C42271">
      <w:pPr>
        <w:pStyle w:val="Heading2"/>
      </w:pPr>
      <w:bookmarkStart w:id="26" w:name="_Toc262979562"/>
      <w:r w:rsidRPr="00AE232B">
        <w:t>Thiết lập hệ thống quản lý cấu hình</w:t>
      </w:r>
      <w:r>
        <w:t xml:space="preserve"> và lưu trữ các mẫu cấu hình</w:t>
      </w:r>
      <w:bookmarkEnd w:id="26"/>
    </w:p>
    <w:p w:rsidR="00C42271" w:rsidRPr="00AE232B" w:rsidRDefault="00C42271" w:rsidP="000E1CCC">
      <w:r w:rsidRPr="00AE232B">
        <w:t>Việc thiết lập hệ thống quản lý cấu hình giúp  đảm bảo cho các mẫu cấu hình được lưu trữ an toàn, dể dàng lấy ra và phân phối. Hệ thống quản lý cấu hình được thiết lập như sau:</w:t>
      </w:r>
    </w:p>
    <w:p w:rsidR="00C42271" w:rsidRPr="00C71E6B" w:rsidRDefault="00C42271" w:rsidP="00C42271">
      <w:pPr>
        <w:pStyle w:val="bullet"/>
      </w:pPr>
      <w:r w:rsidRPr="00C71E6B">
        <w:t xml:space="preserve">Nơi lưu trữ (thùng chứa): google code, link: </w:t>
      </w:r>
      <w:r w:rsidR="00DE4282" w:rsidRPr="00DE4282">
        <w:t>https://toan8.googlecode.com/svn/trunk/</w:t>
      </w:r>
    </w:p>
    <w:p w:rsidR="00C42271" w:rsidRPr="00C71E6B" w:rsidRDefault="00C42271" w:rsidP="00C42271">
      <w:pPr>
        <w:pStyle w:val="bullet"/>
      </w:pPr>
      <w:r w:rsidRPr="00C71E6B">
        <w:t>Công cụ truy cập thùng chứa: TortoiseSVN</w:t>
      </w:r>
    </w:p>
    <w:p w:rsidR="00C42271" w:rsidRPr="00432CF2" w:rsidRDefault="00C42271" w:rsidP="00C42271">
      <w:pPr>
        <w:pStyle w:val="bullet"/>
      </w:pPr>
      <w:r w:rsidRPr="00C71E6B">
        <w:t>Phân quyền truy cập thùng chứa, quyền quản lý thùng chứa</w:t>
      </w:r>
      <w:r>
        <w:rPr>
          <w:lang w:val="en-US"/>
        </w:rPr>
        <w:t>, các thành viên còn lại trong nhóm chỉ có quyền checkout và commit lên thùng chứa, không có quyền quản lý thùng chứa này.</w:t>
      </w:r>
    </w:p>
    <w:p w:rsidR="00C42271" w:rsidRPr="00432CF2" w:rsidRDefault="00C42271" w:rsidP="00C42271">
      <w:pPr>
        <w:pStyle w:val="bullet"/>
      </w:pPr>
      <w:r>
        <w:rPr>
          <w:lang w:val="en-US"/>
        </w:rPr>
        <w:t>Thùng chứa được thiết lập chế độ public để thầy Ngô Huy Biên có thể kiểm tra/ đánh giá hoạt động của nhóm</w:t>
      </w:r>
    </w:p>
    <w:p w:rsidR="00C42271" w:rsidRPr="00432CF2" w:rsidRDefault="00C42271" w:rsidP="00C42271">
      <w:pPr>
        <w:pStyle w:val="bullet"/>
      </w:pPr>
      <w:r>
        <w:rPr>
          <w:lang w:val="en-US"/>
        </w:rPr>
        <w:t>Quy định gửi message đính kèm khi các thành viên commit lên thùng chứa:</w:t>
      </w:r>
    </w:p>
    <w:p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432CF2"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sửa nhiều tài liệu thì mỗi tài liệu 1 dòng, </w:t>
      </w:r>
    </w:p>
    <w:p w:rsidR="00C42271" w:rsidRPr="00432CF2" w:rsidRDefault="00C42271" w:rsidP="00C42271">
      <w:pPr>
        <w:pStyle w:val="ListParagraph"/>
        <w:spacing w:line="360" w:lineRule="auto"/>
        <w:ind w:left="1440"/>
        <w:jc w:val="left"/>
        <w:rPr>
          <w:rFonts w:asciiTheme="majorHAnsi" w:hAnsiTheme="majorHAnsi" w:cstheme="majorHAnsi"/>
          <w:lang w:val="en-US"/>
        </w:rPr>
      </w:pPr>
      <w:r w:rsidRPr="007C4C57">
        <w:rPr>
          <w:rFonts w:asciiTheme="majorHAnsi" w:hAnsiTheme="majorHAnsi" w:cstheme="majorHAnsi"/>
          <w:lang w:val="en-US"/>
        </w:rPr>
        <w:t xml:space="preserve">Ví dụ: </w:t>
      </w: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spacing w:line="360" w:lineRule="auto"/>
        <w:ind w:left="3600"/>
        <w:jc w:val="left"/>
        <w:rPr>
          <w:rFonts w:asciiTheme="majorHAnsi" w:hAnsiTheme="majorHAnsi" w:cstheme="majorHAnsi"/>
        </w:rPr>
      </w:pPr>
      <w:r w:rsidRPr="00432CF2">
        <w:rPr>
          <w:rFonts w:asciiTheme="majorHAnsi" w:hAnsiTheme="majorHAnsi" w:cstheme="majorHAnsi"/>
        </w:rPr>
        <w:t xml:space="preserve">-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spacing w:line="360" w:lineRule="auto"/>
        <w:ind w:left="3600"/>
        <w:jc w:val="left"/>
        <w:rPr>
          <w:rFonts w:asciiTheme="majorHAnsi" w:hAnsiTheme="majorHAnsi" w:cstheme="majorHAnsi"/>
        </w:rPr>
      </w:pPr>
      <w:r w:rsidRPr="00432CF2">
        <w:rPr>
          <w:rFonts w:asciiTheme="majorHAnsi" w:hAnsiTheme="majorHAnsi" w:cstheme="majorHAnsi"/>
        </w:rPr>
        <w:t xml:space="preserve">-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TenFile – NoiDungSuaDoi</w:t>
      </w:r>
    </w:p>
    <w:p w:rsidR="00C42271" w:rsidRPr="007C4C57" w:rsidRDefault="00C42271" w:rsidP="00C42271">
      <w:pPr>
        <w:pStyle w:val="ListParagraph"/>
        <w:numPr>
          <w:ilvl w:val="1"/>
          <w:numId w:val="36"/>
        </w:numPr>
        <w:spacing w:line="360" w:lineRule="auto"/>
        <w:jc w:val="left"/>
        <w:rPr>
          <w:rFonts w:asciiTheme="majorHAnsi" w:hAnsiTheme="majorHAnsi" w:cstheme="majorHAnsi"/>
        </w:rPr>
      </w:pPr>
      <w:r w:rsidRPr="007C4C57">
        <w:rPr>
          <w:rFonts w:asciiTheme="majorHAnsi" w:hAnsiTheme="majorHAnsi" w:cstheme="majorHAnsi"/>
          <w:lang w:val="en-US"/>
        </w:rPr>
        <w:t xml:space="preserve">Nếu commit cả folder: </w:t>
      </w:r>
      <w:r w:rsidRPr="00432CF2">
        <w:rPr>
          <w:rFonts w:asciiTheme="majorHAnsi" w:hAnsiTheme="majorHAnsi" w:cstheme="majorHAnsi"/>
        </w:rPr>
        <w:t xml:space="preserve">TenNguoiCommit - </w:t>
      </w:r>
      <w:r w:rsidR="00DE4282">
        <w:rPr>
          <w:rFonts w:asciiTheme="majorHAnsi" w:hAnsiTheme="majorHAnsi" w:cstheme="majorHAnsi"/>
          <w:lang w:val="en-US"/>
        </w:rPr>
        <w:t>So</w:t>
      </w:r>
      <w:r w:rsidR="00DE4282" w:rsidRPr="00432CF2">
        <w:rPr>
          <w:rFonts w:asciiTheme="majorHAnsi" w:hAnsiTheme="majorHAnsi" w:cstheme="majorHAnsi"/>
        </w:rPr>
        <w:t xml:space="preserve">ThuMuc </w:t>
      </w:r>
      <w:r w:rsidRPr="00432CF2">
        <w:rPr>
          <w:rFonts w:asciiTheme="majorHAnsi" w:hAnsiTheme="majorHAnsi" w:cstheme="majorHAnsi"/>
        </w:rPr>
        <w:t xml:space="preserve">– </w:t>
      </w:r>
      <w:r w:rsidRPr="00432CF2">
        <w:rPr>
          <w:rFonts w:asciiTheme="majorHAnsi" w:hAnsiTheme="majorHAnsi" w:cstheme="majorHAnsi"/>
          <w:lang w:val="en-US"/>
        </w:rPr>
        <w:t>[Folder]</w:t>
      </w:r>
      <w:r w:rsidRPr="00432CF2">
        <w:rPr>
          <w:rFonts w:asciiTheme="majorHAnsi" w:hAnsiTheme="majorHAnsi" w:cstheme="majorHAnsi"/>
        </w:rPr>
        <w:t>Ten</w:t>
      </w:r>
      <w:r w:rsidRPr="00432CF2">
        <w:rPr>
          <w:rFonts w:asciiTheme="majorHAnsi" w:hAnsiTheme="majorHAnsi" w:cstheme="majorHAnsi"/>
          <w:lang w:val="en-US"/>
        </w:rPr>
        <w:t>Folder</w:t>
      </w:r>
      <w:r w:rsidRPr="00432CF2">
        <w:rPr>
          <w:rFonts w:asciiTheme="majorHAnsi" w:hAnsiTheme="majorHAnsi" w:cstheme="majorHAnsi"/>
        </w:rPr>
        <w:t xml:space="preserve"> – NoiDungSuaDoi</w:t>
      </w:r>
    </w:p>
    <w:p w:rsidR="00C42271" w:rsidRPr="00CA5918" w:rsidRDefault="00C42271" w:rsidP="00C42271">
      <w:pPr>
        <w:pStyle w:val="Heading2"/>
        <w:rPr>
          <w:lang w:val="vi-VN"/>
        </w:rPr>
      </w:pPr>
      <w:bookmarkStart w:id="27" w:name="_Toc262979563"/>
      <w:r w:rsidRPr="00CA5918">
        <w:rPr>
          <w:lang w:val="vi-VN"/>
        </w:rPr>
        <w:t>Quản lý các mẫu cấu hình</w:t>
      </w:r>
      <w:bookmarkEnd w:id="27"/>
    </w:p>
    <w:p w:rsidR="00C42271" w:rsidRPr="00CA5918" w:rsidRDefault="00C42271" w:rsidP="00C42271">
      <w:pPr>
        <w:pStyle w:val="Heading3"/>
        <w:rPr>
          <w:lang w:val="vi-VN"/>
        </w:rPr>
      </w:pPr>
      <w:bookmarkStart w:id="28" w:name="_Toc262979564"/>
      <w:r w:rsidRPr="00CA5918">
        <w:rPr>
          <w:lang w:val="vi-VN"/>
        </w:rPr>
        <w:t>Bổ sung mẫu cấu hình mới</w:t>
      </w:r>
      <w:bookmarkEnd w:id="28"/>
    </w:p>
    <w:p w:rsidR="00C42271" w:rsidRPr="00CA5918" w:rsidRDefault="00C42271" w:rsidP="000E1CCC">
      <w:pPr>
        <w:rPr>
          <w:lang w:val="vi-VN"/>
        </w:rPr>
      </w:pPr>
      <w:r w:rsidRPr="00CA5918">
        <w:rPr>
          <w:lang w:val="vi-VN"/>
        </w:rPr>
        <w:t>Quy trình bổ sung mẫu cấu hình mới như sau:</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 xml:space="preserve">PM lên kế hoạch và phân chia cho các nhóm nhỏ tìm hiểu các tài liệu </w:t>
      </w:r>
      <w:r w:rsidR="00DE4282">
        <w:rPr>
          <w:rFonts w:asciiTheme="majorHAnsi" w:hAnsiTheme="majorHAnsi" w:cstheme="majorHAnsi"/>
          <w:lang w:val="en-US"/>
        </w:rPr>
        <w:t xml:space="preserve">cần quản lý </w:t>
      </w:r>
      <w:r w:rsidRPr="00460AC9">
        <w:rPr>
          <w:rFonts w:asciiTheme="majorHAnsi" w:hAnsiTheme="majorHAnsi" w:cstheme="majorHAnsi"/>
        </w:rPr>
        <w:t>theo từng giai đoạn phát triển phần mềm</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w:t>
      </w:r>
      <w:r w:rsidR="00DE4282">
        <w:rPr>
          <w:rFonts w:asciiTheme="majorHAnsi" w:hAnsiTheme="majorHAnsi" w:cstheme="majorHAnsi"/>
          <w:lang w:val="en-US"/>
        </w:rPr>
        <w:t>.</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lastRenderedPageBreak/>
        <w:t>CCB họp và duyệt lại mẫu này sau 1 tuần.</w:t>
      </w:r>
    </w:p>
    <w:p w:rsidR="00C42271" w:rsidRPr="00460AC9" w:rsidRDefault="00C42271" w:rsidP="00C42271">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 xml:space="preserve">Mẫu được duyệt sẽ được </w:t>
      </w:r>
      <w:r w:rsidR="00791A54">
        <w:rPr>
          <w:rFonts w:asciiTheme="majorHAnsi" w:hAnsiTheme="majorHAnsi" w:cstheme="majorHAnsi"/>
          <w:lang w:val="en-US"/>
        </w:rPr>
        <w:t>mô tả trogn phần 3.2 Các mẫu cấu hình</w:t>
      </w:r>
    </w:p>
    <w:p w:rsidR="00C42271" w:rsidRDefault="00C42271" w:rsidP="00C42271">
      <w:pPr>
        <w:pStyle w:val="Heading3"/>
      </w:pPr>
      <w:bookmarkStart w:id="29" w:name="_Toc262979565"/>
      <w:r>
        <w:t>Chỉnh sửa mẫu cấu hình</w:t>
      </w:r>
      <w:bookmarkEnd w:id="29"/>
    </w:p>
    <w:p w:rsidR="00C42271" w:rsidRDefault="00C42271" w:rsidP="00C42271">
      <w:r>
        <w:t>Quy trình chỉnh sửa mẫu cấu hình như sau:</w:t>
      </w:r>
    </w:p>
    <w:p w:rsidR="00C42271" w:rsidRPr="00460AC9" w:rsidRDefault="00C42271" w:rsidP="00C42271">
      <w:pPr>
        <w:pStyle w:val="ListParagraph"/>
        <w:numPr>
          <w:ilvl w:val="0"/>
          <w:numId w:val="37"/>
        </w:numPr>
        <w:spacing w:line="360" w:lineRule="auto"/>
      </w:pPr>
      <w:r>
        <w:rPr>
          <w:rFonts w:asciiTheme="majorHAnsi" w:hAnsiTheme="majorHAnsi" w:cstheme="majorHAnsi"/>
          <w:lang w:val="en-US"/>
        </w:rPr>
        <w:t xml:space="preserve">Các thành viên góp ý chỉnh sửa </w:t>
      </w:r>
      <w:r w:rsidR="00791A54">
        <w:rPr>
          <w:rFonts w:asciiTheme="majorHAnsi" w:hAnsiTheme="majorHAnsi" w:cstheme="majorHAnsi"/>
          <w:lang w:val="en-US"/>
        </w:rPr>
        <w:t>trong các buổi họp hoặc chỉnh sửa trực tiếp trong tài liệu này (bật track change để thành viên chịu trách nhiệm có thể theo dõi dễ dàng).</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rsidR="00C42271" w:rsidRDefault="00C42271" w:rsidP="00C42271">
      <w:pPr>
        <w:pStyle w:val="Heading3"/>
      </w:pPr>
      <w:bookmarkStart w:id="30" w:name="_Toc262979566"/>
      <w:r>
        <w:t>Xóa mẫu cấu hình</w:t>
      </w:r>
      <w:bookmarkEnd w:id="30"/>
    </w:p>
    <w:p w:rsidR="00C42271" w:rsidRDefault="00C42271" w:rsidP="00C42271">
      <w:r>
        <w:t>Quy trình chỉnh xóa mẫu cấu hình như sau:</w:t>
      </w:r>
    </w:p>
    <w:p w:rsidR="00C42271" w:rsidRPr="00460AC9" w:rsidRDefault="00C42271" w:rsidP="00C42271">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CCB họp và thống nhât có nên xóa hay không</w:t>
      </w:r>
    </w:p>
    <w:p w:rsidR="00C42271" w:rsidRPr="00460AC9" w:rsidRDefault="00C42271" w:rsidP="00C42271">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rsidR="00C42271" w:rsidRPr="00CA5918" w:rsidRDefault="00C42271" w:rsidP="00C42271">
      <w:pPr>
        <w:pStyle w:val="Heading2"/>
        <w:rPr>
          <w:lang w:val="vi-VN"/>
        </w:rPr>
      </w:pPr>
      <w:bookmarkStart w:id="31" w:name="_Toc262979567"/>
      <w:r w:rsidRPr="00CA5918">
        <w:rPr>
          <w:lang w:val="vi-VN"/>
        </w:rPr>
        <w:t>Quản lý việc thay đổi phiên bản</w:t>
      </w:r>
      <w:bookmarkEnd w:id="31"/>
      <w:r w:rsidRPr="00CA5918">
        <w:rPr>
          <w:lang w:val="vi-VN"/>
        </w:rPr>
        <w:t xml:space="preserve"> </w:t>
      </w:r>
    </w:p>
    <w:p w:rsidR="00C42271" w:rsidRPr="009B4F83" w:rsidRDefault="00C42271" w:rsidP="00285731">
      <w:r>
        <w:t>Khi 1 thành viên muốn thay đổi 1 mẫu, bật track change (để thành viên chịu trách nhiệm về tài liệu này sẽ kiểm tra lại, và xác nhận thay đổi), thay đổi nội dung, cập nhật thông tin phiên bản.</w:t>
      </w:r>
    </w:p>
    <w:p w:rsidR="00C42271" w:rsidRDefault="00C42271" w:rsidP="00285731">
      <w:r>
        <w:t>Mỗi mẫu cấu hình sẽ đính kèm một form cho phép điền thông tin chi tiết về sự thay đổi trong mẫu đó, form có nội dung như sau:</w:t>
      </w: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Date</w:t>
            </w:r>
          </w:p>
        </w:tc>
        <w:tc>
          <w:tcPr>
            <w:tcW w:w="1236"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Version</w:t>
            </w:r>
          </w:p>
        </w:tc>
        <w:tc>
          <w:tcPr>
            <w:tcW w:w="3960" w:type="dxa"/>
            <w:tcBorders>
              <w:top w:val="single" w:sz="4" w:space="0" w:color="000000"/>
              <w:left w:val="single" w:sz="4" w:space="0" w:color="000000"/>
              <w:bottom w:val="single" w:sz="4" w:space="0" w:color="auto"/>
            </w:tcBorders>
            <w:shd w:val="clear" w:color="auto" w:fill="auto"/>
          </w:tcPr>
          <w:p w:rsidR="00C42271" w:rsidRPr="00FE4BA4" w:rsidRDefault="00C42271" w:rsidP="00C42271">
            <w:pPr>
              <w:jc w:val="center"/>
              <w:rPr>
                <w:b/>
              </w:rPr>
            </w:pPr>
            <w:r w:rsidRPr="00FE4BA4">
              <w:rPr>
                <w:b/>
              </w:rPr>
              <w:t>Description</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C42271" w:rsidRPr="00FE4BA4" w:rsidRDefault="00C42271" w:rsidP="00C42271">
            <w:pPr>
              <w:jc w:val="center"/>
              <w:rPr>
                <w:b/>
              </w:rPr>
            </w:pPr>
            <w:r w:rsidRPr="00FE4BA4">
              <w:rPr>
                <w:b/>
              </w:rPr>
              <w:t>Author</w:t>
            </w:r>
          </w:p>
        </w:tc>
      </w:tr>
      <w:tr w:rsidR="00C42271" w:rsidRPr="004C3E86" w:rsidTr="00C42271">
        <w:trPr>
          <w:trHeight w:val="840"/>
        </w:trPr>
        <w:tc>
          <w:tcPr>
            <w:tcW w:w="2304"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1236"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3960"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c>
          <w:tcPr>
            <w:tcW w:w="2700" w:type="dxa"/>
            <w:tcBorders>
              <w:top w:val="single" w:sz="4" w:space="0" w:color="auto"/>
              <w:left w:val="single" w:sz="4" w:space="0" w:color="auto"/>
              <w:bottom w:val="single" w:sz="4" w:space="0" w:color="auto"/>
              <w:right w:val="single" w:sz="4" w:space="0" w:color="auto"/>
            </w:tcBorders>
            <w:shd w:val="clear" w:color="auto" w:fill="auto"/>
          </w:tcPr>
          <w:p w:rsidR="00C42271" w:rsidRPr="004C3E86" w:rsidRDefault="00C42271" w:rsidP="00C42271"/>
        </w:tc>
      </w:tr>
    </w:tbl>
    <w:p w:rsidR="00C42271" w:rsidRDefault="00C42271" w:rsidP="00285731">
      <w:r>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0"/>
        <w:gridCol w:w="6030"/>
      </w:tblGrid>
      <w:tr w:rsidR="00C42271" w:rsidRPr="00365F0F" w:rsidTr="00C42271">
        <w:trPr>
          <w:trHeight w:val="274"/>
          <w:jc w:val="center"/>
        </w:trPr>
        <w:tc>
          <w:tcPr>
            <w:tcW w:w="2970" w:type="dxa"/>
            <w:shd w:val="clear" w:color="auto" w:fill="BFBFBF"/>
            <w:vAlign w:val="center"/>
          </w:tcPr>
          <w:p w:rsidR="00C42271" w:rsidRPr="00365F0F" w:rsidRDefault="00C42271" w:rsidP="00C42271">
            <w:pPr>
              <w:pStyle w:val="BodyText"/>
              <w:contextualSpacing/>
            </w:pPr>
            <w:r>
              <w:t>Date</w:t>
            </w:r>
          </w:p>
        </w:tc>
        <w:tc>
          <w:tcPr>
            <w:tcW w:w="6030" w:type="dxa"/>
            <w:shd w:val="clear" w:color="auto" w:fill="BFBFBF"/>
            <w:vAlign w:val="center"/>
          </w:tcPr>
          <w:p w:rsidR="00C42271" w:rsidRPr="00365F0F" w:rsidRDefault="00C42271" w:rsidP="00C42271">
            <w:pPr>
              <w:pStyle w:val="BodyText"/>
              <w:contextualSpacing/>
            </w:pPr>
            <w:r>
              <w:t>Ngày chỉnh sửa mẫu</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Version</w:t>
            </w:r>
          </w:p>
        </w:tc>
        <w:tc>
          <w:tcPr>
            <w:tcW w:w="6030" w:type="dxa"/>
            <w:vAlign w:val="center"/>
          </w:tcPr>
          <w:p w:rsidR="00C42271" w:rsidRPr="00365F0F" w:rsidRDefault="00C42271" w:rsidP="00C42271">
            <w:pPr>
              <w:pStyle w:val="BodyText"/>
              <w:contextualSpacing/>
            </w:pPr>
            <w:r>
              <w:t>Đặt tên cho phiên bản mới được chỉnh sửa, theo quy định đặt tên &lt;x&gt;.&lt;y&gt;.&lt;z&gt; của 3.2</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rsidRPr="00FE4BA4">
              <w:rPr>
                <w:b/>
              </w:rPr>
              <w:t>Description</w:t>
            </w:r>
          </w:p>
        </w:tc>
        <w:tc>
          <w:tcPr>
            <w:tcW w:w="6030" w:type="dxa"/>
            <w:vAlign w:val="center"/>
          </w:tcPr>
          <w:p w:rsidR="00C42271" w:rsidRPr="00365F0F" w:rsidRDefault="00C42271" w:rsidP="00C42271">
            <w:pPr>
              <w:pStyle w:val="BodyText"/>
              <w:contextualSpacing/>
            </w:pPr>
            <w:r>
              <w:t>Mô tả những thay đổi.</w:t>
            </w:r>
          </w:p>
        </w:tc>
      </w:tr>
      <w:tr w:rsidR="00C42271" w:rsidRPr="00365F0F" w:rsidTr="00C42271">
        <w:trPr>
          <w:trHeight w:val="274"/>
          <w:jc w:val="center"/>
        </w:trPr>
        <w:tc>
          <w:tcPr>
            <w:tcW w:w="2970" w:type="dxa"/>
            <w:vAlign w:val="center"/>
          </w:tcPr>
          <w:p w:rsidR="00C42271" w:rsidRPr="00365F0F" w:rsidRDefault="00C42271" w:rsidP="00C42271">
            <w:pPr>
              <w:pStyle w:val="BodyText"/>
              <w:contextualSpacing/>
            </w:pPr>
            <w:r>
              <w:t>Author</w:t>
            </w:r>
          </w:p>
        </w:tc>
        <w:tc>
          <w:tcPr>
            <w:tcW w:w="6030" w:type="dxa"/>
            <w:vAlign w:val="center"/>
          </w:tcPr>
          <w:p w:rsidR="00C42271" w:rsidRPr="00365F0F" w:rsidRDefault="00C42271" w:rsidP="00C42271">
            <w:pPr>
              <w:pStyle w:val="BodyText"/>
              <w:contextualSpacing/>
            </w:pPr>
            <w:r>
              <w:t>Người thay đổi</w:t>
            </w:r>
          </w:p>
        </w:tc>
      </w:tr>
    </w:tbl>
    <w:p w:rsidR="00C42271" w:rsidRPr="00432CF2" w:rsidRDefault="00C42271" w:rsidP="00C42271">
      <w:r>
        <w:t xml:space="preserve">Riêng đối với phần quản lý Source Code, </w:t>
      </w:r>
      <w:r w:rsidR="00791A54">
        <w:t>các thành viên sẽ viết change log trực tiếp khi commit lên google code thông qua các message.</w:t>
      </w:r>
    </w:p>
    <w:p w:rsidR="00C42271" w:rsidRDefault="00C42271" w:rsidP="00C42271">
      <w:pPr>
        <w:pStyle w:val="Heading2"/>
      </w:pPr>
      <w:bookmarkStart w:id="32" w:name="_Toc262979568"/>
      <w:r>
        <w:lastRenderedPageBreak/>
        <w:t>Báo cáo hiện trạng của dự án (Configuration Status Accounting)</w:t>
      </w:r>
      <w:bookmarkEnd w:id="32"/>
    </w:p>
    <w:p w:rsidR="00C42271" w:rsidRPr="00365F0F" w:rsidRDefault="00C42271" w:rsidP="00C42271">
      <w:r w:rsidRPr="00365F0F">
        <w:t>Báo cáo trạng thái cấu hình là hoạt động bao gồm việc lưu trữ thông tin và báo cáo các thông tin cần thiết để việc quản lý cấu hình đạt hiệu quả. Các loại báo cáo bao gồm:</w:t>
      </w:r>
    </w:p>
    <w:p w:rsidR="00C42271" w:rsidRPr="00201706" w:rsidRDefault="00C42271" w:rsidP="00C42271">
      <w:pPr>
        <w:pStyle w:val="bullet"/>
      </w:pPr>
      <w:r w:rsidRPr="00DA2F98">
        <w:t>Báo cáo thông tin trạng thái của tất cả mẫu cấu hình (bao gồm thông tin về các tài liệu và các thành phần liên quan đ</w:t>
      </w:r>
      <w:r w:rsidRPr="002B5268">
        <w:t>ế</w:t>
      </w:r>
      <w:r w:rsidRPr="008F4969">
        <w:t>n m</w:t>
      </w:r>
      <w:r w:rsidRPr="00731DBC">
        <w:t xml:space="preserve">ẫu các </w:t>
      </w:r>
      <w:r w:rsidRPr="00201706">
        <w:t>cấu hình).</w:t>
      </w:r>
    </w:p>
    <w:p w:rsidR="00C42271" w:rsidRPr="00432CF2" w:rsidRDefault="00C42271" w:rsidP="00C42271">
      <w:pPr>
        <w:pStyle w:val="bullet"/>
      </w:pPr>
      <w:r w:rsidRPr="00182E1B">
        <w:t>B</w:t>
      </w:r>
      <w:r w:rsidRPr="00150E7D">
        <w:t>áo cáo các thay đ</w:t>
      </w:r>
      <w:r w:rsidRPr="00432CF2">
        <w:t>ổi đã được chấp nhận, hoặc các thay đổi dự kiến.</w:t>
      </w:r>
    </w:p>
    <w:p w:rsidR="00C42271" w:rsidRPr="00432CF2" w:rsidRDefault="00C42271" w:rsidP="00C42271">
      <w:pPr>
        <w:pStyle w:val="bullet"/>
      </w:pPr>
      <w:r w:rsidRPr="00432CF2">
        <w:t>Báo cáo kết quả thanh tra cấu hình.</w:t>
      </w:r>
    </w:p>
    <w:p w:rsidR="00C42271" w:rsidRPr="00DA2F98" w:rsidRDefault="00C42271" w:rsidP="00C42271">
      <w:pPr>
        <w:pStyle w:val="bullet"/>
      </w:pPr>
      <w:r w:rsidRPr="00432CF2">
        <w:t>Theo dõi sự thay đổi của các tài liệu từ baseline trước</w:t>
      </w:r>
      <w:r w:rsidR="00791A54">
        <w:rPr>
          <w:lang w:val="en-US"/>
        </w:rPr>
        <w:t>.</w:t>
      </w:r>
    </w:p>
    <w:p w:rsidR="00C42271" w:rsidRPr="00432CF2" w:rsidRDefault="00C42271" w:rsidP="00C42271">
      <w:pPr>
        <w:pStyle w:val="bullet"/>
      </w:pPr>
      <w:r>
        <w:rPr>
          <w:lang w:val="en-US"/>
        </w:rPr>
        <w:t>Hiệu quả khi áp dụng những thay đổi này</w:t>
      </w:r>
    </w:p>
    <w:p w:rsidR="00C42271" w:rsidRDefault="00C42271" w:rsidP="00C42271">
      <w:pPr>
        <w:pStyle w:val="Heading2"/>
      </w:pPr>
      <w:bookmarkStart w:id="33" w:name="_Toc262979569"/>
      <w:r>
        <w:t>Thanh tra cấu hình (Configuration Audit)</w:t>
      </w:r>
      <w:bookmarkEnd w:id="33"/>
    </w:p>
    <w:p w:rsidR="00C42271" w:rsidRDefault="00C42271" w:rsidP="00C42271">
      <w:r w:rsidRPr="00365F0F">
        <w:t>Nhằm đảm bảo cho các mẫu cấu hình, các pha phát triển phần mềm chính xác, giả</w:t>
      </w:r>
      <w:r>
        <w:t>m thiểu khả năng phát sinh lỗi, đảm bảo các chức năng của Source Code giống với các tài liệu liên quan.</w:t>
      </w:r>
    </w:p>
    <w:p w:rsidR="00C42271" w:rsidRDefault="00C42271" w:rsidP="00C42271">
      <w:pPr>
        <w:pStyle w:val="Heading3"/>
      </w:pPr>
      <w:bookmarkStart w:id="34" w:name="_Toc262979570"/>
      <w:r>
        <w:t>Functional Configuration Audit (FCA)</w:t>
      </w:r>
      <w:bookmarkEnd w:id="34"/>
    </w:p>
    <w:p w:rsidR="00C42271" w:rsidRDefault="00C42271" w:rsidP="00C42271">
      <w:r>
        <w:t>Dùng để thanh tra các mẫu cấu hình đã được nêu trong phần 3.2 – các mẫu cấu hình</w:t>
      </w:r>
    </w:p>
    <w:p w:rsidR="00C42271" w:rsidRDefault="00C42271" w:rsidP="00C42271">
      <w:r>
        <w:t>FCA thường được thực hiện trước khi thiết lập 1 baseline, 1 thay đỗi lớn, hoặc nhiều thay đổi nhỏ trong quá trình phát triển phần mềm.</w:t>
      </w:r>
    </w:p>
    <w:p w:rsidR="00C42271" w:rsidRDefault="00C42271" w:rsidP="00C42271">
      <w:r>
        <w:t>Kiểm tra, phát hiện sữ khác nhau giữa yêu cầu phần mềm và các mẫu cấu hình</w:t>
      </w:r>
    </w:p>
    <w:p w:rsidR="00C42271" w:rsidRDefault="00C42271" w:rsidP="00C42271">
      <w:pPr>
        <w:pStyle w:val="Heading3"/>
      </w:pPr>
      <w:bookmarkStart w:id="35" w:name="_Toc262979571"/>
      <w:r>
        <w:t>Physical Configuration Audit (PCA)</w:t>
      </w:r>
      <w:bookmarkEnd w:id="35"/>
    </w:p>
    <w:p w:rsidR="00C42271" w:rsidRDefault="00C42271" w:rsidP="00C42271">
      <w:r>
        <w:t>Loại thanh tra này đảm bảo sự thay đổi của Code phù hợp với các tài liệu kĩ thuật tương ứng.</w:t>
      </w:r>
    </w:p>
    <w:p w:rsidR="00C42271" w:rsidRDefault="00C42271" w:rsidP="00C42271">
      <w:r>
        <w:t xml:space="preserve">Thường tiến hành đồng thời với FCA hoặc ngay sau FCA. </w:t>
      </w:r>
    </w:p>
    <w:p w:rsidR="00C42271" w:rsidRPr="00365F0F" w:rsidRDefault="00C42271" w:rsidP="00C42271">
      <w:pPr>
        <w:pStyle w:val="Heading3"/>
      </w:pPr>
      <w:bookmarkStart w:id="36" w:name="_Toc262979572"/>
      <w:r w:rsidRPr="00365F0F">
        <w:t>Đội ngũ thanh tra</w:t>
      </w:r>
      <w:bookmarkEnd w:id="36"/>
    </w:p>
    <w:p w:rsidR="00C42271" w:rsidRPr="00365F0F" w:rsidRDefault="00C42271" w:rsidP="00C42271">
      <w:r w:rsidRPr="00365F0F">
        <w:t>Đội ngũ thanh tra cấu hình bao gồm các thành viên như sau:</w:t>
      </w:r>
    </w:p>
    <w:p w:rsidR="00C42271" w:rsidRPr="00365F0F" w:rsidRDefault="00C42271" w:rsidP="00285731">
      <w:pPr>
        <w:pStyle w:val="bullet"/>
      </w:pPr>
      <w:r w:rsidRPr="00365F0F">
        <w:t>Kỹ sư hệ thống</w:t>
      </w:r>
    </w:p>
    <w:p w:rsidR="00C42271" w:rsidRPr="00365F0F" w:rsidRDefault="00C42271" w:rsidP="00285731">
      <w:pPr>
        <w:pStyle w:val="bullet"/>
      </w:pPr>
      <w:r w:rsidRPr="00365F0F">
        <w:t>Kỹ sư phần mềm</w:t>
      </w:r>
    </w:p>
    <w:p w:rsidR="00C42271" w:rsidRPr="00726F1B" w:rsidRDefault="00C42271" w:rsidP="00285731">
      <w:pPr>
        <w:pStyle w:val="bullet"/>
      </w:pPr>
      <w:r>
        <w:t>QA</w:t>
      </w:r>
    </w:p>
    <w:p w:rsidR="00C42271" w:rsidRPr="00365F0F" w:rsidRDefault="00C42271" w:rsidP="00C42271">
      <w:pPr>
        <w:pStyle w:val="Heading3"/>
      </w:pPr>
      <w:bookmarkStart w:id="37" w:name="_Toc262979573"/>
      <w:r w:rsidRPr="00365F0F">
        <w:t>Công việc thanh tra</w:t>
      </w:r>
      <w:bookmarkEnd w:id="37"/>
    </w:p>
    <w:p w:rsidR="00C42271" w:rsidRPr="00365F0F" w:rsidRDefault="00C42271" w:rsidP="009C1565">
      <w:r w:rsidRPr="00365F0F">
        <w:t>Công việc thanh tra cấu hình bao gồm:</w:t>
      </w:r>
    </w:p>
    <w:p w:rsidR="00C42271" w:rsidRPr="00365F0F" w:rsidRDefault="00C42271" w:rsidP="00C42271">
      <w:pPr>
        <w:pStyle w:val="bullet"/>
      </w:pPr>
      <w:r w:rsidRPr="00365F0F">
        <w:t>Lên kế hoạch thanh tra</w:t>
      </w:r>
      <w:r>
        <w:rPr>
          <w:lang w:val="en-US"/>
        </w:rPr>
        <w:t>.</w:t>
      </w:r>
    </w:p>
    <w:p w:rsidR="00C42271" w:rsidRPr="00365F0F" w:rsidRDefault="00C42271" w:rsidP="00C42271">
      <w:pPr>
        <w:pStyle w:val="bullet"/>
      </w:pPr>
      <w:r w:rsidRPr="00365F0F">
        <w:t>Tập hợp những tài liệu cần thiết cho việc thanh tra</w:t>
      </w:r>
      <w:r>
        <w:rPr>
          <w:lang w:val="en-US"/>
        </w:rPr>
        <w:t>.</w:t>
      </w:r>
    </w:p>
    <w:p w:rsidR="00C42271" w:rsidRPr="00365F0F" w:rsidRDefault="00C42271" w:rsidP="00C42271">
      <w:pPr>
        <w:pStyle w:val="bullet"/>
      </w:pPr>
      <w:r w:rsidRPr="00365F0F">
        <w:t xml:space="preserve">Thanh tra </w:t>
      </w:r>
      <w:r>
        <w:rPr>
          <w:lang w:val="en-US"/>
        </w:rPr>
        <w:t xml:space="preserve">các thành phần liên quan của </w:t>
      </w:r>
      <w:r w:rsidRPr="00365F0F">
        <w:t>những mẫu cấ</w:t>
      </w:r>
      <w:r>
        <w:t>u hình</w:t>
      </w:r>
      <w:r>
        <w:rPr>
          <w:lang w:val="en-US"/>
        </w:rPr>
        <w:t>.</w:t>
      </w:r>
    </w:p>
    <w:p w:rsidR="00C42271" w:rsidRPr="00365F0F" w:rsidRDefault="00C42271" w:rsidP="00C42271">
      <w:pPr>
        <w:pStyle w:val="bullet"/>
      </w:pPr>
      <w:r w:rsidRPr="00365F0F">
        <w:t xml:space="preserve">Kiểm tra những </w:t>
      </w:r>
      <w:r>
        <w:rPr>
          <w:lang w:val="en-US"/>
        </w:rPr>
        <w:t xml:space="preserve">thay đổi trong các change log </w:t>
      </w:r>
      <w:r w:rsidRPr="00365F0F">
        <w:t>có đúng vớ</w:t>
      </w:r>
      <w:r>
        <w:t xml:space="preserve">i </w:t>
      </w:r>
      <w:r>
        <w:rPr>
          <w:lang w:val="en-US"/>
        </w:rPr>
        <w:t>thay đổi thực tế của tài liệu hay không</w:t>
      </w:r>
    </w:p>
    <w:p w:rsidR="00C42271" w:rsidRPr="00365F0F" w:rsidRDefault="00C42271" w:rsidP="00C42271">
      <w:pPr>
        <w:pStyle w:val="bullet"/>
      </w:pPr>
      <w:r w:rsidRPr="00365F0F">
        <w:t>Kiểm tra quá trình kết hợp của các mẫu cấu hình diễn ra như thế nào</w:t>
      </w:r>
    </w:p>
    <w:p w:rsidR="00C42271" w:rsidRPr="00365F0F" w:rsidRDefault="00C42271" w:rsidP="00C42271">
      <w:pPr>
        <w:pStyle w:val="bullet"/>
      </w:pPr>
      <w:r w:rsidRPr="00365F0F">
        <w:t>Kiểm tra về sự toàn vẹn, tương thích các mẫu cấu hình bên trong hệ thống</w:t>
      </w:r>
    </w:p>
    <w:p w:rsidR="00C42271" w:rsidRPr="00365F0F" w:rsidRDefault="00C42271" w:rsidP="00C42271">
      <w:pPr>
        <w:pStyle w:val="bullet"/>
      </w:pPr>
      <w:r w:rsidRPr="00365F0F">
        <w:lastRenderedPageBreak/>
        <w:t>Kiểm tra về tiêu chuẩn của các mẫu cấu hình bên trong hệ thống có đạt chuẩn hay không</w:t>
      </w:r>
    </w:p>
    <w:p w:rsidR="00C42271" w:rsidRPr="00365F0F" w:rsidRDefault="00C42271" w:rsidP="00C42271">
      <w:pPr>
        <w:pStyle w:val="bullet"/>
      </w:pPr>
      <w:r w:rsidRPr="00365F0F">
        <w:t>Kiểm tra quá trình lưu trữ các mẫu cấu hình</w:t>
      </w:r>
    </w:p>
    <w:p w:rsidR="00C42271" w:rsidRPr="00444DC1" w:rsidRDefault="00C42271" w:rsidP="00C42271">
      <w:pPr>
        <w:pStyle w:val="bullet"/>
      </w:pPr>
      <w:r w:rsidRPr="00365F0F">
        <w:t>Sau khi thanh tra hoàn thành thì ghi lại những tài liệu thanh tra</w:t>
      </w:r>
      <w:r>
        <w:rPr>
          <w:lang w:val="en-US"/>
        </w:rPr>
        <w:t>.</w:t>
      </w:r>
    </w:p>
    <w:p w:rsidR="000E1CCC" w:rsidRDefault="00791A54" w:rsidP="000E1CCC">
      <w:pPr>
        <w:pStyle w:val="Heading1"/>
      </w:pPr>
      <w:bookmarkStart w:id="38" w:name="_Toc262979574"/>
      <w:r>
        <w:t xml:space="preserve">Các thay đổi quan </w:t>
      </w:r>
      <w:r w:rsidRPr="00EF407A">
        <w:t>trọng</w:t>
      </w:r>
      <w:r>
        <w:t xml:space="preserve"> trong quá trình phát triển phần mềm</w:t>
      </w:r>
      <w:bookmarkEnd w:id="38"/>
    </w:p>
    <w:p w:rsidR="000026BA" w:rsidRDefault="00EF407A" w:rsidP="000E1CCC">
      <w:pPr>
        <w:pStyle w:val="Heading2"/>
      </w:pPr>
      <w:bookmarkStart w:id="39" w:name="_Toc262979575"/>
      <w:r>
        <w:t>Tinh chỉnh quy trình phát triển</w:t>
      </w:r>
      <w:bookmarkEnd w:id="39"/>
    </w:p>
    <w:p w:rsidR="000026BA" w:rsidRDefault="00EF407A">
      <w:r>
        <w:t>Ban đầu nhóm quết định làm theo quy trình UP, nhưng do tài liệu quá nhiều, đồng thời phải viết tài liệu mô ả cho các nhóm khác tham khảo để viết code, nên dẫn đến bị trễ tiến độ khá nhiều. Do đó, nhóm quyết định kết hợp với quy trình FDD, cho mỗi nhóm tự tìm hiểu, viết mô tả, tự code, viết unit test cho từng chức năng được giao</w:t>
      </w:r>
    </w:p>
    <w:p w:rsidR="000026BA" w:rsidRDefault="00EF407A">
      <w:r>
        <w:t>Do đó, mỗi nhóm sẽ phải viết trên 1 module riêng, nên có 1 nhóm sẽ làm nhiệm vụ tích hợp dần các thành phần này lại thành 1 chương trình hoàn chỉnh.</w:t>
      </w:r>
    </w:p>
    <w:p w:rsidR="000026BA" w:rsidRDefault="00EF407A">
      <w:pPr>
        <w:pStyle w:val="Heading2"/>
      </w:pPr>
      <w:bookmarkStart w:id="40" w:name="_Toc262979576"/>
      <w:r>
        <w:t>Tinh giảm 1 số tài liệu</w:t>
      </w:r>
      <w:bookmarkEnd w:id="40"/>
    </w:p>
    <w:p w:rsidR="000026BA" w:rsidRDefault="00EF407A">
      <w:r>
        <w:t>Pm và các nhóm trưởng, để tiết kiệm thời gian, nhóm sẽ lược bỏ tài liệu không cần thiết, và các phần không cần thiết trong 1 số tài liệu để tài liệu gọn nhẹ hơn</w:t>
      </w:r>
    </w:p>
    <w:p w:rsidR="000026BA" w:rsidRDefault="00EF407A">
      <w:pPr>
        <w:pStyle w:val="Heading2"/>
      </w:pPr>
      <w:bookmarkStart w:id="41" w:name="_Toc262979577"/>
      <w:r>
        <w:t>Thay đổi công nghệ lập trình</w:t>
      </w:r>
      <w:bookmarkEnd w:id="41"/>
    </w:p>
    <w:p w:rsidR="000026BA" w:rsidRDefault="00EF407A">
      <w:r>
        <w:t>Lúc đầu, nhóm quyết định chọn công nghệ Flex, nhưng do các bạn đã tìm hiểu silverlight trong môn QLQTPM nên nhóm quyết định đổi sang dùng silverlight để các thành viên dễ lập trình.</w:t>
      </w:r>
    </w:p>
    <w:p w:rsidR="000026BA" w:rsidRDefault="00EF407A">
      <w:r>
        <w:t>Sau đó, nhóm quyết định chỉ xây dựng chương trình ở mức độ offline, nên đổi sang viết app chứ không viết trên web nữa, nên đổi sang WPF (kết hợp với ExpressBlend để tạo giao diện), vì WPF tương tự như silverlight.</w:t>
      </w:r>
    </w:p>
    <w:p w:rsidR="000026BA" w:rsidRDefault="00EF407A">
      <w:pPr>
        <w:pStyle w:val="Heading2"/>
      </w:pPr>
      <w:bookmarkStart w:id="42" w:name="_Toc262979578"/>
      <w:r>
        <w:t>Thay đổi các mẫu cấu hình</w:t>
      </w:r>
      <w:bookmarkEnd w:id="42"/>
    </w:p>
    <w:p w:rsidR="000026BA" w:rsidRDefault="00EF407A">
      <w:r>
        <w:t>Do lúc đầu các thành viên trong nhóm hiểu nhầm các mẫu cấu hình là các tài liệu, nên chia mẫu cấu hình là các tài liệu của từng pha, về sau tìm hiểu thêm, nhóm chỉnh sửa lại các mẫu cấu hình phù hợp hơn.</w:t>
      </w:r>
    </w:p>
    <w:p w:rsidR="00C42271" w:rsidRPr="00CA5918" w:rsidRDefault="00C42271" w:rsidP="00C42271">
      <w:pPr>
        <w:pStyle w:val="Heading1"/>
        <w:rPr>
          <w:lang w:val="fr-FR"/>
        </w:rPr>
      </w:pPr>
      <w:bookmarkStart w:id="43" w:name="_Toc262979579"/>
      <w:r w:rsidRPr="00CA5918">
        <w:rPr>
          <w:lang w:val="fr-FR"/>
        </w:rPr>
        <w:t>Công cụ hỗ trợ (Tools, Environment)</w:t>
      </w:r>
      <w:bookmarkEnd w:id="43"/>
    </w:p>
    <w:p w:rsidR="00C42271" w:rsidRPr="0074392C" w:rsidRDefault="00C42271" w:rsidP="00C42271">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rsidR="00C42271" w:rsidRPr="00142917" w:rsidRDefault="00C42271" w:rsidP="00C42271">
      <w:r>
        <w:t>Word, Excel: để xem các tài liệu.</w:t>
      </w:r>
    </w:p>
    <w:p w:rsidR="00C42271" w:rsidRPr="00142917" w:rsidRDefault="00C42271" w:rsidP="0047431F"/>
    <w:sectPr w:rsidR="00C42271" w:rsidRPr="00142917" w:rsidSect="003E01B7">
      <w:headerReference w:type="default" r:id="rId9"/>
      <w:footerReference w:type="default" r:id="rId10"/>
      <w:footerReference w:type="first" r:id="rId11"/>
      <w:pgSz w:w="11909" w:h="16834" w:code="9"/>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0A4" w:rsidRDefault="001C40A4" w:rsidP="00603010">
      <w:r>
        <w:separator/>
      </w:r>
    </w:p>
  </w:endnote>
  <w:endnote w:type="continuationSeparator" w:id="1">
    <w:p w:rsidR="001C40A4" w:rsidRDefault="001C40A4"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pPr>
    <w:r>
      <w:rPr>
        <w:sz w:val="12"/>
      </w:rPr>
      <w:t>Group 21, 22, 23, 24, 25</w:t>
    </w:r>
    <w:r w:rsidR="009C1565">
      <w:tab/>
      <w:t>Requirement and Specification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0A4" w:rsidRDefault="001C40A4" w:rsidP="00603010">
      <w:r>
        <w:separator/>
      </w:r>
    </w:p>
  </w:footnote>
  <w:footnote w:type="continuationSeparator" w:id="1">
    <w:p w:rsidR="001C40A4" w:rsidRDefault="001C40A4"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Header"/>
    </w:pPr>
    <w:r>
      <w:t xml:space="preserve">Quản lý </w:t>
    </w:r>
    <w:fldSimple w:instr=" STYLEREF &quot;Project Name&quot; \* MERGEFORMAT ">
      <w:r w:rsidR="003E01B7">
        <w:rPr>
          <w:noProof/>
        </w:rPr>
        <w:t>cấu hình</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9965D9"/>
    <w:multiLevelType w:val="hybridMultilevel"/>
    <w:tmpl w:val="E468FD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44"/>
  </w:num>
  <w:num w:numId="4">
    <w:abstractNumId w:val="28"/>
  </w:num>
  <w:num w:numId="5">
    <w:abstractNumId w:val="37"/>
  </w:num>
  <w:num w:numId="6">
    <w:abstractNumId w:val="20"/>
  </w:num>
  <w:num w:numId="7">
    <w:abstractNumId w:val="25"/>
  </w:num>
  <w:num w:numId="8">
    <w:abstractNumId w:val="23"/>
  </w:num>
  <w:num w:numId="9">
    <w:abstractNumId w:val="41"/>
  </w:num>
  <w:num w:numId="10">
    <w:abstractNumId w:val="42"/>
  </w:num>
  <w:num w:numId="11">
    <w:abstractNumId w:val="9"/>
  </w:num>
  <w:num w:numId="12">
    <w:abstractNumId w:val="26"/>
  </w:num>
  <w:num w:numId="13">
    <w:abstractNumId w:val="29"/>
  </w:num>
  <w:num w:numId="14">
    <w:abstractNumId w:val="21"/>
  </w:num>
  <w:num w:numId="15">
    <w:abstractNumId w:val="38"/>
  </w:num>
  <w:num w:numId="16">
    <w:abstractNumId w:val="33"/>
  </w:num>
  <w:num w:numId="17">
    <w:abstractNumId w:val="30"/>
  </w:num>
  <w:num w:numId="18">
    <w:abstractNumId w:val="30"/>
  </w:num>
  <w:num w:numId="19">
    <w:abstractNumId w:val="18"/>
  </w:num>
  <w:num w:numId="20">
    <w:abstractNumId w:val="17"/>
  </w:num>
  <w:num w:numId="21">
    <w:abstractNumId w:val="35"/>
  </w:num>
  <w:num w:numId="22">
    <w:abstractNumId w:val="12"/>
  </w:num>
  <w:num w:numId="23">
    <w:abstractNumId w:val="3"/>
  </w:num>
  <w:num w:numId="24">
    <w:abstractNumId w:val="22"/>
  </w:num>
  <w:num w:numId="25">
    <w:abstractNumId w:val="0"/>
  </w:num>
  <w:num w:numId="26">
    <w:abstractNumId w:val="14"/>
  </w:num>
  <w:num w:numId="27">
    <w:abstractNumId w:val="43"/>
  </w:num>
  <w:num w:numId="28">
    <w:abstractNumId w:val="10"/>
  </w:num>
  <w:num w:numId="29">
    <w:abstractNumId w:val="32"/>
  </w:num>
  <w:num w:numId="30">
    <w:abstractNumId w:val="39"/>
  </w:num>
  <w:num w:numId="31">
    <w:abstractNumId w:val="16"/>
  </w:num>
  <w:num w:numId="32">
    <w:abstractNumId w:val="8"/>
  </w:num>
  <w:num w:numId="33">
    <w:abstractNumId w:val="31"/>
  </w:num>
  <w:num w:numId="34">
    <w:abstractNumId w:val="15"/>
  </w:num>
  <w:num w:numId="35">
    <w:abstractNumId w:val="13"/>
  </w:num>
  <w:num w:numId="36">
    <w:abstractNumId w:val="36"/>
  </w:num>
  <w:num w:numId="37">
    <w:abstractNumId w:val="34"/>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026BA"/>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03AF"/>
    <w:rsid w:val="000C1D0F"/>
    <w:rsid w:val="000C37AC"/>
    <w:rsid w:val="000C4743"/>
    <w:rsid w:val="000C63E1"/>
    <w:rsid w:val="000C6E59"/>
    <w:rsid w:val="000D00A5"/>
    <w:rsid w:val="000D5A21"/>
    <w:rsid w:val="000E0276"/>
    <w:rsid w:val="000E1CCC"/>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8724C"/>
    <w:rsid w:val="00192652"/>
    <w:rsid w:val="00192A7E"/>
    <w:rsid w:val="001A6998"/>
    <w:rsid w:val="001A7AF2"/>
    <w:rsid w:val="001B27A3"/>
    <w:rsid w:val="001B4642"/>
    <w:rsid w:val="001B58BC"/>
    <w:rsid w:val="001C3F47"/>
    <w:rsid w:val="001C40A4"/>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C18"/>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01B7"/>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1556F"/>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08D"/>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1A54"/>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31E5"/>
    <w:rsid w:val="008C5465"/>
    <w:rsid w:val="008C6AA5"/>
    <w:rsid w:val="008C77F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839"/>
    <w:rsid w:val="009B75BA"/>
    <w:rsid w:val="009C1565"/>
    <w:rsid w:val="009D2F95"/>
    <w:rsid w:val="009D619E"/>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27F00"/>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37BD"/>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75F"/>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E04DE"/>
    <w:rsid w:val="00DE0A33"/>
    <w:rsid w:val="00DE119A"/>
    <w:rsid w:val="00DE4282"/>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1A75"/>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1E13"/>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07A"/>
    <w:rsid w:val="00EF491A"/>
    <w:rsid w:val="00EF62D2"/>
    <w:rsid w:val="00EF6980"/>
    <w:rsid w:val="00EF7F01"/>
    <w:rsid w:val="00F00F68"/>
    <w:rsid w:val="00F034EF"/>
    <w:rsid w:val="00F04F2B"/>
    <w:rsid w:val="00F104E4"/>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Curved Connector 37"/>
        <o:r id="V:Rule5" type="connector" idref="#Curved Connector 36"/>
        <o:r id="V:Rule6" type="connector" idref="#Curved Connector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CC"/>
    <w:pPr>
      <w:spacing w:after="0" w:line="360" w:lineRule="auto"/>
      <w:ind w:left="0" w:firstLine="720"/>
      <w:jc w:val="both"/>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eastAsiaTheme="minorEastAsia"/>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88E-F9C2-4B5F-BF87-B4F2FD5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8</cp:revision>
  <dcterms:created xsi:type="dcterms:W3CDTF">2010-05-30T03:41:00Z</dcterms:created>
  <dcterms:modified xsi:type="dcterms:W3CDTF">2010-05-30T19:06:00Z</dcterms:modified>
</cp:coreProperties>
</file>