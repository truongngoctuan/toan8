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9E0E7B" w14:textId="60F5329C" w:rsidR="00D96345" w:rsidRPr="00072916" w:rsidRDefault="00072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1.</w:t>
      </w:r>
      <w:r w:rsidR="00D96345" w:rsidRPr="00072916">
        <w:rPr>
          <w:rFonts w:ascii="Times New Roman" w:hAnsi="Times New Roman" w:cs="Times New Roman"/>
          <w:b/>
          <w:sz w:val="24"/>
          <w:szCs w:val="24"/>
        </w:rPr>
        <w:t>Màn</w:t>
      </w:r>
      <w:proofErr w:type="gramEnd"/>
      <w:r w:rsidR="00D9634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6345" w:rsidRPr="0007291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9634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96345" w:rsidRPr="00072916">
        <w:rPr>
          <w:rFonts w:ascii="Times New Roman" w:hAnsi="Times New Roman" w:cs="Times New Roman"/>
          <w:b/>
          <w:sz w:val="24"/>
          <w:szCs w:val="24"/>
        </w:rPr>
        <w:t>chính</w:t>
      </w:r>
      <w:proofErr w:type="spellEnd"/>
    </w:p>
    <w:p w14:paraId="049E323E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43FA38C9" w14:textId="77777777" w:rsidR="00D96345" w:rsidRDefault="00D76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49536" behindDoc="0" locked="0" layoutInCell="1" allowOverlap="1" wp14:editId="05BB735C">
            <wp:simplePos x="0" y="0"/>
            <wp:positionH relativeFrom="column">
              <wp:posOffset>1209675</wp:posOffset>
            </wp:positionH>
            <wp:positionV relativeFrom="paragraph">
              <wp:posOffset>219075</wp:posOffset>
            </wp:positionV>
            <wp:extent cx="4610100" cy="4810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481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6153B3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3DD4E6AC" w14:textId="77777777" w:rsidR="007C3A44" w:rsidRDefault="00D9634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920" behindDoc="1" locked="0" layoutInCell="1" allowOverlap="1" wp14:editId="03453896">
            <wp:simplePos x="0" y="0"/>
            <wp:positionH relativeFrom="column">
              <wp:posOffset>-342901</wp:posOffset>
            </wp:positionH>
            <wp:positionV relativeFrom="paragraph">
              <wp:posOffset>-552450</wp:posOffset>
            </wp:positionV>
            <wp:extent cx="6564573" cy="563880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4573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A23CDC" w14:textId="77777777" w:rsidR="00730F80" w:rsidRDefault="00730F80">
      <w:pPr>
        <w:rPr>
          <w:rFonts w:ascii="Times New Roman" w:hAnsi="Times New Roman" w:cs="Times New Roman"/>
          <w:noProof/>
          <w:sz w:val="24"/>
          <w:szCs w:val="24"/>
        </w:rPr>
      </w:pPr>
    </w:p>
    <w:p w14:paraId="0A059EBD" w14:textId="77777777" w:rsidR="00730F80" w:rsidRDefault="00D96345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0560" behindDoc="0" locked="0" layoutInCell="1" allowOverlap="1" wp14:editId="119893C2">
            <wp:simplePos x="0" y="0"/>
            <wp:positionH relativeFrom="column">
              <wp:posOffset>1790700</wp:posOffset>
            </wp:positionH>
            <wp:positionV relativeFrom="paragraph">
              <wp:posOffset>85725</wp:posOffset>
            </wp:positionV>
            <wp:extent cx="2266950" cy="771525"/>
            <wp:effectExtent l="57150" t="209550" r="38100" b="18097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618645">
                      <a:off x="0" y="0"/>
                      <a:ext cx="22669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771D5" w14:textId="77777777" w:rsidR="00730F80" w:rsidRDefault="00730F80">
      <w:pPr>
        <w:rPr>
          <w:rFonts w:ascii="Times New Roman" w:hAnsi="Times New Roman" w:cs="Times New Roman"/>
          <w:noProof/>
          <w:sz w:val="24"/>
          <w:szCs w:val="24"/>
        </w:rPr>
      </w:pPr>
    </w:p>
    <w:p w14:paraId="76C6C28E" w14:textId="77777777" w:rsidR="00730F80" w:rsidRDefault="00730F80">
      <w:pPr>
        <w:rPr>
          <w:rFonts w:ascii="Times New Roman" w:hAnsi="Times New Roman" w:cs="Times New Roman"/>
          <w:noProof/>
          <w:sz w:val="24"/>
          <w:szCs w:val="24"/>
        </w:rPr>
      </w:pPr>
    </w:p>
    <w:p w14:paraId="4222BB0B" w14:textId="77777777" w:rsidR="00730F80" w:rsidRDefault="0095412F">
      <w:pPr>
        <w:rPr>
          <w:rFonts w:ascii="Times New Roman" w:hAnsi="Times New Roman" w:cs="Times New Roman"/>
          <w:noProof/>
          <w:sz w:val="24"/>
          <w:szCs w:val="24"/>
        </w:rPr>
      </w:pPr>
      <w:r w:rsidRPr="0095412F">
        <w:rPr>
          <w:rFonts w:ascii="Times New Roman" w:hAnsi="Times New Roman" w:cs="Times New Roman"/>
          <w:noProof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editId="256934F9">
                <wp:simplePos x="0" y="0"/>
                <wp:positionH relativeFrom="column">
                  <wp:posOffset>4895850</wp:posOffset>
                </wp:positionH>
                <wp:positionV relativeFrom="paragraph">
                  <wp:posOffset>110490</wp:posOffset>
                </wp:positionV>
                <wp:extent cx="1238250" cy="31369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3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5743F3" w14:textId="77777777" w:rsidR="0095412F" w:rsidRPr="0095412F" w:rsidRDefault="0095412F" w:rsidP="009541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95412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Đ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Ạ</w:t>
                            </w:r>
                            <w:r w:rsidRPr="0095412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I SỐ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3" o:spid="_x0000_s1026" style="position:absolute;margin-left:385.5pt;margin-top:8.7pt;width:97.5pt;height:24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" fillcolor="#f2f2f2 [3052]" strokecolor="white [3212]" strokeweight="2pt">
                <v:textbox>
                  <w:txbxContent>
                    <w:p w14:paraId="655743F3" w14:textId="77777777" w:rsidR="0095412F" w:rsidRPr="0095412F" w:rsidRDefault="0095412F" w:rsidP="0095412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</w:pPr>
                      <w:r w:rsidRPr="0095412F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  <w:t>Đ</w:t>
                      </w: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  <w:t>Ạ</w:t>
                      </w:r>
                      <w:r w:rsidRPr="0095412F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  <w:t>I SỐ</w:t>
                      </w:r>
                    </w:p>
                  </w:txbxContent>
                </v:textbox>
              </v:rect>
            </w:pict>
          </mc:Fallback>
        </mc:AlternateContent>
      </w:r>
    </w:p>
    <w:p w14:paraId="496E7FC5" w14:textId="77777777" w:rsidR="0040053B" w:rsidRDefault="0095412F">
      <w:pPr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noProof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editId="5022077A">
                <wp:simplePos x="0" y="0"/>
                <wp:positionH relativeFrom="column">
                  <wp:posOffset>4895850</wp:posOffset>
                </wp:positionH>
                <wp:positionV relativeFrom="paragraph">
                  <wp:posOffset>210186</wp:posOffset>
                </wp:positionV>
                <wp:extent cx="1238250" cy="3429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429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35D4C" w14:textId="77777777" w:rsidR="0095412F" w:rsidRPr="0095412F" w:rsidRDefault="0095412F" w:rsidP="009541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95412F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</w:rPr>
                              <w:t>HÌNH HỌC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27" style="position:absolute;margin-left:385.5pt;margin-top:16.55pt;width:97.5pt;height:2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" fillcolor="#bfbfbf [2412]" strokecolor="white [3212]" strokeweight="2pt">
                <v:textbox>
                  <w:txbxContent>
                    <w:p w14:paraId="4A035D4C" w14:textId="77777777" w:rsidR="0095412F" w:rsidRPr="0095412F" w:rsidRDefault="0095412F" w:rsidP="0095412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</w:pPr>
                      <w:r w:rsidRPr="0095412F"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</w:rPr>
                        <w:t>HÌNH HỌC</w:t>
                      </w:r>
                    </w:p>
                  </w:txbxContent>
                </v:textbox>
              </v:rect>
            </w:pict>
          </mc:Fallback>
        </mc:AlternateContent>
      </w:r>
      <w:r w:rsidR="00D963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752" behindDoc="0" locked="0" layoutInCell="1" allowOverlap="1" wp14:editId="4485B70D">
            <wp:simplePos x="0" y="0"/>
            <wp:positionH relativeFrom="column">
              <wp:posOffset>1551940</wp:posOffset>
            </wp:positionH>
            <wp:positionV relativeFrom="paragraph">
              <wp:posOffset>170815</wp:posOffset>
            </wp:positionV>
            <wp:extent cx="723900" cy="552450"/>
            <wp:effectExtent l="76200" t="95250" r="19050" b="7620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0573565">
                      <a:off x="0" y="0"/>
                      <a:ext cx="723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634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1584" behindDoc="0" locked="0" layoutInCell="1" allowOverlap="1" wp14:editId="58CC3E7F">
            <wp:simplePos x="0" y="0"/>
            <wp:positionH relativeFrom="column">
              <wp:posOffset>2533650</wp:posOffset>
            </wp:positionH>
            <wp:positionV relativeFrom="paragraph">
              <wp:posOffset>210185</wp:posOffset>
            </wp:positionV>
            <wp:extent cx="1800225" cy="771525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87C30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4656" behindDoc="0" locked="0" layoutInCell="1" allowOverlap="1" wp14:editId="2E8660A2">
            <wp:simplePos x="0" y="0"/>
            <wp:positionH relativeFrom="column">
              <wp:posOffset>1790699</wp:posOffset>
            </wp:positionH>
            <wp:positionV relativeFrom="paragraph">
              <wp:posOffset>61303</wp:posOffset>
            </wp:positionV>
            <wp:extent cx="724535" cy="547370"/>
            <wp:effectExtent l="164783" t="101917" r="145097" b="87948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8339533">
                      <a:off x="0" y="0"/>
                      <a:ext cx="724535" cy="547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310C30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57AD639B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31D306CE" w14:textId="77777777" w:rsidR="00730F80" w:rsidRDefault="00D76D35">
      <w:pPr>
        <w:rPr>
          <w:rFonts w:ascii="Times New Roman" w:hAnsi="Times New Roman" w:cs="Times New Roman"/>
          <w:sz w:val="24"/>
          <w:szCs w:val="24"/>
        </w:rPr>
      </w:pPr>
      <w:r w:rsidRPr="0095412F">
        <w:rPr>
          <w:rFonts w:ascii="Times New Roman" w:hAnsi="Times New Roman" w:cs="Times New Roman"/>
          <w:noProof/>
          <w:color w:val="A6A6A6" w:themeColor="background1" w:themeShade="A6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editId="7436002A">
                <wp:simplePos x="0" y="0"/>
                <wp:positionH relativeFrom="column">
                  <wp:posOffset>3362325</wp:posOffset>
                </wp:positionH>
                <wp:positionV relativeFrom="paragraph">
                  <wp:posOffset>191770</wp:posOffset>
                </wp:positionV>
                <wp:extent cx="1238250" cy="314325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136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6B8EC" w14:textId="77777777" w:rsidR="00D76D35" w:rsidRPr="0095412F" w:rsidRDefault="0002264F" w:rsidP="0095412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32"/>
                                <w:szCs w:val="32"/>
                                <w14:textFill>
                                  <w14:solidFill>
                                    <w14:schemeClr w14:val="bg1">
                                      <w14:lumMod w14:val="65000"/>
                                    </w14:schemeClr>
                                  </w14:solidFill>
                                </w14:textFill>
                              </w:rPr>
                              <w:t>THOÁT 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9" o:spid="_x0000_s1028" style="position:absolute;margin-left:264.75pt;margin-top:15.1pt;width:97.5pt;height:24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" fillcolor="#f2f2f2 [3052]" strokecolor="white [3212]" strokeweight="2pt">
                <v:textbox>
                  <w:txbxContent>
                    <w:p w14:paraId="0A46B8EC" w14:textId="77777777" w:rsidR="00D76D35" w:rsidRPr="0095412F" w:rsidRDefault="0002264F" w:rsidP="0095412F">
                      <w:pPr>
                        <w:jc w:val="center"/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FFFFFF" w:themeColor="background1"/>
                          <w:sz w:val="32"/>
                          <w:szCs w:val="32"/>
                          <w14:textFill>
                            <w14:solidFill>
                              <w14:schemeClr w14:val="bg1">
                                <w14:lumMod w14:val="65000"/>
                              </w14:schemeClr>
                            </w14:solidFill>
                          </w14:textFill>
                        </w:rPr>
                        <w:t>THOÁT RA</w:t>
                      </w:r>
                    </w:p>
                  </w:txbxContent>
                </v:textbox>
              </v:rect>
            </w:pict>
          </mc:Fallback>
        </mc:AlternateContent>
      </w:r>
    </w:p>
    <w:p w14:paraId="07B8C9FB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57295E0D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6909F794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3E6BE752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4C96069C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32887600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3823A3FC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4A56C70C" w14:textId="77777777" w:rsidR="00730F80" w:rsidRDefault="00730F80">
      <w:pPr>
        <w:rPr>
          <w:rFonts w:ascii="Times New Roman" w:hAnsi="Times New Roman" w:cs="Times New Roman"/>
          <w:sz w:val="24"/>
          <w:szCs w:val="24"/>
        </w:rPr>
      </w:pPr>
    </w:p>
    <w:p w14:paraId="7E1F02A7" w14:textId="39A36AF5" w:rsidR="00730F80" w:rsidRPr="00072916" w:rsidRDefault="00072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2916">
        <w:rPr>
          <w:rFonts w:ascii="Times New Roman" w:hAnsi="Times New Roman" w:cs="Times New Roman"/>
          <w:b/>
          <w:sz w:val="24"/>
          <w:szCs w:val="24"/>
        </w:rPr>
        <w:t>2.</w:t>
      </w:r>
      <w:r w:rsidR="00730F80" w:rsidRPr="00072916">
        <w:rPr>
          <w:rFonts w:ascii="Times New Roman" w:hAnsi="Times New Roman" w:cs="Times New Roman"/>
          <w:b/>
          <w:sz w:val="24"/>
          <w:szCs w:val="24"/>
        </w:rPr>
        <w:t>Click</w:t>
      </w:r>
      <w:proofErr w:type="gramEnd"/>
      <w:r w:rsidR="00730F80" w:rsidRPr="00072916">
        <w:rPr>
          <w:rFonts w:ascii="Times New Roman" w:hAnsi="Times New Roman" w:cs="Times New Roman"/>
          <w:b/>
          <w:sz w:val="24"/>
          <w:szCs w:val="24"/>
        </w:rPr>
        <w:t>-&gt;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đại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số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hay 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học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hiện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D76D35" w:rsidRPr="00072916">
        <w:rPr>
          <w:rFonts w:ascii="Times New Roman" w:hAnsi="Times New Roman" w:cs="Times New Roman"/>
          <w:b/>
          <w:sz w:val="24"/>
          <w:szCs w:val="24"/>
        </w:rPr>
        <w:t>ra</w:t>
      </w:r>
      <w:proofErr w:type="spellEnd"/>
      <w:r w:rsidR="00D76D35" w:rsidRPr="00072916">
        <w:rPr>
          <w:rFonts w:ascii="Times New Roman" w:hAnsi="Times New Roman" w:cs="Times New Roman"/>
          <w:b/>
          <w:sz w:val="24"/>
          <w:szCs w:val="24"/>
        </w:rPr>
        <w:t xml:space="preserve"> menu</w:t>
      </w:r>
    </w:p>
    <w:p w14:paraId="06B5C512" w14:textId="77777777" w:rsidR="00730F80" w:rsidRDefault="00D76D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5680" behindDoc="0" locked="0" layoutInCell="1" allowOverlap="1" wp14:editId="56B138E0">
                <wp:simplePos x="0" y="0"/>
                <wp:positionH relativeFrom="column">
                  <wp:posOffset>4010025</wp:posOffset>
                </wp:positionH>
                <wp:positionV relativeFrom="paragraph">
                  <wp:posOffset>2724150</wp:posOffset>
                </wp:positionV>
                <wp:extent cx="1809750" cy="657225"/>
                <wp:effectExtent l="0" t="0" r="0" b="9525"/>
                <wp:wrapNone/>
                <wp:docPr id="39" name="Left Arr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021F6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39" o:spid="_x0000_s1029" type="#_x0000_t66" style="position:absolute;margin-left:315.75pt;margin-top:214.5pt;width:142.5pt;height:51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" adj="3922" fillcolor="#948a54 [1614]" strokecolor="white [3212]" strokeweight="2pt">
                <v:textbox>
                  <w:txbxContent>
                    <w:p w14:paraId="35D021F6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editId="67DFDFAF">
                <wp:simplePos x="0" y="0"/>
                <wp:positionH relativeFrom="column">
                  <wp:posOffset>800100</wp:posOffset>
                </wp:positionH>
                <wp:positionV relativeFrom="paragraph">
                  <wp:posOffset>2771775</wp:posOffset>
                </wp:positionV>
                <wp:extent cx="1809750" cy="657225"/>
                <wp:effectExtent l="0" t="0" r="0" b="9525"/>
                <wp:wrapNone/>
                <wp:docPr id="29" name="Lef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657225"/>
                        </a:xfrm>
                        <a:prstGeom prst="leftArrow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EB71B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Quay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 Arrow 29" o:spid="_x0000_s1030" type="#_x0000_t66" style="position:absolute;margin-left:63pt;margin-top:218.25pt;width:142.5pt;height:5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" adj="3922" fillcolor="#948a54 [1614]" strokecolor="white [3212]" strokeweight="2pt">
                <v:textbox>
                  <w:txbxContent>
                    <w:p w14:paraId="6AEEB71B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Quay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editId="12953583">
                <wp:simplePos x="0" y="0"/>
                <wp:positionH relativeFrom="column">
                  <wp:posOffset>4010025</wp:posOffset>
                </wp:positionH>
                <wp:positionV relativeFrom="paragraph">
                  <wp:posOffset>2771775</wp:posOffset>
                </wp:positionV>
                <wp:extent cx="1905000" cy="561975"/>
                <wp:effectExtent l="0" t="0" r="0" b="952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E1B9B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1" style="position:absolute;margin-left:315.75pt;margin-top:218.25pt;width:150pt;height:44.2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" fillcolor="#948a54 [1614]" strokecolor="#f2f2f2 [3052]" strokeweight="2pt">
                <v:textbox>
                  <w:txbxContent>
                    <w:p w14:paraId="7ECE1B9B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editId="01329C83">
                <wp:simplePos x="0" y="0"/>
                <wp:positionH relativeFrom="column">
                  <wp:posOffset>4105275</wp:posOffset>
                </wp:positionH>
                <wp:positionV relativeFrom="paragraph">
                  <wp:posOffset>609600</wp:posOffset>
                </wp:positionV>
                <wp:extent cx="1905000" cy="476250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BDFBCF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" o:spid="_x0000_s1032" style="position:absolute;margin-left:323.25pt;margin-top:48pt;width:150pt;height:37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" fillcolor="#948a54 [1614]" strokecolor="#f2f2f2 [3052]" strokeweight="2pt">
                <v:textbox>
                  <w:txbxContent>
                    <w:p w14:paraId="2FBDFBCF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editId="0DAB10BB">
                <wp:simplePos x="0" y="0"/>
                <wp:positionH relativeFrom="column">
                  <wp:posOffset>762000</wp:posOffset>
                </wp:positionH>
                <wp:positionV relativeFrom="paragraph">
                  <wp:posOffset>2818765</wp:posOffset>
                </wp:positionV>
                <wp:extent cx="1905000" cy="561975"/>
                <wp:effectExtent l="0" t="0" r="0" b="95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740BEA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3" style="position:absolute;margin-left:60pt;margin-top:221.95pt;width:150pt;height:44.2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" fillcolor="#948a54 [1614]" strokecolor="#f2f2f2 [3052]" strokeweight="2pt">
                <v:textbox>
                  <w:txbxContent>
                    <w:p w14:paraId="66740BEA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editId="76AD7FD1">
                <wp:simplePos x="0" y="0"/>
                <wp:positionH relativeFrom="column">
                  <wp:posOffset>762000</wp:posOffset>
                </wp:positionH>
                <wp:positionV relativeFrom="paragraph">
                  <wp:posOffset>1962150</wp:posOffset>
                </wp:positionV>
                <wp:extent cx="1905000" cy="4762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3B405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Trắc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Tổng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Hợp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6" o:spid="_x0000_s1034" style="position:absolute;margin-left:60pt;margin-top:154.5pt;width:150pt;height:37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" fillcolor="#948a54 [1614]" strokecolor="#f2f2f2 [3052]" strokeweight="2pt">
                <v:textbox>
                  <w:txbxContent>
                    <w:p w14:paraId="1303B405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Trắc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Tổng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Hợp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editId="790D6EDE">
                <wp:simplePos x="0" y="0"/>
                <wp:positionH relativeFrom="column">
                  <wp:posOffset>762000</wp:posOffset>
                </wp:positionH>
                <wp:positionV relativeFrom="paragraph">
                  <wp:posOffset>1276350</wp:posOffset>
                </wp:positionV>
                <wp:extent cx="1905000" cy="47625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589C1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Trắc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Theo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35" style="position:absolute;margin-left:60pt;margin-top:100.5pt;width:150pt;height:37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" fillcolor="#948a54 [1614]" strokecolor="#f2f2f2 [3052]" strokeweight="2pt">
                <v:textbox>
                  <w:txbxContent>
                    <w:p w14:paraId="378589C1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Trắc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Theo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Bài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325AAF" w:rsidRPr="00325AAF">
        <w:rPr>
          <w:rFonts w:ascii="Times New Roman" w:hAnsi="Times New Roman" w:cs="Times New Roman"/>
          <w:noProof/>
          <w:color w:val="FFFFFF" w:themeColor="background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editId="13633F80">
                <wp:simplePos x="0" y="0"/>
                <wp:positionH relativeFrom="column">
                  <wp:posOffset>809625</wp:posOffset>
                </wp:positionH>
                <wp:positionV relativeFrom="paragraph">
                  <wp:posOffset>495300</wp:posOffset>
                </wp:positionV>
                <wp:extent cx="1905000" cy="47625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4762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solidFill>
                            <a:schemeClr val="bg1">
                              <a:lumMod val="9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73922" w14:textId="77777777" w:rsidR="00325AAF" w:rsidRPr="00325AAF" w:rsidRDefault="00325AAF" w:rsidP="00325A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Trắc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Theo </w:t>
                            </w:r>
                            <w:proofErr w:type="spellStart"/>
                            <w:r w:rsidRPr="00325AA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Chương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6" style="position:absolute;margin-left:63.75pt;margin-top:39pt;width:150pt;height:37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" fillcolor="#948a54 [1614]" strokecolor="#f2f2f2 [3052]" strokeweight="2pt">
                <v:textbox>
                  <w:txbxContent>
                    <w:p w14:paraId="30E73922" w14:textId="77777777" w:rsidR="00325AAF" w:rsidRPr="00325AAF" w:rsidRDefault="00325AAF" w:rsidP="00325AA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Trắc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Theo </w:t>
                      </w:r>
                      <w:proofErr w:type="spellStart"/>
                      <w:r w:rsidRPr="00325AAF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Chương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30F8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editId="11E0A3FE">
            <wp:extent cx="3448050" cy="39909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53C5DA06" w14:textId="33DCAD7E" w:rsidR="00414A1A" w:rsidRDefault="00414A1A" w:rsidP="00414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Move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item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 w:rsidR="001610A8" w:rsidRPr="001610A8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proofErr w:type="spellStart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>hình</w:t>
      </w:r>
      <w:proofErr w:type="spellEnd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>thức</w:t>
      </w:r>
      <w:proofErr w:type="spellEnd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menu </w:t>
      </w:r>
      <w:proofErr w:type="spellStart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>chưa</w:t>
      </w:r>
      <w:proofErr w:type="spellEnd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>nghĩ</w:t>
      </w:r>
      <w:proofErr w:type="spellEnd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proofErr w:type="spellStart"/>
      <w:r w:rsidR="001610A8" w:rsidRPr="001610A8">
        <w:rPr>
          <w:rFonts w:ascii="Times New Roman" w:hAnsi="Times New Roman" w:cs="Times New Roman"/>
          <w:b/>
          <w:color w:val="FF0000"/>
          <w:sz w:val="24"/>
          <w:szCs w:val="24"/>
        </w:rPr>
        <w:t>ra</w:t>
      </w:r>
      <w:proofErr w:type="spellEnd"/>
      <w:r w:rsidR="001610A8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</w:p>
    <w:p w14:paraId="1DEBDEBF" w14:textId="33F87C90" w:rsidR="001610A8" w:rsidRDefault="001610A8" w:rsidP="00414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group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46DDADF5" w14:textId="55915E3D" w:rsidR="001610A8" w:rsidRDefault="001610A8" w:rsidP="00414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chương</w:t>
      </w:r>
      <w:proofErr w:type="spellEnd"/>
    </w:p>
    <w:p w14:paraId="41675803" w14:textId="0E03B951" w:rsidR="001610A8" w:rsidRPr="00414A1A" w:rsidRDefault="001610A8" w:rsidP="00414A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>
        <w:rPr>
          <w:rFonts w:ascii="Times New Roman" w:hAnsi="Times New Roman" w:cs="Times New Roman"/>
          <w:sz w:val="24"/>
          <w:szCs w:val="24"/>
        </w:rPr>
        <w:t>lấy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random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nghiệm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đến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bài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hiện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h(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mỗi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 user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lưu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thời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học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B09CC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9B09CC">
        <w:rPr>
          <w:rFonts w:ascii="Times New Roman" w:hAnsi="Times New Roman" w:cs="Times New Roman"/>
          <w:sz w:val="24"/>
          <w:szCs w:val="24"/>
        </w:rPr>
        <w:t>)</w:t>
      </w:r>
    </w:p>
    <w:p w14:paraId="0FD20CCF" w14:textId="77777777" w:rsidR="00414A1A" w:rsidRPr="00072916" w:rsidRDefault="00414A1A">
      <w:pPr>
        <w:rPr>
          <w:rFonts w:ascii="Times New Roman" w:hAnsi="Times New Roman" w:cs="Times New Roman"/>
          <w:b/>
          <w:sz w:val="24"/>
          <w:szCs w:val="24"/>
        </w:rPr>
      </w:pPr>
    </w:p>
    <w:p w14:paraId="2AB8A8B7" w14:textId="4D4AFC24" w:rsidR="00D76D35" w:rsidRPr="00072916" w:rsidRDefault="00072916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072916">
        <w:rPr>
          <w:rFonts w:ascii="Times New Roman" w:hAnsi="Times New Roman" w:cs="Times New Roman"/>
          <w:b/>
          <w:sz w:val="24"/>
          <w:szCs w:val="24"/>
        </w:rPr>
        <w:t>3.</w:t>
      </w:r>
      <w:r w:rsidR="0002264F" w:rsidRPr="00072916">
        <w:rPr>
          <w:rFonts w:ascii="Times New Roman" w:hAnsi="Times New Roman" w:cs="Times New Roman"/>
          <w:b/>
          <w:sz w:val="24"/>
          <w:szCs w:val="24"/>
        </w:rPr>
        <w:t>Màn</w:t>
      </w:r>
      <w:proofErr w:type="gramEnd"/>
      <w:r w:rsidR="0002264F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64F" w:rsidRPr="00072916">
        <w:rPr>
          <w:rFonts w:ascii="Times New Roman" w:hAnsi="Times New Roman" w:cs="Times New Roman"/>
          <w:b/>
          <w:sz w:val="24"/>
          <w:szCs w:val="24"/>
        </w:rPr>
        <w:t>hình</w:t>
      </w:r>
      <w:proofErr w:type="spellEnd"/>
      <w:r w:rsidR="0002264F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64F" w:rsidRPr="00072916">
        <w:rPr>
          <w:rFonts w:ascii="Times New Roman" w:hAnsi="Times New Roman" w:cs="Times New Roman"/>
          <w:b/>
          <w:sz w:val="24"/>
          <w:szCs w:val="24"/>
        </w:rPr>
        <w:t>câu</w:t>
      </w:r>
      <w:proofErr w:type="spellEnd"/>
      <w:r w:rsidR="0002264F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64F" w:rsidRPr="00072916">
        <w:rPr>
          <w:rFonts w:ascii="Times New Roman" w:hAnsi="Times New Roman" w:cs="Times New Roman"/>
          <w:b/>
          <w:sz w:val="24"/>
          <w:szCs w:val="24"/>
        </w:rPr>
        <w:t>hỏi</w:t>
      </w:r>
      <w:proofErr w:type="spellEnd"/>
      <w:r w:rsidR="0002264F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64F" w:rsidRPr="00072916">
        <w:rPr>
          <w:rFonts w:ascii="Times New Roman" w:hAnsi="Times New Roman" w:cs="Times New Roman"/>
          <w:b/>
          <w:sz w:val="24"/>
          <w:szCs w:val="24"/>
        </w:rPr>
        <w:t>trắc</w:t>
      </w:r>
      <w:proofErr w:type="spellEnd"/>
      <w:r w:rsidR="0002264F" w:rsidRPr="0007291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2264F" w:rsidRPr="00072916">
        <w:rPr>
          <w:rFonts w:ascii="Times New Roman" w:hAnsi="Times New Roman" w:cs="Times New Roman"/>
          <w:b/>
          <w:sz w:val="24"/>
          <w:szCs w:val="24"/>
        </w:rPr>
        <w:t>nghiệm</w:t>
      </w:r>
      <w:proofErr w:type="spellEnd"/>
    </w:p>
    <w:p w14:paraId="70BDE811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07CB9B4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0BED0D07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201988D5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0EA30B34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1FF189BB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103D9B7C" w14:textId="4B081CB9" w:rsidR="002C7AB5" w:rsidRDefault="00D41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8208" behindDoc="1" locked="0" layoutInCell="1" allowOverlap="1" wp14:editId="6B9CB7AF">
                <wp:simplePos x="0" y="0"/>
                <wp:positionH relativeFrom="column">
                  <wp:posOffset>-76200</wp:posOffset>
                </wp:positionH>
                <wp:positionV relativeFrom="paragraph">
                  <wp:posOffset>-695325</wp:posOffset>
                </wp:positionV>
                <wp:extent cx="6238875" cy="7629525"/>
                <wp:effectExtent l="0" t="0" r="952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38875" cy="76295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xmlns:a14="http://schemas.microsoft.com/office/drawing/2010/main" val="00B0F0" mc:Ignorable="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26" style="position:absolute;margin-left:-6pt;margin-top:-54.75pt;width:491.25pt;height:600.75pt;z-index:-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" fillcolor="white [3212]" strokecolor="#00b0f0"/>
            </w:pict>
          </mc:Fallback>
        </mc:AlternateContent>
      </w:r>
      <w:r w:rsidR="0007291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editId="4782CE39">
                <wp:simplePos x="0" y="0"/>
                <wp:positionH relativeFrom="column">
                  <wp:posOffset>-142874</wp:posOffset>
                </wp:positionH>
                <wp:positionV relativeFrom="paragraph">
                  <wp:posOffset>-752475</wp:posOffset>
                </wp:positionV>
                <wp:extent cx="6363970" cy="7724775"/>
                <wp:effectExtent l="0" t="0" r="0" b="952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3970" cy="7724775"/>
                        </a:xfrm>
                        <a:prstGeom prst="roundRect">
                          <a:avLst>
                            <a:gd name="adj" fmla="val 371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61F048" w14:textId="77777777" w:rsidR="00D64F51" w:rsidRDefault="00D64F51" w:rsidP="00D64F5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" o:spid="_x0000_s1037" style="position:absolute;margin-left:-11.25pt;margin-top:-59.25pt;width:501.1pt;height:608.25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" fillcolor="white [3212]" strokecolor="#d9d9d9 [2732]" strokeweight="1pt">
                <v:textbox>
                  <w:txbxContent>
                    <w:p w14:paraId="6861F048" w14:textId="77777777" w:rsidR="00D64F51" w:rsidRDefault="00D64F51" w:rsidP="00D64F51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2682A1A4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7C7FCFE4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E574A53" w14:textId="1E7E91F0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05CB2C98" w14:textId="1A24D4A9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092D2D34" w14:textId="30D95BCD" w:rsidR="0002264F" w:rsidRDefault="0002264F">
      <w:pPr>
        <w:rPr>
          <w:rFonts w:ascii="Times New Roman" w:hAnsi="Times New Roman" w:cs="Times New Roman"/>
          <w:sz w:val="24"/>
          <w:szCs w:val="24"/>
        </w:rPr>
      </w:pPr>
    </w:p>
    <w:p w14:paraId="252BEAA0" w14:textId="18EE0D38" w:rsidR="0002264F" w:rsidRDefault="0002264F">
      <w:pPr>
        <w:rPr>
          <w:rFonts w:ascii="Times New Roman" w:hAnsi="Times New Roman" w:cs="Times New Roman"/>
          <w:sz w:val="24"/>
          <w:szCs w:val="24"/>
        </w:rPr>
      </w:pPr>
    </w:p>
    <w:p w14:paraId="20D4C196" w14:textId="33EFF369" w:rsidR="0002264F" w:rsidRDefault="0002264F">
      <w:pPr>
        <w:rPr>
          <w:rFonts w:ascii="Times New Roman" w:hAnsi="Times New Roman" w:cs="Times New Roman"/>
          <w:sz w:val="24"/>
          <w:szCs w:val="24"/>
        </w:rPr>
      </w:pPr>
    </w:p>
    <w:p w14:paraId="1D135995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0A60648D" w14:textId="77777777" w:rsidR="00D96345" w:rsidRDefault="00D96345">
      <w:pPr>
        <w:rPr>
          <w:rFonts w:ascii="Times New Roman" w:hAnsi="Times New Roman" w:cs="Times New Roman"/>
          <w:sz w:val="24"/>
          <w:szCs w:val="24"/>
        </w:rPr>
      </w:pPr>
    </w:p>
    <w:p w14:paraId="2EFE2A46" w14:textId="77777777" w:rsidR="00C80485" w:rsidRDefault="00C80485">
      <w:pPr>
        <w:rPr>
          <w:rFonts w:ascii="Times New Roman" w:hAnsi="Times New Roman" w:cs="Times New Roman"/>
          <w:sz w:val="24"/>
          <w:szCs w:val="24"/>
        </w:rPr>
      </w:pPr>
    </w:p>
    <w:p w14:paraId="67A889FB" w14:textId="77777777" w:rsidR="00C80485" w:rsidRDefault="00C80485">
      <w:pPr>
        <w:rPr>
          <w:rFonts w:ascii="Times New Roman" w:hAnsi="Times New Roman" w:cs="Times New Roman"/>
          <w:sz w:val="24"/>
          <w:szCs w:val="24"/>
        </w:rPr>
      </w:pPr>
    </w:p>
    <w:p w14:paraId="47C2581F" w14:textId="77777777" w:rsidR="00C80485" w:rsidRDefault="00C80485">
      <w:pPr>
        <w:rPr>
          <w:rFonts w:ascii="Times New Roman" w:hAnsi="Times New Roman" w:cs="Times New Roman"/>
          <w:sz w:val="24"/>
          <w:szCs w:val="24"/>
        </w:rPr>
      </w:pPr>
    </w:p>
    <w:p w14:paraId="0AFDE3B2" w14:textId="11B0DBF8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914CBD3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3DDC4547" w14:textId="4B15431D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65A96A6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1C5240B0" w14:textId="233AB8A8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1A88665F" w14:textId="4B0C2D05" w:rsidR="002C7AB5" w:rsidRDefault="00072916">
      <w:pPr>
        <w:rPr>
          <w:rFonts w:ascii="Times New Roman" w:hAnsi="Times New Roman" w:cs="Times New Roman"/>
          <w:sz w:val="24"/>
          <w:szCs w:val="24"/>
        </w:rPr>
      </w:pPr>
      <w:r w:rsidRPr="002C7AB5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editId="02A8A4AD">
                <wp:simplePos x="0" y="0"/>
                <wp:positionH relativeFrom="column">
                  <wp:posOffset>-85725</wp:posOffset>
                </wp:positionH>
                <wp:positionV relativeFrom="paragraph">
                  <wp:posOffset>315595</wp:posOffset>
                </wp:positionV>
                <wp:extent cx="1228725" cy="704850"/>
                <wp:effectExtent l="0" t="0" r="9525" b="0"/>
                <wp:wrapNone/>
                <wp:docPr id="48" name="Left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704850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AABB5" w14:textId="7D8895F7" w:rsidR="00D64F51" w:rsidRPr="00F25FD4" w:rsidRDefault="00A82B2C" w:rsidP="00A82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  <w:sz w:val="24"/>
                                <w:szCs w:val="24"/>
                                <w14:textFill>
                                  <w14:solidFill>
                                    <w14:srgbClr w14:val="50FB43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</w:pPr>
                            <w:r w:rsidRPr="00F25FD4"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  <w:sz w:val="24"/>
                                <w:szCs w:val="24"/>
                                <w14:textFill>
                                  <w14:solidFill>
                                    <w14:srgbClr w14:val="50FB43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 xml:space="preserve">Quay </w:t>
                            </w:r>
                            <w:proofErr w:type="spellStart"/>
                            <w:r w:rsidRPr="00F25FD4"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  <w:sz w:val="24"/>
                                <w:szCs w:val="24"/>
                                <w14:textFill>
                                  <w14:solidFill>
                                    <w14:srgbClr w14:val="50FB43">
                                      <w14:lumMod w14:val="75000"/>
                                    </w14:srgbClr>
                                  </w14:solidFill>
                                </w14:textFill>
                              </w:rPr>
                              <w:t>Lại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48" o:spid="_x0000_s1038" type="#_x0000_t66" style="position:absolute;margin-left:-6.75pt;margin-top:24.85pt;width:96.75pt;height:55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" adj="6195" fillcolor="white [3212]" strokecolor="#bfbfbf [2412]" strokeweight="1pt">
                <v:textbox>
                  <w:txbxContent>
                    <w:p w14:paraId="11FAABB5" w14:textId="7D8895F7" w:rsidR="00D64F51" w:rsidRPr="00F25FD4" w:rsidRDefault="00A82B2C" w:rsidP="00A82B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0FB43"/>
                          <w:sz w:val="24"/>
                          <w:szCs w:val="24"/>
                          <w14:textFill>
                            <w14:solidFill>
                              <w14:srgbClr w14:val="50FB43">
                                <w14:lumMod w14:val="75000"/>
                              </w14:srgbClr>
                            </w14:solidFill>
                          </w14:textFill>
                        </w:rPr>
                      </w:pPr>
                      <w:r w:rsidRPr="00F25FD4">
                        <w:rPr>
                          <w:rFonts w:ascii="Times New Roman" w:hAnsi="Times New Roman" w:cs="Times New Roman"/>
                          <w:b/>
                          <w:color w:val="50FB43"/>
                          <w:sz w:val="24"/>
                          <w:szCs w:val="24"/>
                          <w14:textFill>
                            <w14:solidFill>
                              <w14:srgbClr w14:val="50FB43">
                                <w14:lumMod w14:val="75000"/>
                              </w14:srgbClr>
                            </w14:solidFill>
                          </w14:textFill>
                        </w:rPr>
                        <w:t xml:space="preserve">Quay </w:t>
                      </w:r>
                      <w:proofErr w:type="spellStart"/>
                      <w:r w:rsidRPr="00F25FD4">
                        <w:rPr>
                          <w:rFonts w:ascii="Times New Roman" w:hAnsi="Times New Roman" w:cs="Times New Roman"/>
                          <w:b/>
                          <w:color w:val="50FB43"/>
                          <w:sz w:val="24"/>
                          <w:szCs w:val="24"/>
                          <w14:textFill>
                            <w14:solidFill>
                              <w14:srgbClr w14:val="50FB43">
                                <w14:lumMod w14:val="75000"/>
                              </w14:srgbClr>
                            </w14:solidFill>
                          </w14:textFill>
                        </w:rPr>
                        <w:t>Lại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editId="4EB7BED4">
                <wp:simplePos x="0" y="0"/>
                <wp:positionH relativeFrom="column">
                  <wp:posOffset>5010150</wp:posOffset>
                </wp:positionH>
                <wp:positionV relativeFrom="paragraph">
                  <wp:posOffset>325120</wp:posOffset>
                </wp:positionV>
                <wp:extent cx="1123950" cy="685800"/>
                <wp:effectExtent l="0" t="19050" r="19050" b="19050"/>
                <wp:wrapNone/>
                <wp:docPr id="7" name="Righ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85800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6E9A1" w14:textId="7C30FF25" w:rsidR="00D64F51" w:rsidRPr="00072916" w:rsidRDefault="00A82B2C" w:rsidP="00A82B2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</w:rPr>
                            </w:pPr>
                            <w:proofErr w:type="spellStart"/>
                            <w:r w:rsidRPr="00072916"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</w:rPr>
                              <w:t>Tiếp</w:t>
                            </w:r>
                            <w:proofErr w:type="spellEnd"/>
                            <w:r w:rsidRPr="00072916"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</w:rPr>
                              <w:t xml:space="preserve"> </w:t>
                            </w:r>
                            <w:proofErr w:type="spellStart"/>
                            <w:r w:rsidRPr="00072916">
                              <w:rPr>
                                <w:rFonts w:ascii="Times New Roman" w:hAnsi="Times New Roman" w:cs="Times New Roman"/>
                                <w:b/>
                                <w:color w:val="50FB43"/>
                              </w:rPr>
                              <w:t>Tục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7" o:spid="_x0000_s1039" type="#_x0000_t13" style="position:absolute;margin-left:394.5pt;margin-top:25.6pt;width:88.5pt;height:54pt;z-index:251668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" adj="15010" fillcolor="white [3212]" strokecolor="#bfbfbf [2412]" strokeweight="1pt">
                <v:textbox>
                  <w:txbxContent>
                    <w:p w14:paraId="2776E9A1" w14:textId="7C30FF25" w:rsidR="00D64F51" w:rsidRPr="00072916" w:rsidRDefault="00A82B2C" w:rsidP="00A82B2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50FB43"/>
                        </w:rPr>
                      </w:pPr>
                      <w:proofErr w:type="spellStart"/>
                      <w:r w:rsidRPr="00072916">
                        <w:rPr>
                          <w:rFonts w:ascii="Times New Roman" w:hAnsi="Times New Roman" w:cs="Times New Roman"/>
                          <w:b/>
                          <w:color w:val="50FB43"/>
                        </w:rPr>
                        <w:t>Tiếp</w:t>
                      </w:r>
                      <w:proofErr w:type="spellEnd"/>
                      <w:r w:rsidRPr="00072916">
                        <w:rPr>
                          <w:rFonts w:ascii="Times New Roman" w:hAnsi="Times New Roman" w:cs="Times New Roman"/>
                          <w:b/>
                          <w:color w:val="50FB43"/>
                        </w:rPr>
                        <w:t xml:space="preserve"> </w:t>
                      </w:r>
                      <w:proofErr w:type="spellStart"/>
                      <w:r w:rsidRPr="00072916">
                        <w:rPr>
                          <w:rFonts w:ascii="Times New Roman" w:hAnsi="Times New Roman" w:cs="Times New Roman"/>
                          <w:b/>
                          <w:color w:val="50FB43"/>
                        </w:rPr>
                        <w:t>Tục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7DCC1A75" w14:textId="38933E1F" w:rsidR="002C7AB5" w:rsidRDefault="00072916">
      <w:pPr>
        <w:rPr>
          <w:rFonts w:ascii="Times New Roman" w:hAnsi="Times New Roman" w:cs="Times New Roman"/>
          <w:sz w:val="24"/>
          <w:szCs w:val="24"/>
        </w:rPr>
      </w:pPr>
      <w:r w:rsidRPr="00A82B2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editId="0C6E2F00">
                <wp:simplePos x="0" y="0"/>
                <wp:positionH relativeFrom="column">
                  <wp:posOffset>1457325</wp:posOffset>
                </wp:positionH>
                <wp:positionV relativeFrom="paragraph">
                  <wp:posOffset>158115</wp:posOffset>
                </wp:positionV>
                <wp:extent cx="447675" cy="323850"/>
                <wp:effectExtent l="0" t="0" r="9525" b="0"/>
                <wp:wrapNone/>
                <wp:docPr id="23" name="Flowchart: Summing Junctio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xmlns:a14="http://schemas.microsoft.com/office/drawing/2010/main" val="FF0000" mc:Ignorable="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23" o:spid="_x0000_s1026" type="#_x0000_t123" style="position:absolute;margin-left:114.75pt;margin-top:12.45pt;width:35.25pt;height:25.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" fillcolor="white [3212]" strokecolor="red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1" allowOverlap="1" wp14:editId="68F2C748">
                <wp:simplePos x="0" y="0"/>
                <wp:positionH relativeFrom="column">
                  <wp:posOffset>57150</wp:posOffset>
                </wp:positionH>
                <wp:positionV relativeFrom="paragraph">
                  <wp:posOffset>120650</wp:posOffset>
                </wp:positionV>
                <wp:extent cx="1152525" cy="438150"/>
                <wp:effectExtent l="0" t="0" r="9525" b="0"/>
                <wp:wrapThrough wrapText="bothSides">
                  <wp:wrapPolygon edited="0">
                    <wp:start x="0" y="0"/>
                    <wp:lineTo x="0" y="21600"/>
                    <wp:lineTo x="21779" y="21600"/>
                    <wp:lineTo x="21779" y="0"/>
                    <wp:lineTo x="0" y="0"/>
                  </wp:wrapPolygon>
                </wp:wrapThrough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5" o:spid="_x0000_s1026" style="position:absolute;margin-left:4.5pt;margin-top:9.5pt;width:90.75pt;height:34.5pt;z-index:-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0 0 0 21600 21779 21600 21779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" fillcolor="white [3212]" strokecolor="#bfbfbf [2412]" strokeweight="1pt">
                <w10:wrap type="through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1" allowOverlap="1" wp14:editId="178691A2">
                <wp:simplePos x="0" y="0"/>
                <wp:positionH relativeFrom="column">
                  <wp:posOffset>4962525</wp:posOffset>
                </wp:positionH>
                <wp:positionV relativeFrom="paragraph">
                  <wp:posOffset>120650</wp:posOffset>
                </wp:positionV>
                <wp:extent cx="1114425" cy="438150"/>
                <wp:effectExtent l="0" t="0" r="9525" b="0"/>
                <wp:wrapThrough wrapText="bothSides">
                  <wp:wrapPolygon edited="0">
                    <wp:start x="0" y="0"/>
                    <wp:lineTo x="0" y="21600"/>
                    <wp:lineTo x="21785" y="21600"/>
                    <wp:lineTo x="21785" y="0"/>
                    <wp:lineTo x="0" y="0"/>
                  </wp:wrapPolygon>
                </wp:wrapThrough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38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26" style="position:absolute;margin-left:390.75pt;margin-top:9.5pt;width:87.75pt;height:34.5pt;z-index:-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wrapcoords="0 0 0 21600 21785 21600 21785 0 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" fillcolor="white [3212]" strokecolor="#bfbfbf [2412]" strokeweight="1pt">
                <w10:wrap type="through"/>
              </v:rect>
            </w:pict>
          </mc:Fallback>
        </mc:AlternateContent>
      </w:r>
    </w:p>
    <w:p w14:paraId="1A1FF371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56CAF01F" w14:textId="1A8AE98B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26AA656" w14:textId="6675748A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107BF940" w14:textId="10A77CB6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7F15D514" w14:textId="02CB01B4" w:rsidR="002C7AB5" w:rsidRDefault="00D41C3A" w:rsidP="00D4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E7030" w14:textId="432BE37B" w:rsidR="00D41C3A" w:rsidRDefault="00D41C3A" w:rsidP="00D41C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lựa</w:t>
      </w:r>
      <w:proofErr w:type="spellEnd"/>
      <w:r>
        <w:rPr>
          <w:rFonts w:ascii="Times New Roman" w:hAnsi="Times New Roman" w:cs="Times New Roman"/>
          <w:sz w:val="24"/>
          <w:szCs w:val="24"/>
        </w:rPr>
        <w:t>…….?????</w:t>
      </w:r>
    </w:p>
    <w:p w14:paraId="1A995099" w14:textId="77777777" w:rsidR="00D41C3A" w:rsidRPr="00D41C3A" w:rsidRDefault="00D41C3A" w:rsidP="00D41C3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9C4F63" w14:textId="05C2BB55" w:rsidR="002C7AB5" w:rsidRDefault="00D41C3A" w:rsidP="00D41C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41C3A">
        <w:rPr>
          <w:rFonts w:ascii="Times New Roman" w:hAnsi="Times New Roman" w:cs="Times New Roman"/>
          <w:b/>
          <w:sz w:val="24"/>
          <w:szCs w:val="24"/>
        </w:rPr>
        <w:t>4.</w:t>
      </w:r>
      <w:r w:rsidR="00F83E9E" w:rsidRPr="00D41C3A">
        <w:rPr>
          <w:rFonts w:ascii="Times New Roman" w:hAnsi="Times New Roman" w:cs="Times New Roman"/>
          <w:b/>
          <w:sz w:val="24"/>
          <w:szCs w:val="24"/>
        </w:rPr>
        <w:t>Hết</w:t>
      </w:r>
      <w:proofErr w:type="gramEnd"/>
      <w:r w:rsidR="00F83E9E" w:rsidRPr="00D41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3E9E" w:rsidRPr="00D41C3A">
        <w:rPr>
          <w:rFonts w:ascii="Times New Roman" w:hAnsi="Times New Roman" w:cs="Times New Roman"/>
          <w:b/>
          <w:sz w:val="24"/>
          <w:szCs w:val="24"/>
        </w:rPr>
        <w:t>thời</w:t>
      </w:r>
      <w:proofErr w:type="spellEnd"/>
      <w:r w:rsidR="00F83E9E" w:rsidRPr="00D41C3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83E9E" w:rsidRPr="00D41C3A">
        <w:rPr>
          <w:rFonts w:ascii="Times New Roman" w:hAnsi="Times New Roman" w:cs="Times New Roman"/>
          <w:b/>
          <w:sz w:val="24"/>
          <w:szCs w:val="24"/>
        </w:rPr>
        <w:t>gian</w:t>
      </w:r>
      <w:proofErr w:type="spellEnd"/>
    </w:p>
    <w:p w14:paraId="06B5B136" w14:textId="77777777" w:rsidR="00D41C3A" w:rsidRPr="00D41C3A" w:rsidRDefault="00D41C3A" w:rsidP="00D41C3A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022163EE" w14:textId="5A208035" w:rsidR="00D41C3A" w:rsidRDefault="00D41C3A" w:rsidP="00F83E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editId="0D381D8B">
                <wp:simplePos x="0" y="0"/>
                <wp:positionH relativeFrom="column">
                  <wp:posOffset>1066800</wp:posOffset>
                </wp:positionH>
                <wp:positionV relativeFrom="paragraph">
                  <wp:posOffset>979804</wp:posOffset>
                </wp:positionV>
                <wp:extent cx="1209040" cy="875665"/>
                <wp:effectExtent l="0" t="0" r="0" b="635"/>
                <wp:wrapNone/>
                <wp:docPr id="149" name="Rectangle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040" cy="8756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AB43BA" w14:textId="3CD21B63" w:rsidR="00D41C3A" w:rsidRPr="00D41C3A" w:rsidRDefault="00D41C3A" w:rsidP="00D41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>Hết</w:t>
                            </w:r>
                            <w:proofErr w:type="spellEnd"/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>thời</w:t>
                            </w:r>
                            <w:proofErr w:type="spellEnd"/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>gian</w:t>
                            </w:r>
                            <w:proofErr w:type="spellEnd"/>
                          </w:p>
                          <w:p w14:paraId="0C7D61D0" w14:textId="411E2E2C" w:rsidR="00D41C3A" w:rsidRPr="00D41C3A" w:rsidRDefault="00D41C3A" w:rsidP="00D41C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</w:pPr>
                            <w:r w:rsidRPr="00D41C3A">
                              <w:rPr>
                                <w:rFonts w:ascii="Times New Roman" w:hAnsi="Times New Roman" w:cs="Times New Roman"/>
                                <w:color w:val="9BBB59" w:themeColor="accent3"/>
                                <w:sz w:val="28"/>
                                <w:szCs w:val="28"/>
                              </w:rPr>
                              <w:t>!?!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9" o:spid="_x0000_s1040" style="position:absolute;left:0;text-align:left;margin-left:84pt;margin-top:77.15pt;width:95.2pt;height:68.95pt;z-index:251693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" fillcolor="white [3212]" strokecolor="white [3212]" strokeweight="2pt">
                <v:textbox>
                  <w:txbxContent>
                    <w:p w14:paraId="69AB43BA" w14:textId="3CD21B63" w:rsidR="00D41C3A" w:rsidRPr="00D41C3A" w:rsidRDefault="00D41C3A" w:rsidP="00D41C3A">
                      <w:pPr>
                        <w:jc w:val="center"/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>Hết</w:t>
                      </w:r>
                      <w:proofErr w:type="spellEnd"/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>thời</w:t>
                      </w:r>
                      <w:proofErr w:type="spellEnd"/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>gian</w:t>
                      </w:r>
                      <w:proofErr w:type="spellEnd"/>
                    </w:p>
                    <w:p w14:paraId="0C7D61D0" w14:textId="411E2E2C" w:rsidR="00D41C3A" w:rsidRPr="00D41C3A" w:rsidRDefault="00D41C3A" w:rsidP="00D41C3A">
                      <w:pPr>
                        <w:jc w:val="center"/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</w:pPr>
                      <w:r w:rsidRPr="00D41C3A">
                        <w:rPr>
                          <w:rFonts w:ascii="Times New Roman" w:hAnsi="Times New Roman" w:cs="Times New Roman"/>
                          <w:color w:val="9BBB59" w:themeColor="accent3"/>
                          <w:sz w:val="28"/>
                          <w:szCs w:val="28"/>
                        </w:rPr>
                        <w:t>!?!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editId="3FA0ACCD">
            <wp:extent cx="2847975" cy="2847975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2982E70F" w14:textId="6E2F4219" w:rsidR="00F83E9E" w:rsidRDefault="00F83E9E" w:rsidP="00F83E9E">
      <w:pPr>
        <w:rPr>
          <w:rFonts w:ascii="Times New Roman" w:hAnsi="Times New Roman" w:cs="Times New Roman"/>
          <w:sz w:val="24"/>
          <w:szCs w:val="24"/>
        </w:rPr>
      </w:pPr>
    </w:p>
    <w:p w14:paraId="7379B21D" w14:textId="7B25FDCA" w:rsidR="00F83E9E" w:rsidRPr="00F83E9E" w:rsidRDefault="00F83E9E" w:rsidP="00F83E9E">
      <w:pPr>
        <w:rPr>
          <w:rFonts w:ascii="Times New Roman" w:hAnsi="Times New Roman" w:cs="Times New Roman"/>
          <w:sz w:val="24"/>
          <w:szCs w:val="24"/>
        </w:rPr>
      </w:pPr>
    </w:p>
    <w:p w14:paraId="1E9E4AD4" w14:textId="6EB7DF0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290C04C4" w14:textId="4A2CF0F8" w:rsidR="00086596" w:rsidRPr="00D41C3A" w:rsidRDefault="00086596">
      <w:pPr>
        <w:rPr>
          <w:rFonts w:ascii="Times New Roman" w:hAnsi="Times New Roman" w:cs="Times New Roman"/>
          <w:sz w:val="24"/>
          <w:szCs w:val="24"/>
        </w:rPr>
      </w:pPr>
    </w:p>
    <w:p w14:paraId="4D1F9524" w14:textId="566BDEC5" w:rsidR="00086596" w:rsidRPr="00D41C3A" w:rsidRDefault="00086596" w:rsidP="00086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Chú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thích:thoát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là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quay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lại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trang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chủ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trắc</w:t>
      </w:r>
      <w:proofErr w:type="spellEnd"/>
      <w:r w:rsidRPr="00D41C3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D41C3A">
        <w:rPr>
          <w:rFonts w:ascii="Times New Roman" w:hAnsi="Times New Roman" w:cs="Times New Roman"/>
          <w:i/>
          <w:sz w:val="24"/>
          <w:szCs w:val="24"/>
        </w:rPr>
        <w:t>nghiệ</w:t>
      </w:r>
      <w:r w:rsidR="00E41E20" w:rsidRPr="00D41C3A">
        <w:rPr>
          <w:rFonts w:ascii="Times New Roman" w:hAnsi="Times New Roman" w:cs="Times New Roman"/>
          <w:i/>
          <w:sz w:val="24"/>
          <w:szCs w:val="24"/>
        </w:rPr>
        <w:t>m</w:t>
      </w:r>
      <w:proofErr w:type="spellEnd"/>
    </w:p>
    <w:p w14:paraId="39A973E5" w14:textId="7D4D3929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34CFD99B" w14:textId="034E0DBA" w:rsidR="002C7AB5" w:rsidRPr="00E41E20" w:rsidRDefault="00E41E20" w:rsidP="00E41E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E41E20">
        <w:rPr>
          <w:rFonts w:ascii="Times New Roman" w:hAnsi="Times New Roman" w:cs="Times New Roman"/>
          <w:b/>
          <w:sz w:val="24"/>
          <w:szCs w:val="24"/>
        </w:rPr>
        <w:t>4.</w:t>
      </w:r>
      <w:r w:rsidR="008E5155" w:rsidRPr="00E41E20">
        <w:rPr>
          <w:rFonts w:ascii="Times New Roman" w:hAnsi="Times New Roman" w:cs="Times New Roman"/>
          <w:b/>
          <w:sz w:val="24"/>
          <w:szCs w:val="24"/>
        </w:rPr>
        <w:t>Kết</w:t>
      </w:r>
      <w:proofErr w:type="gramEnd"/>
      <w:r w:rsidR="008E5155" w:rsidRPr="00E41E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155" w:rsidRPr="00E41E20">
        <w:rPr>
          <w:rFonts w:ascii="Times New Roman" w:hAnsi="Times New Roman" w:cs="Times New Roman"/>
          <w:b/>
          <w:sz w:val="24"/>
          <w:szCs w:val="24"/>
        </w:rPr>
        <w:t>thúc</w:t>
      </w:r>
      <w:proofErr w:type="spellEnd"/>
      <w:r w:rsidR="008E5155" w:rsidRPr="00E41E20">
        <w:rPr>
          <w:rFonts w:ascii="Times New Roman" w:hAnsi="Times New Roman" w:cs="Times New Roman"/>
          <w:b/>
          <w:sz w:val="24"/>
          <w:szCs w:val="24"/>
        </w:rPr>
        <w:t xml:space="preserve"> test -&gt; </w:t>
      </w:r>
      <w:proofErr w:type="spellStart"/>
      <w:r w:rsidR="008E5155" w:rsidRPr="00E41E20">
        <w:rPr>
          <w:rFonts w:ascii="Times New Roman" w:hAnsi="Times New Roman" w:cs="Times New Roman"/>
          <w:b/>
          <w:sz w:val="24"/>
          <w:szCs w:val="24"/>
        </w:rPr>
        <w:t>bảng</w:t>
      </w:r>
      <w:proofErr w:type="spellEnd"/>
      <w:r w:rsidR="008E5155" w:rsidRPr="00E41E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155" w:rsidRPr="00E41E20">
        <w:rPr>
          <w:rFonts w:ascii="Times New Roman" w:hAnsi="Times New Roman" w:cs="Times New Roman"/>
          <w:b/>
          <w:sz w:val="24"/>
          <w:szCs w:val="24"/>
        </w:rPr>
        <w:t>điểm</w:t>
      </w:r>
      <w:proofErr w:type="spellEnd"/>
    </w:p>
    <w:p w14:paraId="10C59752" w14:textId="5A02746A" w:rsidR="008E5155" w:rsidRDefault="008E5155" w:rsidP="008E51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7424" behindDoc="0" locked="0" layoutInCell="1" allowOverlap="1" wp14:editId="5BD7D2B4">
                <wp:simplePos x="0" y="0"/>
                <wp:positionH relativeFrom="column">
                  <wp:posOffset>2457450</wp:posOffset>
                </wp:positionH>
                <wp:positionV relativeFrom="paragraph">
                  <wp:posOffset>1741805</wp:posOffset>
                </wp:positionV>
                <wp:extent cx="1095375" cy="447675"/>
                <wp:effectExtent l="0" t="0" r="9525" b="9525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62581A" w14:textId="7D8A7423" w:rsidR="008E5155" w:rsidRDefault="008E5155" w:rsidP="008E5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Thoát</w:t>
                            </w:r>
                            <w:proofErr w:type="spellEnd"/>
                          </w:p>
                          <w:p w14:paraId="42778086" w14:textId="77777777" w:rsidR="008E5155" w:rsidRPr="008E5155" w:rsidRDefault="008E5155" w:rsidP="008E51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41" style="position:absolute;left:0;text-align:left;margin-left:193.5pt;margin-top:137.15pt;width:86.25pt;height:35.2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" fillcolor="#eeece1 [3214]" strokecolor="white [3212]" strokeweight="2pt">
                <v:textbox>
                  <w:txbxContent>
                    <w:p w14:paraId="2662581A" w14:textId="7D8A7423" w:rsidR="008E5155" w:rsidRDefault="008E5155" w:rsidP="008E51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Thoát</w:t>
                      </w:r>
                      <w:proofErr w:type="spellEnd"/>
                    </w:p>
                    <w:p w14:paraId="42778086" w14:textId="77777777" w:rsidR="008E5155" w:rsidRPr="008E5155" w:rsidRDefault="008E5155" w:rsidP="008E5155">
                      <w:pP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editId="5C55DC51">
                <wp:simplePos x="0" y="0"/>
                <wp:positionH relativeFrom="column">
                  <wp:posOffset>1162050</wp:posOffset>
                </wp:positionH>
                <wp:positionV relativeFrom="paragraph">
                  <wp:posOffset>1732280</wp:posOffset>
                </wp:positionV>
                <wp:extent cx="1200150" cy="447675"/>
                <wp:effectExtent l="0" t="0" r="0" b="952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F8EF" w14:textId="3E146FA0" w:rsidR="008E5155" w:rsidRPr="008E5155" w:rsidRDefault="008E5155" w:rsidP="008E515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Xem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Đáp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Án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2" o:spid="_x0000_s1042" style="position:absolute;left:0;text-align:left;margin-left:91.5pt;margin-top:136.4pt;width:94.5pt;height:35.25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" fillcolor="#eeece1 [3214]" strokecolor="white [3212]" strokeweight="2pt">
                <v:textbox>
                  <w:txbxContent>
                    <w:p w14:paraId="11F7F8EF" w14:textId="3E146FA0" w:rsidR="008E5155" w:rsidRPr="008E5155" w:rsidRDefault="008E5155" w:rsidP="008E515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Xem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Đáp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Án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editId="2CE8D00C">
                <wp:simplePos x="0" y="0"/>
                <wp:positionH relativeFrom="column">
                  <wp:posOffset>1162050</wp:posOffset>
                </wp:positionH>
                <wp:positionV relativeFrom="paragraph">
                  <wp:posOffset>1122680</wp:posOffset>
                </wp:positionV>
                <wp:extent cx="2390775" cy="447675"/>
                <wp:effectExtent l="0" t="0" r="9525" b="952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556FB" w14:textId="6B868C53" w:rsidR="008E5155" w:rsidRPr="008E5155" w:rsidRDefault="008E5155" w:rsidP="008E51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Đánh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giá</w:t>
                            </w:r>
                            <w:proofErr w:type="spellEnd"/>
                            <w:r w:rsidRPr="008E5155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0" o:spid="_x0000_s1043" style="position:absolute;left:0;text-align:left;margin-left:91.5pt;margin-top:88.4pt;width:188.25pt;height:35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" fillcolor="white [3212]" strokecolor="white [3212]" strokeweight="2pt">
                <v:textbox>
                  <w:txbxContent>
                    <w:p w14:paraId="7F8556FB" w14:textId="6B868C53" w:rsidR="008E5155" w:rsidRPr="008E5155" w:rsidRDefault="008E5155" w:rsidP="008E5155">
                      <w:pP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Đánh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giá</w:t>
                      </w:r>
                      <w:proofErr w:type="spellEnd"/>
                      <w:r w:rsidRPr="008E5155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editId="6C8393FA">
                <wp:simplePos x="0" y="0"/>
                <wp:positionH relativeFrom="column">
                  <wp:posOffset>1162050</wp:posOffset>
                </wp:positionH>
                <wp:positionV relativeFrom="paragraph">
                  <wp:posOffset>551180</wp:posOffset>
                </wp:positionV>
                <wp:extent cx="2390775" cy="447675"/>
                <wp:effectExtent l="0" t="0" r="9525" b="952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FF7520" w14:textId="509AE536" w:rsidR="008E5155" w:rsidRPr="008E5155" w:rsidRDefault="008E5155" w:rsidP="008E5155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8E5155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Số</w:t>
                            </w:r>
                            <w:proofErr w:type="spellEnd"/>
                            <w:r w:rsidRPr="008E5155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proofErr w:type="spellStart"/>
                            <w:r w:rsidRPr="008E5155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điểm</w:t>
                            </w:r>
                            <w:proofErr w:type="spellEnd"/>
                            <w:r w:rsidRPr="008E5155">
                              <w:rPr>
                                <w:rFonts w:ascii="Times New Roman" w:hAnsi="Times New Roman" w:cs="Times New Roman"/>
                                <w:b/>
                                <w:color w:val="F79646" w:themeColor="accent6"/>
                                <w:sz w:val="26"/>
                                <w:szCs w:val="26"/>
                                <w14:textFill>
                                  <w14:solidFill>
                                    <w14:schemeClr w14:val="accent6"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4" style="position:absolute;left:0;text-align:left;margin-left:91.5pt;margin-top:43.4pt;width:188.25pt;height:35.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" fillcolor="white [3212]" strokecolor="white [3212]" strokeweight="2pt">
                <v:textbox>
                  <w:txbxContent>
                    <w:p w14:paraId="5BFF7520" w14:textId="509AE536" w:rsidR="008E5155" w:rsidRPr="008E5155" w:rsidRDefault="008E5155" w:rsidP="008E5155">
                      <w:pPr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proofErr w:type="spellStart"/>
                      <w:r w:rsidRPr="008E5155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Số</w:t>
                      </w:r>
                      <w:proofErr w:type="spellEnd"/>
                      <w:r w:rsidRPr="008E5155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 xml:space="preserve"> </w:t>
                      </w:r>
                      <w:proofErr w:type="spellStart"/>
                      <w:r w:rsidRPr="008E5155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điểm</w:t>
                      </w:r>
                      <w:proofErr w:type="spellEnd"/>
                      <w:r w:rsidRPr="008E5155">
                        <w:rPr>
                          <w:rFonts w:ascii="Times New Roman" w:hAnsi="Times New Roman" w:cs="Times New Roman"/>
                          <w:b/>
                          <w:color w:val="F79646" w:themeColor="accent6"/>
                          <w:sz w:val="26"/>
                          <w:szCs w:val="26"/>
                          <w14:textFill>
                            <w14:solidFill>
                              <w14:schemeClr w14:val="accent6">
                                <w14:lumMod w14:val="75000"/>
                              </w14:schemeClr>
                            </w14:solidFill>
                          </w14:textFill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editId="1D5A76CD">
            <wp:extent cx="3810000" cy="3076575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 mc:Ignorable="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 mc:Ignorable="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33E43575" w14:textId="77777777" w:rsidR="008E5155" w:rsidRDefault="008E5155" w:rsidP="008E5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E3910F" w14:textId="5DEAFFB6" w:rsidR="008E5155" w:rsidRPr="00E41E20" w:rsidRDefault="00D41C3A" w:rsidP="00E41E20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editId="344BA00B">
                <wp:simplePos x="0" y="0"/>
                <wp:positionH relativeFrom="column">
                  <wp:posOffset>-142875</wp:posOffset>
                </wp:positionH>
                <wp:positionV relativeFrom="paragraph">
                  <wp:posOffset>191135</wp:posOffset>
                </wp:positionV>
                <wp:extent cx="6362700" cy="4800600"/>
                <wp:effectExtent l="0" t="0" r="0" b="0"/>
                <wp:wrapNone/>
                <wp:docPr id="92" name="Rounded 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4800600"/>
                        </a:xfrm>
                        <a:prstGeom prst="roundRect">
                          <a:avLst>
                            <a:gd name="adj" fmla="val 371"/>
                          </a:avLst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4AD9D0" w14:textId="77777777" w:rsidR="008E5155" w:rsidRDefault="008E5155" w:rsidP="008E515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2" o:spid="_x0000_s1045" style="position:absolute;left:0;text-align:left;margin-left:-11.25pt;margin-top:15.05pt;width:501pt;height:378pt;z-index:-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" fillcolor="white [3212]" strokecolor="#d9d9d9 [2732]" strokeweight="1pt">
                <v:textbox>
                  <w:txbxContent>
                    <w:p w14:paraId="254AD9D0" w14:textId="77777777" w:rsidR="008E5155" w:rsidRDefault="008E5155" w:rsidP="008E515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editId="035C1DDE">
                <wp:simplePos x="0" y="0"/>
                <wp:positionH relativeFrom="column">
                  <wp:posOffset>-85725</wp:posOffset>
                </wp:positionH>
                <wp:positionV relativeFrom="paragraph">
                  <wp:posOffset>267335</wp:posOffset>
                </wp:positionV>
                <wp:extent cx="6219825" cy="4619625"/>
                <wp:effectExtent l="0" t="0" r="9525" b="952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4619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rgbClr xmlns:a14="http://schemas.microsoft.com/office/drawing/2010/main" val="00B0F0" mc:Ignorable="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0" o:spid="_x0000_s1026" style="position:absolute;margin-left:-6.75pt;margin-top:21.05pt;width:489.75pt;height:363.7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" fillcolor="white [3212]" strokecolor="#00b0f0" strokeweight="1pt"/>
            </w:pict>
          </mc:Fallback>
        </mc:AlternateContent>
      </w:r>
      <w:proofErr w:type="gramStart"/>
      <w:r w:rsidR="00E41E20" w:rsidRPr="00E41E20">
        <w:rPr>
          <w:rFonts w:ascii="Times New Roman" w:hAnsi="Times New Roman" w:cs="Times New Roman"/>
          <w:b/>
          <w:sz w:val="24"/>
          <w:szCs w:val="24"/>
        </w:rPr>
        <w:t>5.</w:t>
      </w:r>
      <w:r w:rsidR="008E5155" w:rsidRPr="00E41E20">
        <w:rPr>
          <w:rFonts w:ascii="Times New Roman" w:hAnsi="Times New Roman" w:cs="Times New Roman"/>
          <w:b/>
          <w:sz w:val="24"/>
          <w:szCs w:val="24"/>
        </w:rPr>
        <w:t>Bảng</w:t>
      </w:r>
      <w:proofErr w:type="gramEnd"/>
      <w:r w:rsidR="008E5155" w:rsidRPr="00E41E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155" w:rsidRPr="00E41E20">
        <w:rPr>
          <w:rFonts w:ascii="Times New Roman" w:hAnsi="Times New Roman" w:cs="Times New Roman"/>
          <w:b/>
          <w:sz w:val="24"/>
          <w:szCs w:val="24"/>
        </w:rPr>
        <w:t>đáp</w:t>
      </w:r>
      <w:proofErr w:type="spellEnd"/>
      <w:r w:rsidR="008E5155" w:rsidRPr="00E41E2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8E5155" w:rsidRPr="00E41E20">
        <w:rPr>
          <w:rFonts w:ascii="Times New Roman" w:hAnsi="Times New Roman" w:cs="Times New Roman"/>
          <w:b/>
          <w:sz w:val="24"/>
          <w:szCs w:val="24"/>
        </w:rPr>
        <w:t>án</w:t>
      </w:r>
      <w:proofErr w:type="spellEnd"/>
    </w:p>
    <w:p w14:paraId="7307BAD7" w14:textId="121BCDAE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979DBD3" w14:textId="7B8E3E2A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62F2FDFA" w14:textId="58415BD0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1F0645E0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EB364FC" w14:textId="06C63512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33603BE" w14:textId="26CA9960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A3A74F3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0FA581D2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B720C36" w14:textId="7068B1C8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14B52ED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01B929BD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3782F0C2" w14:textId="63C3F610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355B05B1" w14:textId="739B7F09" w:rsidR="008E5155" w:rsidRDefault="00D41C3A" w:rsidP="008E5155">
      <w:pPr>
        <w:rPr>
          <w:rFonts w:ascii="Times New Roman" w:hAnsi="Times New Roman" w:cs="Times New Roman"/>
          <w:sz w:val="24"/>
          <w:szCs w:val="24"/>
        </w:rPr>
      </w:pPr>
      <w:r w:rsidRPr="00A82B2C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editId="5EEFD31F">
                <wp:simplePos x="0" y="0"/>
                <wp:positionH relativeFrom="column">
                  <wp:posOffset>5467350</wp:posOffset>
                </wp:positionH>
                <wp:positionV relativeFrom="paragraph">
                  <wp:posOffset>177800</wp:posOffset>
                </wp:positionV>
                <wp:extent cx="447675" cy="323850"/>
                <wp:effectExtent l="0" t="0" r="9525" b="0"/>
                <wp:wrapNone/>
                <wp:docPr id="94" name="Flowchart: Summing Junctio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23850"/>
                        </a:xfrm>
                        <a:prstGeom prst="flowChartSummingJunction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xmlns:a14="http://schemas.microsoft.com/office/drawing/2010/main" val="FF0000" mc:Ignorable="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Summing Junction 94" o:spid="_x0000_s1026" type="#_x0000_t123" style="position:absolute;margin-left:430.5pt;margin-top:14pt;width:35.25pt;height:25.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" fillcolor="white [3212]" strokecolor="red" strokeweight="2pt"/>
            </w:pict>
          </mc:Fallback>
        </mc:AlternateContent>
      </w:r>
    </w:p>
    <w:p w14:paraId="4392D83B" w14:textId="64973943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737E16D6" w14:textId="10C513F6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7FF61F27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201622CA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0C417089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586E061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625AD44F" w14:textId="58129C75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18FCA31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144C9E6F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A66B9A0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31EC1CE5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A1D5B00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6338F8B9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1BAAB65D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7F22C980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74992AC8" w14:textId="26539CEE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330B4174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1DAD04A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527575DB" w14:textId="77777777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7F373DA1" w14:textId="4959E122" w:rsid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054438FC" w14:textId="77777777" w:rsidR="008E5155" w:rsidRPr="008E5155" w:rsidRDefault="008E5155" w:rsidP="008E5155">
      <w:pPr>
        <w:rPr>
          <w:rFonts w:ascii="Times New Roman" w:hAnsi="Times New Roman" w:cs="Times New Roman"/>
          <w:sz w:val="24"/>
          <w:szCs w:val="24"/>
        </w:rPr>
      </w:pPr>
    </w:p>
    <w:p w14:paraId="4F22713A" w14:textId="77777777" w:rsidR="008E5155" w:rsidRPr="008E5155" w:rsidRDefault="008E5155" w:rsidP="008E51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DBD8BE" w14:textId="43964C4A" w:rsidR="002C7AB5" w:rsidRDefault="008E5155" w:rsidP="008E5155">
      <w:pPr>
        <w:tabs>
          <w:tab w:val="left" w:pos="814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2116A4CD" w14:textId="0AA82B1C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7CBD13A7" w14:textId="2FF7C6EA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7CA7DCEF" w14:textId="33B45C01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ED3B2FC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2A86589F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7F0294E3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4027148D" w14:textId="77777777" w:rsidR="002C7AB5" w:rsidRDefault="002C7AB5">
      <w:pPr>
        <w:rPr>
          <w:rFonts w:ascii="Times New Roman" w:hAnsi="Times New Roman" w:cs="Times New Roman"/>
          <w:sz w:val="24"/>
          <w:szCs w:val="24"/>
        </w:rPr>
      </w:pPr>
    </w:p>
    <w:p w14:paraId="2116D376" w14:textId="2EA92EBF" w:rsidR="002C7AB5" w:rsidRPr="00DC7454" w:rsidRDefault="002C7AB5">
      <w:pPr>
        <w:rPr>
          <w:rFonts w:ascii="Times New Roman" w:hAnsi="Times New Roman" w:cs="Times New Roman"/>
          <w:sz w:val="24"/>
          <w:szCs w:val="24"/>
        </w:rPr>
      </w:pPr>
    </w:p>
    <w:sectPr w:rsidR="002C7AB5" w:rsidRPr="00DC7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23F7B8" w14:textId="77777777" w:rsidR="00EE03B3" w:rsidRDefault="00EE03B3" w:rsidP="00D64F51">
      <w:pPr>
        <w:spacing w:after="0" w:line="240" w:lineRule="auto"/>
      </w:pPr>
      <w:r>
        <w:separator/>
      </w:r>
    </w:p>
  </w:endnote>
  <w:endnote w:type="continuationSeparator" w:id="0">
    <w:p w14:paraId="6690EEA2" w14:textId="77777777" w:rsidR="00EE03B3" w:rsidRDefault="00EE03B3" w:rsidP="00D64F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E64132" w14:textId="77777777" w:rsidR="00EE03B3" w:rsidRDefault="00EE03B3" w:rsidP="00D64F51">
      <w:pPr>
        <w:spacing w:after="0" w:line="240" w:lineRule="auto"/>
      </w:pPr>
      <w:r>
        <w:separator/>
      </w:r>
    </w:p>
  </w:footnote>
  <w:footnote w:type="continuationSeparator" w:id="0">
    <w:p w14:paraId="32B25950" w14:textId="77777777" w:rsidR="00EE03B3" w:rsidRDefault="00EE03B3" w:rsidP="00D64F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080147"/>
    <w:multiLevelType w:val="hybridMultilevel"/>
    <w:tmpl w:val="7C76253C"/>
    <w:lvl w:ilvl="0" w:tplc="A2865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7454"/>
    <w:rsid w:val="0002264F"/>
    <w:rsid w:val="00072916"/>
    <w:rsid w:val="00086596"/>
    <w:rsid w:val="001610A8"/>
    <w:rsid w:val="001A7BBD"/>
    <w:rsid w:val="002C7AB5"/>
    <w:rsid w:val="00325AAF"/>
    <w:rsid w:val="0040053B"/>
    <w:rsid w:val="00414A1A"/>
    <w:rsid w:val="00547630"/>
    <w:rsid w:val="005D0EC0"/>
    <w:rsid w:val="00730F80"/>
    <w:rsid w:val="007C3A44"/>
    <w:rsid w:val="008710D6"/>
    <w:rsid w:val="008E5155"/>
    <w:rsid w:val="008F706F"/>
    <w:rsid w:val="0094306E"/>
    <w:rsid w:val="0095412F"/>
    <w:rsid w:val="009B09CC"/>
    <w:rsid w:val="00A82B2C"/>
    <w:rsid w:val="00AB0733"/>
    <w:rsid w:val="00C80485"/>
    <w:rsid w:val="00D41C3A"/>
    <w:rsid w:val="00D64F51"/>
    <w:rsid w:val="00D76D35"/>
    <w:rsid w:val="00D96345"/>
    <w:rsid w:val="00DC7454"/>
    <w:rsid w:val="00E41E20"/>
    <w:rsid w:val="00EE03B3"/>
    <w:rsid w:val="00F25FD4"/>
    <w:rsid w:val="00F551C9"/>
    <w:rsid w:val="00F83E9E"/>
    <w:rsid w:val="00FA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F79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51"/>
  </w:style>
  <w:style w:type="paragraph" w:styleId="Footer">
    <w:name w:val="footer"/>
    <w:basedOn w:val="Normal"/>
    <w:link w:val="FooterChar"/>
    <w:uiPriority w:val="99"/>
    <w:unhideWhenUsed/>
    <w:rsid w:val="00D6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51"/>
  </w:style>
  <w:style w:type="paragraph" w:styleId="ListParagraph">
    <w:name w:val="List Paragraph"/>
    <w:basedOn w:val="Normal"/>
    <w:uiPriority w:val="34"/>
    <w:qFormat/>
    <w:rsid w:val="00414A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5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55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6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4F51"/>
  </w:style>
  <w:style w:type="paragraph" w:styleId="Footer">
    <w:name w:val="footer"/>
    <w:basedOn w:val="Normal"/>
    <w:link w:val="FooterChar"/>
    <w:uiPriority w:val="99"/>
    <w:unhideWhenUsed/>
    <w:rsid w:val="00D64F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4F51"/>
  </w:style>
  <w:style w:type="paragraph" w:styleId="ListParagraph">
    <w:name w:val="List Paragraph"/>
    <w:basedOn w:val="Normal"/>
    <w:uiPriority w:val="34"/>
    <w:qFormat/>
    <w:rsid w:val="00414A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7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P</cp:lastModifiedBy>
  <cp:revision>12</cp:revision>
  <dcterms:created xsi:type="dcterms:W3CDTF">2010-04-25T06:30:00Z</dcterms:created>
  <dcterms:modified xsi:type="dcterms:W3CDTF">2010-04-25T12:34:00Z</dcterms:modified>
</cp:coreProperties>
</file>